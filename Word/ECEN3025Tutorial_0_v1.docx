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634C" w14:textId="77777777" w:rsidR="004E54E3" w:rsidRDefault="00000000" w:rsidP="002D7CA2">
      <w:pPr>
        <w:pStyle w:val="1"/>
        <w:numPr>
          <w:ilvl w:val="0"/>
          <w:numId w:val="1"/>
        </w:numPr>
      </w:pPr>
      <w:r>
        <w:t>Objective</w:t>
      </w:r>
    </w:p>
    <w:p w14:paraId="021B02DC" w14:textId="0345836B" w:rsidR="004E54E3" w:rsidRDefault="003104DA" w:rsidP="003104DA">
      <w:r>
        <w:t xml:space="preserve">This tutorial </w:t>
      </w:r>
      <w:r w:rsidR="00D907A3">
        <w:t>provides</w:t>
      </w:r>
      <w:r>
        <w:t xml:space="preserve"> instructions and </w:t>
      </w:r>
      <w:r w:rsidR="00D907A3">
        <w:t>suggestions</w:t>
      </w:r>
      <w:r>
        <w:t xml:space="preserve"> based on the </w:t>
      </w:r>
      <w:hyperlink r:id="rId11" w:history="1">
        <w:r w:rsidRPr="003104DA">
          <w:rPr>
            <w:rStyle w:val="af6"/>
          </w:rPr>
          <w:t>PIPPY Documentation</w:t>
        </w:r>
      </w:hyperlink>
      <w:r>
        <w:t>.</w:t>
      </w:r>
      <w:r w:rsidR="00D907A3">
        <w:t xml:space="preserve"> This tutorial is not necessary but beneficial. You should complete the software installation and component assembling after this tutorial.</w:t>
      </w:r>
    </w:p>
    <w:p w14:paraId="60822123" w14:textId="55AA28AA" w:rsidR="002063BD" w:rsidRDefault="002063BD" w:rsidP="002D7CA2">
      <w:pPr>
        <w:pStyle w:val="1"/>
        <w:numPr>
          <w:ilvl w:val="0"/>
          <w:numId w:val="1"/>
        </w:numPr>
      </w:pPr>
      <w:r>
        <w:t>Basic Knowledge</w:t>
      </w:r>
    </w:p>
    <w:p w14:paraId="777F8F64" w14:textId="171918CD" w:rsidR="002D7CA2" w:rsidRDefault="002063BD" w:rsidP="002D7CA2">
      <w:r>
        <w:rPr>
          <w:rFonts w:hint="eastAsia"/>
        </w:rPr>
        <w:t>B</w:t>
      </w:r>
      <w:r>
        <w:t>efore</w:t>
      </w:r>
      <w:r w:rsidR="00030B57">
        <w:t xml:space="preserve"> </w:t>
      </w:r>
      <w:r>
        <w:t xml:space="preserve">start, you should have a </w:t>
      </w:r>
      <w:r w:rsidR="000902C4">
        <w:t xml:space="preserve">basic understanding of some protocols and </w:t>
      </w:r>
      <w:r w:rsidR="000902C4" w:rsidRPr="000902C4">
        <w:t>concept</w:t>
      </w:r>
      <w:r w:rsidR="000902C4">
        <w:t>s</w:t>
      </w:r>
      <w:r w:rsidR="00593CFA">
        <w:t>:</w:t>
      </w:r>
    </w:p>
    <w:p w14:paraId="19873173" w14:textId="7DB7EBCB" w:rsidR="003A7F51" w:rsidRDefault="003A7F51" w:rsidP="002D7CA2">
      <w:pPr>
        <w:pStyle w:val="1"/>
        <w:numPr>
          <w:ilvl w:val="1"/>
          <w:numId w:val="1"/>
        </w:numPr>
        <w:rPr>
          <w:sz w:val="24"/>
          <w:szCs w:val="24"/>
        </w:rPr>
      </w:pPr>
      <w:r>
        <w:rPr>
          <w:sz w:val="24"/>
          <w:szCs w:val="24"/>
        </w:rPr>
        <w:t>OS</w:t>
      </w:r>
    </w:p>
    <w:p w14:paraId="1C9E35E0" w14:textId="4BFC74A4" w:rsidR="008547E4" w:rsidRPr="008547E4" w:rsidRDefault="008547E4" w:rsidP="008547E4">
      <w:pPr>
        <w:ind w:left="572"/>
      </w:pPr>
      <w:r>
        <w:t xml:space="preserve">The operational system is the program that manages the device’s resources. Windows, Linux, and Raspbian OS are all operational </w:t>
      </w:r>
      <w:r w:rsidR="0067621B">
        <w:t>systems</w:t>
      </w:r>
      <w:r>
        <w:t>.</w:t>
      </w:r>
    </w:p>
    <w:p w14:paraId="04395ABF" w14:textId="26BB6EA7" w:rsidR="003A7F51" w:rsidRDefault="003A7F51" w:rsidP="003A7F51">
      <w:pPr>
        <w:pStyle w:val="1"/>
        <w:numPr>
          <w:ilvl w:val="1"/>
          <w:numId w:val="1"/>
        </w:numPr>
        <w:rPr>
          <w:sz w:val="24"/>
          <w:szCs w:val="24"/>
        </w:rPr>
      </w:pPr>
      <w:r>
        <w:rPr>
          <w:sz w:val="24"/>
          <w:szCs w:val="24"/>
        </w:rPr>
        <w:t>IP</w:t>
      </w:r>
    </w:p>
    <w:p w14:paraId="0209C98E" w14:textId="5A532419" w:rsidR="0067621B" w:rsidRPr="0067621B" w:rsidRDefault="00BF3978" w:rsidP="0067621B">
      <w:pPr>
        <w:ind w:left="572"/>
      </w:pPr>
      <w:r>
        <w:t xml:space="preserve">A device </w:t>
      </w:r>
      <w:r w:rsidR="00143577">
        <w:t>may</w:t>
      </w:r>
      <w:r>
        <w:t xml:space="preserve"> have not only </w:t>
      </w:r>
      <w:r w:rsidR="00143577">
        <w:t>one</w:t>
      </w:r>
      <w:r>
        <w:t xml:space="preserve"> IP address because of the existence of intranet and extranet.</w:t>
      </w:r>
      <w:r w:rsidR="00143577">
        <w:t xml:space="preserve"> If the devices in the</w:t>
      </w:r>
      <w:r w:rsidR="00593CFA">
        <w:t xml:space="preserve"> same</w:t>
      </w:r>
      <w:r w:rsidR="00143577">
        <w:t xml:space="preserve"> intranet want to communicate with </w:t>
      </w:r>
      <w:r w:rsidR="00593CFA">
        <w:t>others</w:t>
      </w:r>
      <w:r w:rsidR="00143577">
        <w:t>, the intranet IP is required, and vice versa.</w:t>
      </w:r>
    </w:p>
    <w:p w14:paraId="0B95196D" w14:textId="4A5E98B6" w:rsidR="00BB60F4" w:rsidRDefault="00BB60F4" w:rsidP="003A7F51">
      <w:pPr>
        <w:pStyle w:val="1"/>
        <w:numPr>
          <w:ilvl w:val="1"/>
          <w:numId w:val="1"/>
        </w:numPr>
        <w:rPr>
          <w:sz w:val="24"/>
          <w:szCs w:val="24"/>
        </w:rPr>
      </w:pPr>
      <w:r>
        <w:rPr>
          <w:rFonts w:hint="eastAsia"/>
          <w:sz w:val="24"/>
          <w:szCs w:val="24"/>
        </w:rPr>
        <w:t>P</w:t>
      </w:r>
      <w:r>
        <w:rPr>
          <w:sz w:val="24"/>
          <w:szCs w:val="24"/>
        </w:rPr>
        <w:t>ort</w:t>
      </w:r>
      <w:r w:rsidR="00BA53DC">
        <w:rPr>
          <w:sz w:val="24"/>
          <w:szCs w:val="24"/>
        </w:rPr>
        <w:t xml:space="preserve"> (logic port)</w:t>
      </w:r>
    </w:p>
    <w:p w14:paraId="1044DA98" w14:textId="0721755B" w:rsidR="00BA53DC" w:rsidRPr="00BA53DC" w:rsidRDefault="00BA53DC" w:rsidP="00BA53DC">
      <w:pPr>
        <w:ind w:left="572"/>
      </w:pPr>
      <w:r>
        <w:rPr>
          <w:rFonts w:hint="eastAsia"/>
        </w:rPr>
        <w:t>A</w:t>
      </w:r>
      <w:r>
        <w:t xml:space="preserve"> device runs a lot of network services. Ports are used to avoid conflicts between different services.</w:t>
      </w:r>
      <w:r w:rsidR="00BD7D22">
        <w:t xml:space="preserve"> Some protocols have their default port: http-80, https-443</w:t>
      </w:r>
      <w:r w:rsidR="00B37BD1">
        <w:t>, mysql-3306.</w:t>
      </w:r>
    </w:p>
    <w:p w14:paraId="5E6F092D" w14:textId="45954C18" w:rsidR="003A7F51" w:rsidRDefault="003A7F51" w:rsidP="003A7F51">
      <w:pPr>
        <w:pStyle w:val="1"/>
        <w:numPr>
          <w:ilvl w:val="1"/>
          <w:numId w:val="1"/>
        </w:numPr>
        <w:rPr>
          <w:sz w:val="24"/>
          <w:szCs w:val="24"/>
        </w:rPr>
      </w:pPr>
      <w:r>
        <w:rPr>
          <w:sz w:val="24"/>
          <w:szCs w:val="24"/>
        </w:rPr>
        <w:t>SSH</w:t>
      </w:r>
    </w:p>
    <w:p w14:paraId="64CCD804" w14:textId="7EC07D83" w:rsidR="00BA53DC" w:rsidRPr="00BA53DC" w:rsidRDefault="00B37BD1" w:rsidP="00BA53DC">
      <w:pPr>
        <w:ind w:left="572"/>
      </w:pPr>
      <w:r>
        <w:t>Secure Shell (</w:t>
      </w:r>
      <w:r>
        <w:rPr>
          <w:rFonts w:hint="eastAsia"/>
        </w:rPr>
        <w:t>SSH</w:t>
      </w:r>
      <w:r>
        <w:t xml:space="preserve">) is a </w:t>
      </w:r>
      <w:r w:rsidRPr="00B37BD1">
        <w:t>Network Security Protocol</w:t>
      </w:r>
      <w:r w:rsidR="00B93759">
        <w:t xml:space="preserve"> which commonly used in Linux</w:t>
      </w:r>
      <w:r>
        <w:t>. You can consider it as a remote terminal with r</w:t>
      </w:r>
      <w:r w:rsidRPr="00B37BD1">
        <w:t>emote login and file transfer</w:t>
      </w:r>
      <w:r>
        <w:t>. The default port of SSH is 22.</w:t>
      </w:r>
    </w:p>
    <w:p w14:paraId="3AAFFCBE" w14:textId="5C6B47D9" w:rsidR="003A7F51" w:rsidRDefault="003A7F51" w:rsidP="008547E4">
      <w:pPr>
        <w:pStyle w:val="1"/>
        <w:numPr>
          <w:ilvl w:val="1"/>
          <w:numId w:val="1"/>
        </w:numPr>
        <w:rPr>
          <w:sz w:val="24"/>
          <w:szCs w:val="24"/>
        </w:rPr>
      </w:pPr>
      <w:r>
        <w:rPr>
          <w:sz w:val="24"/>
          <w:szCs w:val="24"/>
        </w:rPr>
        <w:t>VNC</w:t>
      </w:r>
    </w:p>
    <w:p w14:paraId="73E7F565" w14:textId="4663FFE8" w:rsidR="00B93759" w:rsidRDefault="00534654" w:rsidP="00B93759">
      <w:pPr>
        <w:ind w:left="572"/>
      </w:pPr>
      <w:r>
        <w:rPr>
          <w:rFonts w:hint="eastAsia"/>
        </w:rPr>
        <w:t>V</w:t>
      </w:r>
      <w:r>
        <w:t>irtual Network Computing (VNC) is a remote desktop control tool based on Linux.</w:t>
      </w:r>
      <w:r w:rsidR="009B4F93" w:rsidRPr="009B4F93">
        <w:t xml:space="preserve"> </w:t>
      </w:r>
      <w:r w:rsidR="009B4F93">
        <w:t xml:space="preserve">The default port of </w:t>
      </w:r>
      <w:r w:rsidR="007D5F8A">
        <w:rPr>
          <w:rFonts w:hint="eastAsia"/>
        </w:rPr>
        <w:t>VNC</w:t>
      </w:r>
      <w:r w:rsidR="007D5F8A">
        <w:t xml:space="preserve"> </w:t>
      </w:r>
      <w:r w:rsidR="009B4F93">
        <w:t>is 5900.</w:t>
      </w:r>
    </w:p>
    <w:p w14:paraId="22A77C3B" w14:textId="77777777" w:rsidR="00030B57" w:rsidRPr="00B93759" w:rsidRDefault="00030B57" w:rsidP="00B93759">
      <w:pPr>
        <w:ind w:left="572"/>
      </w:pPr>
    </w:p>
    <w:p w14:paraId="6149536A" w14:textId="17B34A01" w:rsidR="004E54E3" w:rsidRDefault="00BB3385" w:rsidP="002D7CA2">
      <w:pPr>
        <w:pStyle w:val="1"/>
        <w:numPr>
          <w:ilvl w:val="0"/>
          <w:numId w:val="1"/>
        </w:numPr>
      </w:pPr>
      <w:r>
        <w:t>Instructions and Suggestions</w:t>
      </w:r>
    </w:p>
    <w:p w14:paraId="315E8E27" w14:textId="110C5ED6" w:rsidR="00030B57" w:rsidRPr="00030B57" w:rsidRDefault="00E47AA3" w:rsidP="00030B57">
      <w:pPr>
        <w:pStyle w:val="1"/>
        <w:numPr>
          <w:ilvl w:val="1"/>
          <w:numId w:val="1"/>
        </w:numPr>
        <w:rPr>
          <w:sz w:val="24"/>
          <w:szCs w:val="24"/>
        </w:rPr>
      </w:pPr>
      <w:r>
        <w:rPr>
          <w:sz w:val="24"/>
          <w:szCs w:val="24"/>
        </w:rPr>
        <w:t>First WLAN connection</w:t>
      </w:r>
    </w:p>
    <w:p w14:paraId="678711DC" w14:textId="3C04CC61" w:rsidR="00030B57" w:rsidRDefault="00FF7AF5" w:rsidP="005E4AC7">
      <w:pPr>
        <w:pStyle w:val="af9"/>
        <w:ind w:left="840" w:firstLine="0"/>
      </w:pPr>
      <w:r>
        <w:rPr>
          <w:rFonts w:hint="eastAsia"/>
        </w:rPr>
        <w:t>I</w:t>
      </w:r>
      <w:r>
        <w:t>n the video, it uses two files to enable WLAN and SSH. But it is not reliable. If</w:t>
      </w:r>
      <w:r w:rsidR="005E4AC7">
        <w:t xml:space="preserve"> you make any mistake </w:t>
      </w:r>
      <w:r w:rsidR="005E4AC7">
        <w:lastRenderedPageBreak/>
        <w:t xml:space="preserve">when writing </w:t>
      </w:r>
      <w:r w:rsidR="001931C3">
        <w:t xml:space="preserve">the </w:t>
      </w:r>
      <w:proofErr w:type="spellStart"/>
      <w:r w:rsidR="005E4AC7">
        <w:t>wpa_supplicant</w:t>
      </w:r>
      <w:proofErr w:type="spellEnd"/>
      <w:r w:rsidR="005E4AC7">
        <w:t xml:space="preserve"> file, you </w:t>
      </w:r>
      <w:r w:rsidR="001931C3">
        <w:t>cannot</w:t>
      </w:r>
      <w:r w:rsidR="005E4AC7">
        <w:t xml:space="preserve"> </w:t>
      </w:r>
      <w:r w:rsidR="001931C3">
        <w:t xml:space="preserve">modify </w:t>
      </w:r>
      <w:r w:rsidR="005E4AC7">
        <w:t xml:space="preserve">it. Because </w:t>
      </w:r>
      <w:proofErr w:type="spellStart"/>
      <w:r w:rsidR="005E4AC7">
        <w:t>Raspi</w:t>
      </w:r>
      <w:proofErr w:type="spellEnd"/>
      <w:r w:rsidR="005E4AC7">
        <w:t xml:space="preserve"> only accepts it once. If you want to change it, you must reinstall the whole OS. So, the best way is to use an HDMI cable and set up the configuration on the desktop.</w:t>
      </w:r>
    </w:p>
    <w:p w14:paraId="00A24B6E" w14:textId="6253EB94" w:rsidR="00E96E01" w:rsidRDefault="001931C3" w:rsidP="00E96E01">
      <w:pPr>
        <w:pStyle w:val="af9"/>
        <w:ind w:left="840" w:firstLine="0"/>
        <w:rPr>
          <w:rFonts w:hint="eastAsia"/>
        </w:rPr>
      </w:pPr>
      <w:r>
        <w:rPr>
          <w:rFonts w:hint="eastAsia"/>
        </w:rPr>
        <w:t>B</w:t>
      </w:r>
      <w:r>
        <w:t>esides, do not connect the WLAN that is used on campus (public/portal/secure). These WLANs cannot provide a general intranet. Use the WLAN provided by the laboratory or your own access point.</w:t>
      </w:r>
    </w:p>
    <w:p w14:paraId="66457F2F" w14:textId="1BFF9F0D" w:rsidR="00A753CD" w:rsidRDefault="00A753CD" w:rsidP="005E4AC7">
      <w:pPr>
        <w:pStyle w:val="1"/>
        <w:numPr>
          <w:ilvl w:val="1"/>
          <w:numId w:val="1"/>
        </w:numPr>
        <w:rPr>
          <w:sz w:val="24"/>
          <w:szCs w:val="24"/>
        </w:rPr>
      </w:pPr>
      <w:r>
        <w:rPr>
          <w:rFonts w:hint="eastAsia"/>
          <w:sz w:val="24"/>
          <w:szCs w:val="24"/>
        </w:rPr>
        <w:t>U</w:t>
      </w:r>
      <w:r>
        <w:rPr>
          <w:sz w:val="24"/>
          <w:szCs w:val="24"/>
        </w:rPr>
        <w:t>se static IP address</w:t>
      </w:r>
    </w:p>
    <w:p w14:paraId="30D3EB1C" w14:textId="67CDB2E9" w:rsidR="00515BA4" w:rsidRDefault="00593CFA" w:rsidP="00A753CD">
      <w:pPr>
        <w:ind w:left="420"/>
      </w:pPr>
      <w:r>
        <w:t>O</w:t>
      </w:r>
      <w:r w:rsidRPr="00593CFA">
        <w:t>ccasionally</w:t>
      </w:r>
      <w:r>
        <w:t>, the intranet IP will change due to the router</w:t>
      </w:r>
      <w:r w:rsidR="004536CE">
        <w:t xml:space="preserve"> (the intranet IP of router</w:t>
      </w:r>
      <w:r w:rsidR="00E83761">
        <w:t>s</w:t>
      </w:r>
      <w:r w:rsidR="004536CE">
        <w:t xml:space="preserve"> will not change)</w:t>
      </w:r>
      <w:r>
        <w:t xml:space="preserve">. So, it is recommended to use static IP to avoid such </w:t>
      </w:r>
      <w:r w:rsidR="00515BA4">
        <w:t>problems</w:t>
      </w:r>
      <w:r>
        <w:t>.</w:t>
      </w:r>
      <w:r w:rsidR="00515BA4">
        <w:t xml:space="preserve"> </w:t>
      </w:r>
      <w:r w:rsidR="00743F95">
        <w:rPr>
          <w:rFonts w:hint="eastAsia"/>
        </w:rPr>
        <w:t>T</w:t>
      </w:r>
      <w:r w:rsidR="00743F95">
        <w:t xml:space="preserve">he Local Area Network </w:t>
      </w:r>
      <w:r w:rsidR="00644629">
        <w:t xml:space="preserve">Intranet has </w:t>
      </w:r>
      <w:r w:rsidR="00743F95">
        <w:t>the r</w:t>
      </w:r>
      <w:r w:rsidR="00644629">
        <w:t>ange</w:t>
      </w:r>
      <w:r w:rsidR="00743F95">
        <w:t xml:space="preserve"> of</w:t>
      </w:r>
      <w:r w:rsidR="00644629">
        <w:t>:</w:t>
      </w:r>
    </w:p>
    <w:p w14:paraId="44DDBB1B" w14:textId="0B3132A8" w:rsidR="00644629" w:rsidRDefault="00644629" w:rsidP="00644629">
      <w:pPr>
        <w:pStyle w:val="Code"/>
      </w:pPr>
      <w:r w:rsidRPr="00644629">
        <w:t>192.168.0.0~192.168.255.255</w:t>
      </w:r>
    </w:p>
    <w:p w14:paraId="68BF3F10" w14:textId="792E3D67" w:rsidR="00515BA4" w:rsidRDefault="00743F95" w:rsidP="00A753CD">
      <w:pPr>
        <w:ind w:left="420"/>
      </w:pPr>
      <w:r>
        <w:t xml:space="preserve">So, the IP of </w:t>
      </w:r>
      <w:proofErr w:type="spellStart"/>
      <w:r>
        <w:t>Raspi</w:t>
      </w:r>
      <w:proofErr w:type="spellEnd"/>
      <w:r w:rsidR="00644629">
        <w:t xml:space="preserve"> </w:t>
      </w:r>
      <w:r w:rsidR="00381A26">
        <w:t>will be like</w:t>
      </w:r>
      <w:r w:rsidR="00515BA4">
        <w:t>:</w:t>
      </w:r>
    </w:p>
    <w:p w14:paraId="7B24C3EA" w14:textId="4C7CE42A" w:rsidR="00515BA4" w:rsidRPr="00515BA4" w:rsidRDefault="00515BA4" w:rsidP="00515BA4">
      <w:pPr>
        <w:pStyle w:val="Code"/>
        <w:rPr>
          <w:rFonts w:eastAsiaTheme="minorEastAsia"/>
        </w:rPr>
      </w:pPr>
      <w:r>
        <w:t xml:space="preserve"> </w:t>
      </w:r>
      <w:proofErr w:type="gramStart"/>
      <w:r>
        <w:t>192.168.???.!</w:t>
      </w:r>
      <w:proofErr w:type="gramEnd"/>
      <w:r>
        <w:t>!!</w:t>
      </w:r>
    </w:p>
    <w:p w14:paraId="26C9470D" w14:textId="6E42D828" w:rsidR="00515BA4" w:rsidRDefault="00644629" w:rsidP="00A753CD">
      <w:pPr>
        <w:ind w:left="420"/>
      </w:pPr>
      <w:r>
        <w:t>“</w:t>
      </w:r>
      <w:r w:rsidR="00515BA4">
        <w:rPr>
          <w:rFonts w:hint="eastAsia"/>
        </w:rPr>
        <w:t>?</w:t>
      </w:r>
      <w:r w:rsidR="00515BA4">
        <w:t>??</w:t>
      </w:r>
      <w:r>
        <w:t>”</w:t>
      </w:r>
      <w:r w:rsidR="00515BA4">
        <w:t xml:space="preserve"> is decided by </w:t>
      </w:r>
      <w:r>
        <w:t xml:space="preserve">the </w:t>
      </w:r>
      <w:r w:rsidR="00515BA4">
        <w:t>router</w:t>
      </w:r>
      <w:r>
        <w:t>. And you can assign the number of “!!!”</w:t>
      </w:r>
    </w:p>
    <w:p w14:paraId="33B3290D" w14:textId="77777777" w:rsidR="00E83761" w:rsidRDefault="00E83761" w:rsidP="00A753CD">
      <w:pPr>
        <w:ind w:left="420"/>
      </w:pPr>
    </w:p>
    <w:p w14:paraId="24716E27" w14:textId="65A02601" w:rsidR="00644629" w:rsidRDefault="00644629" w:rsidP="00515BA4">
      <w:pPr>
        <w:pStyle w:val="af9"/>
        <w:numPr>
          <w:ilvl w:val="0"/>
          <w:numId w:val="14"/>
        </w:numPr>
      </w:pPr>
      <w:r>
        <w:rPr>
          <w:rFonts w:hint="eastAsia"/>
        </w:rPr>
        <w:t>F</w:t>
      </w:r>
      <w:r>
        <w:t xml:space="preserve">ind “???”, type </w:t>
      </w:r>
      <w:r w:rsidR="009B2BDC">
        <w:t xml:space="preserve">the </w:t>
      </w:r>
      <w:r>
        <w:t>command</w:t>
      </w:r>
      <w:r w:rsidR="009B2BDC">
        <w:t>,</w:t>
      </w:r>
      <w:r>
        <w:t xml:space="preserve"> and find out the first 3 sections of intranet IP in </w:t>
      </w:r>
      <w:r w:rsidR="009B2BDC">
        <w:t xml:space="preserve">the </w:t>
      </w:r>
      <w:r>
        <w:t>terminal:</w:t>
      </w:r>
    </w:p>
    <w:p w14:paraId="38F4C37C" w14:textId="5EF8C542" w:rsidR="00644629" w:rsidRPr="00644629" w:rsidRDefault="00644629" w:rsidP="00644629">
      <w:pPr>
        <w:pStyle w:val="Code"/>
      </w:pPr>
      <w:proofErr w:type="spellStart"/>
      <w:r>
        <w:t>ifconfig</w:t>
      </w:r>
      <w:proofErr w:type="spellEnd"/>
    </w:p>
    <w:p w14:paraId="633182C7" w14:textId="746010CD" w:rsidR="00A753CD" w:rsidRDefault="00515BA4" w:rsidP="00515BA4">
      <w:pPr>
        <w:pStyle w:val="af9"/>
        <w:numPr>
          <w:ilvl w:val="0"/>
          <w:numId w:val="14"/>
        </w:numPr>
      </w:pPr>
      <w:r>
        <w:t>Find Network Settings:</w:t>
      </w:r>
    </w:p>
    <w:p w14:paraId="4410542B" w14:textId="6767DFE1" w:rsidR="00515BA4" w:rsidRDefault="00515BA4" w:rsidP="00515BA4">
      <w:pPr>
        <w:ind w:left="420"/>
        <w:jc w:val="center"/>
      </w:pPr>
      <w:r>
        <w:rPr>
          <w:noProof/>
        </w:rPr>
        <w:drawing>
          <wp:inline distT="0" distB="0" distL="0" distR="0" wp14:anchorId="6AD8BD4E" wp14:editId="3C378ECD">
            <wp:extent cx="2923504" cy="1661718"/>
            <wp:effectExtent l="0" t="0" r="0" b="0"/>
            <wp:docPr id="12072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8323" cy="1664457"/>
                    </a:xfrm>
                    <a:prstGeom prst="rect">
                      <a:avLst/>
                    </a:prstGeom>
                    <a:noFill/>
                    <a:ln>
                      <a:noFill/>
                    </a:ln>
                  </pic:spPr>
                </pic:pic>
              </a:graphicData>
            </a:graphic>
          </wp:inline>
        </w:drawing>
      </w:r>
    </w:p>
    <w:p w14:paraId="5CE8E0DE" w14:textId="678CBCF4" w:rsidR="00515BA4" w:rsidRDefault="00515BA4" w:rsidP="00515BA4">
      <w:pPr>
        <w:pStyle w:val="af9"/>
        <w:numPr>
          <w:ilvl w:val="0"/>
          <w:numId w:val="14"/>
        </w:numPr>
      </w:pPr>
      <w:r>
        <w:rPr>
          <w:rFonts w:hint="eastAsia"/>
        </w:rPr>
        <w:t>S</w:t>
      </w:r>
      <w:r>
        <w:t xml:space="preserve">et static IP for </w:t>
      </w:r>
      <w:r w:rsidR="009B2BDC">
        <w:t>WLAN</w:t>
      </w:r>
      <w:r>
        <w:t xml:space="preserve"> or eth</w:t>
      </w:r>
      <w:r w:rsidR="009B2BDC">
        <w:t>ernet (Here assume you find that “???” is “0”. And you set “100” as “!!!”)</w:t>
      </w:r>
    </w:p>
    <w:p w14:paraId="6F953225" w14:textId="1ABC6B55" w:rsidR="00515BA4" w:rsidRDefault="00515BA4" w:rsidP="00515BA4">
      <w:pPr>
        <w:pStyle w:val="af9"/>
        <w:ind w:left="1200" w:firstLine="0"/>
        <w:jc w:val="center"/>
      </w:pPr>
      <w:r>
        <w:rPr>
          <w:noProof/>
        </w:rPr>
        <w:lastRenderedPageBreak/>
        <w:drawing>
          <wp:inline distT="0" distB="0" distL="0" distR="0" wp14:anchorId="7092F727" wp14:editId="01B2AC74">
            <wp:extent cx="1931831" cy="2402980"/>
            <wp:effectExtent l="0" t="0" r="0" b="0"/>
            <wp:docPr id="740994327"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4115" cy="2405821"/>
                    </a:xfrm>
                    <a:prstGeom prst="rect">
                      <a:avLst/>
                    </a:prstGeom>
                    <a:noFill/>
                    <a:ln>
                      <a:noFill/>
                    </a:ln>
                  </pic:spPr>
                </pic:pic>
              </a:graphicData>
            </a:graphic>
          </wp:inline>
        </w:drawing>
      </w:r>
    </w:p>
    <w:p w14:paraId="78E61E5F" w14:textId="6E63BEBB" w:rsidR="00553788" w:rsidRPr="00A753CD" w:rsidRDefault="00553788" w:rsidP="00A657AD">
      <w:pPr>
        <w:pStyle w:val="af9"/>
        <w:numPr>
          <w:ilvl w:val="0"/>
          <w:numId w:val="14"/>
        </w:numPr>
        <w:spacing w:before="32" w:after="32"/>
        <w:rPr>
          <w:rFonts w:hint="eastAsia"/>
        </w:rPr>
      </w:pPr>
      <w:r>
        <w:t xml:space="preserve">DO NOT use the same intranet IP! Set different addresses for different devices. </w:t>
      </w:r>
      <w:r w:rsidR="00D13C3B">
        <w:t>And</w:t>
      </w:r>
      <w:r w:rsidR="00E83761">
        <w:t>,</w:t>
      </w:r>
      <w:r>
        <w:t xml:space="preserve"> do not forget to inform other classmates of the IP addresses you have used!</w:t>
      </w:r>
    </w:p>
    <w:p w14:paraId="17F2F7BD" w14:textId="1100C9AC" w:rsidR="005E4AC7" w:rsidRPr="00030B57" w:rsidRDefault="002B1155" w:rsidP="005E4AC7">
      <w:pPr>
        <w:pStyle w:val="1"/>
        <w:numPr>
          <w:ilvl w:val="1"/>
          <w:numId w:val="1"/>
        </w:numPr>
        <w:rPr>
          <w:sz w:val="24"/>
          <w:szCs w:val="24"/>
        </w:rPr>
      </w:pPr>
      <w:r>
        <w:rPr>
          <w:sz w:val="24"/>
          <w:szCs w:val="24"/>
        </w:rPr>
        <w:t xml:space="preserve">Use </w:t>
      </w:r>
      <w:r w:rsidR="001931C3">
        <w:rPr>
          <w:sz w:val="24"/>
          <w:szCs w:val="24"/>
        </w:rPr>
        <w:t>SSH</w:t>
      </w:r>
    </w:p>
    <w:p w14:paraId="37DC2E7E" w14:textId="1B6B0E8E" w:rsidR="00030B57" w:rsidRDefault="001931C3" w:rsidP="005D4549">
      <w:pPr>
        <w:pStyle w:val="af9"/>
        <w:ind w:left="840" w:firstLine="0"/>
      </w:pPr>
      <w:r>
        <w:rPr>
          <w:rFonts w:hint="eastAsia"/>
        </w:rPr>
        <w:t>I</w:t>
      </w:r>
      <w:r>
        <w:t>f you want to use SSH as a</w:t>
      </w:r>
      <w:r w:rsidR="000F5C6C">
        <w:t xml:space="preserve"> </w:t>
      </w:r>
      <w:proofErr w:type="spellStart"/>
      <w:r w:rsidR="000F5C6C">
        <w:t>Raspi</w:t>
      </w:r>
      <w:proofErr w:type="spellEnd"/>
      <w:r>
        <w:t xml:space="preserve"> remote terminal</w:t>
      </w:r>
      <w:r w:rsidR="005D4549">
        <w:t xml:space="preserve">. </w:t>
      </w:r>
      <w:r w:rsidR="000F5C6C">
        <w:t xml:space="preserve">Make sure you have enabled SSH in </w:t>
      </w:r>
      <w:proofErr w:type="spellStart"/>
      <w:r w:rsidR="000F5C6C">
        <w:t>Raspi</w:t>
      </w:r>
      <w:proofErr w:type="spellEnd"/>
      <w:r w:rsidR="000F5C6C">
        <w:t xml:space="preserve">. </w:t>
      </w:r>
      <w:r w:rsidR="005D4549">
        <w:t>Make sure two devices are on the same intranet. Then use the command below to connect</w:t>
      </w:r>
      <w:r w:rsidR="00B32B5C">
        <w:t xml:space="preserve"> on your computer</w:t>
      </w:r>
      <w:r w:rsidR="005D4549">
        <w:t>:</w:t>
      </w:r>
    </w:p>
    <w:p w14:paraId="49E030D5" w14:textId="618BFB5C" w:rsidR="000F5C6C" w:rsidRDefault="005D4549" w:rsidP="000F5C6C">
      <w:pPr>
        <w:pStyle w:val="Code"/>
        <w:rPr>
          <w:rFonts w:eastAsiaTheme="minorEastAsia"/>
        </w:rPr>
      </w:pPr>
      <w:proofErr w:type="spellStart"/>
      <w:r>
        <w:rPr>
          <w:rFonts w:eastAsiaTheme="minorEastAsia"/>
        </w:rPr>
        <w:t>ssh</w:t>
      </w:r>
      <w:proofErr w:type="spellEnd"/>
      <w:r>
        <w:rPr>
          <w:rFonts w:eastAsiaTheme="minorEastAsia"/>
        </w:rPr>
        <w:t xml:space="preserve"> &lt;user name&gt;@&lt;</w:t>
      </w:r>
      <w:r w:rsidR="000B2A00">
        <w:rPr>
          <w:rFonts w:eastAsiaTheme="minorEastAsia"/>
        </w:rPr>
        <w:t xml:space="preserve">Raspi </w:t>
      </w:r>
      <w:r>
        <w:rPr>
          <w:rFonts w:eastAsiaTheme="minorEastAsia"/>
        </w:rPr>
        <w:t>IP&gt;</w:t>
      </w:r>
    </w:p>
    <w:p w14:paraId="46C814ED" w14:textId="7B165CEF" w:rsidR="004E54E3" w:rsidRDefault="000F5C6C" w:rsidP="00E96E01">
      <w:pPr>
        <w:pStyle w:val="af9"/>
        <w:ind w:left="840" w:firstLine="0"/>
        <w:rPr>
          <w:rFonts w:hint="eastAsia"/>
        </w:rPr>
      </w:pPr>
      <w:r>
        <w:rPr>
          <w:rStyle w:val="gp"/>
          <w:rFonts w:hint="eastAsia"/>
        </w:rPr>
        <w:t>T</w:t>
      </w:r>
      <w:r>
        <w:rPr>
          <w:rStyle w:val="gp"/>
        </w:rPr>
        <w:t xml:space="preserve">hen, type in the password, so you can log in to your </w:t>
      </w:r>
      <w:proofErr w:type="spellStart"/>
      <w:r>
        <w:rPr>
          <w:rStyle w:val="gp"/>
        </w:rPr>
        <w:t>Raspi</w:t>
      </w:r>
      <w:proofErr w:type="spellEnd"/>
      <w:r>
        <w:rPr>
          <w:rStyle w:val="gp"/>
        </w:rPr>
        <w:t>.</w:t>
      </w:r>
    </w:p>
    <w:p w14:paraId="3FB0FD9A" w14:textId="218A8A98" w:rsidR="00EB4D19" w:rsidRDefault="00EB4D19" w:rsidP="00EB4D19">
      <w:pPr>
        <w:pStyle w:val="1"/>
        <w:numPr>
          <w:ilvl w:val="1"/>
          <w:numId w:val="1"/>
        </w:numPr>
        <w:rPr>
          <w:sz w:val="24"/>
          <w:szCs w:val="24"/>
        </w:rPr>
      </w:pPr>
      <w:r>
        <w:rPr>
          <w:sz w:val="24"/>
          <w:szCs w:val="24"/>
        </w:rPr>
        <w:t>Use VNC</w:t>
      </w:r>
    </w:p>
    <w:p w14:paraId="7A5945CA" w14:textId="77777777" w:rsidR="00A753CD" w:rsidRDefault="00EB4D19" w:rsidP="00EB4D19">
      <w:pPr>
        <w:ind w:left="420"/>
      </w:pPr>
      <w:r>
        <w:rPr>
          <w:rFonts w:hint="eastAsia"/>
        </w:rPr>
        <w:t>I</w:t>
      </w:r>
      <w:r>
        <w:t xml:space="preserve">f you are not familiar with the Linux command, VNC is a better solution. </w:t>
      </w:r>
    </w:p>
    <w:p w14:paraId="55A67254" w14:textId="23B1CDF4" w:rsidR="00A753CD" w:rsidRDefault="00EB4D19" w:rsidP="00C904D1">
      <w:pPr>
        <w:pStyle w:val="af9"/>
        <w:numPr>
          <w:ilvl w:val="0"/>
          <w:numId w:val="13"/>
        </w:numPr>
      </w:pPr>
      <w:r>
        <w:t xml:space="preserve">First, make sure that you have enabled VNC in </w:t>
      </w:r>
      <w:proofErr w:type="spellStart"/>
      <w:r>
        <w:t>Raspi</w:t>
      </w:r>
      <w:proofErr w:type="spellEnd"/>
      <w:r>
        <w:t>.</w:t>
      </w:r>
    </w:p>
    <w:p w14:paraId="6C86678F" w14:textId="77777777" w:rsidR="00A753CD" w:rsidRDefault="00EB4D19" w:rsidP="00C904D1">
      <w:pPr>
        <w:pStyle w:val="af9"/>
        <w:numPr>
          <w:ilvl w:val="0"/>
          <w:numId w:val="13"/>
        </w:numPr>
      </w:pPr>
      <w:r>
        <w:t xml:space="preserve">Then you should download a VNC Viewer on your computer. </w:t>
      </w:r>
    </w:p>
    <w:p w14:paraId="5C0FF830" w14:textId="77777777" w:rsidR="00A753CD" w:rsidRDefault="00EB4D19" w:rsidP="00C904D1">
      <w:pPr>
        <w:pStyle w:val="af9"/>
        <w:numPr>
          <w:ilvl w:val="0"/>
          <w:numId w:val="13"/>
        </w:numPr>
      </w:pPr>
      <w:r>
        <w:t xml:space="preserve">Launch VNC Viewer, right click and create a new connection. </w:t>
      </w:r>
    </w:p>
    <w:p w14:paraId="38CA7AEB" w14:textId="368F7202" w:rsidR="001D242A" w:rsidRDefault="001D242A" w:rsidP="00E025C4">
      <w:pPr>
        <w:ind w:left="420"/>
        <w:jc w:val="center"/>
      </w:pPr>
      <w:r w:rsidRPr="00EB4D19">
        <w:rPr>
          <w:noProof/>
        </w:rPr>
        <w:drawing>
          <wp:inline distT="0" distB="0" distL="0" distR="0" wp14:anchorId="38159390" wp14:editId="642FEA0C">
            <wp:extent cx="3689797" cy="2627914"/>
            <wp:effectExtent l="0" t="0" r="6350" b="1270"/>
            <wp:docPr id="25549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4120" name=""/>
                    <pic:cNvPicPr/>
                  </pic:nvPicPr>
                  <pic:blipFill>
                    <a:blip r:embed="rId14"/>
                    <a:stretch>
                      <a:fillRect/>
                    </a:stretch>
                  </pic:blipFill>
                  <pic:spPr>
                    <a:xfrm>
                      <a:off x="0" y="0"/>
                      <a:ext cx="3707119" cy="2640251"/>
                    </a:xfrm>
                    <a:prstGeom prst="rect">
                      <a:avLst/>
                    </a:prstGeom>
                  </pic:spPr>
                </pic:pic>
              </a:graphicData>
            </a:graphic>
          </wp:inline>
        </w:drawing>
      </w:r>
    </w:p>
    <w:p w14:paraId="090185AC" w14:textId="4F15B6D6" w:rsidR="00A753CD" w:rsidRDefault="00EB4D19" w:rsidP="00C904D1">
      <w:pPr>
        <w:pStyle w:val="af9"/>
        <w:numPr>
          <w:ilvl w:val="0"/>
          <w:numId w:val="13"/>
        </w:numPr>
      </w:pPr>
      <w:r>
        <w:lastRenderedPageBreak/>
        <w:t xml:space="preserve">Just type in the IP of </w:t>
      </w:r>
      <w:proofErr w:type="spellStart"/>
      <w:r>
        <w:t>Raspi</w:t>
      </w:r>
      <w:proofErr w:type="spellEnd"/>
      <w:r w:rsidR="009C3244">
        <w:t>,</w:t>
      </w:r>
      <w:r>
        <w:t xml:space="preserve"> </w:t>
      </w:r>
      <w:r w:rsidR="009C3244">
        <w:t xml:space="preserve">then </w:t>
      </w:r>
      <w:r>
        <w:t>name it as whatever you want</w:t>
      </w:r>
      <w:r w:rsidR="00A753CD">
        <w:t>,</w:t>
      </w:r>
      <w:r>
        <w:t xml:space="preserve"> and click “ok”. </w:t>
      </w:r>
    </w:p>
    <w:p w14:paraId="192B2090" w14:textId="77777777" w:rsidR="00A753CD" w:rsidRDefault="00EB4D19" w:rsidP="00C904D1">
      <w:pPr>
        <w:pStyle w:val="af9"/>
        <w:numPr>
          <w:ilvl w:val="0"/>
          <w:numId w:val="13"/>
        </w:numPr>
      </w:pPr>
      <w:r>
        <w:t xml:space="preserve">Double-click the connection you created. </w:t>
      </w:r>
    </w:p>
    <w:p w14:paraId="51DFE707" w14:textId="3B287DF2" w:rsidR="00EB4D19" w:rsidRDefault="00EB4D19" w:rsidP="00C904D1">
      <w:pPr>
        <w:pStyle w:val="af9"/>
        <w:numPr>
          <w:ilvl w:val="0"/>
          <w:numId w:val="13"/>
        </w:numPr>
      </w:pPr>
      <w:r>
        <w:t xml:space="preserve">If everything goes right, a window will pop up. And you just </w:t>
      </w:r>
      <w:r w:rsidR="00A753CD">
        <w:t xml:space="preserve">enter </w:t>
      </w:r>
      <w:r w:rsidR="008167FC">
        <w:t xml:space="preserve">the </w:t>
      </w:r>
      <w:proofErr w:type="spellStart"/>
      <w:r w:rsidR="00A753CD">
        <w:t>Raspi</w:t>
      </w:r>
      <w:proofErr w:type="spellEnd"/>
      <w:r w:rsidR="00A753CD">
        <w:t xml:space="preserve"> username and password, so you could log in.</w:t>
      </w:r>
    </w:p>
    <w:p w14:paraId="3FCF9566" w14:textId="1F3E0956" w:rsidR="00845039" w:rsidRPr="00EB4D19" w:rsidRDefault="001D242A" w:rsidP="00E96E01">
      <w:pPr>
        <w:pStyle w:val="af9"/>
        <w:numPr>
          <w:ilvl w:val="0"/>
          <w:numId w:val="13"/>
        </w:numPr>
        <w:rPr>
          <w:rFonts w:hint="eastAsia"/>
        </w:rPr>
      </w:pPr>
      <w:r>
        <w:rPr>
          <w:rFonts w:hint="eastAsia"/>
        </w:rPr>
        <w:t>I</w:t>
      </w:r>
      <w:r>
        <w:t xml:space="preserve">f you have logged in but </w:t>
      </w:r>
      <w:r w:rsidR="008167FC">
        <w:t xml:space="preserve">the </w:t>
      </w:r>
      <w:r w:rsidR="00A93709">
        <w:t xml:space="preserve">VNC </w:t>
      </w:r>
      <w:r w:rsidR="008167FC">
        <w:t>V</w:t>
      </w:r>
      <w:r w:rsidR="00A93709">
        <w:t>iewer shows: “</w:t>
      </w:r>
      <w:r w:rsidR="00A93709" w:rsidRPr="00A93709">
        <w:t>cannot currently show the desktop</w:t>
      </w:r>
      <w:r w:rsidR="00A93709">
        <w:t xml:space="preserve">”. You should adjust the resolution of </w:t>
      </w:r>
      <w:proofErr w:type="spellStart"/>
      <w:r w:rsidR="00A93709">
        <w:t>Raspi</w:t>
      </w:r>
      <w:proofErr w:type="spellEnd"/>
      <w:r w:rsidR="00A93709">
        <w:t>.</w:t>
      </w:r>
      <w:r w:rsidR="00C904D1">
        <w:t xml:space="preserve"> Search on the Internet and you will find the solution.</w:t>
      </w:r>
    </w:p>
    <w:p w14:paraId="6B64C57E" w14:textId="20879373" w:rsidR="00845039" w:rsidRDefault="00A35127" w:rsidP="00845039">
      <w:pPr>
        <w:pStyle w:val="1"/>
        <w:numPr>
          <w:ilvl w:val="1"/>
          <w:numId w:val="1"/>
        </w:numPr>
        <w:rPr>
          <w:sz w:val="24"/>
          <w:szCs w:val="24"/>
        </w:rPr>
      </w:pPr>
      <w:r>
        <w:rPr>
          <w:sz w:val="24"/>
          <w:szCs w:val="24"/>
        </w:rPr>
        <w:t>Assembling</w:t>
      </w:r>
    </w:p>
    <w:p w14:paraId="3832AD37" w14:textId="58B0B89A" w:rsidR="00A35127" w:rsidRDefault="00F4481C" w:rsidP="00A35127">
      <w:pPr>
        <w:ind w:left="420"/>
      </w:pPr>
      <w:r>
        <w:t xml:space="preserve">The </w:t>
      </w:r>
      <w:r w:rsidR="00C905EA">
        <w:t xml:space="preserve">legs of the PIPPY dog are </w:t>
      </w:r>
      <w:r w:rsidR="00C905EA" w:rsidRPr="00C905EA">
        <w:t>flimsy</w:t>
      </w:r>
      <w:r w:rsidR="00C905EA">
        <w:t xml:space="preserve">. Watch the video </w:t>
      </w:r>
      <w:r w:rsidR="00B403C9">
        <w:t xml:space="preserve">carefully </w:t>
      </w:r>
      <w:r w:rsidR="00C905EA">
        <w:t>and check the steps b</w:t>
      </w:r>
      <w:r w:rsidR="00A35127">
        <w:t>efore you adjust the leg</w:t>
      </w:r>
      <w:r w:rsidR="00C905EA">
        <w:t>!</w:t>
      </w:r>
      <w:r w:rsidR="00B403C9">
        <w:t>!!</w:t>
      </w:r>
    </w:p>
    <w:p w14:paraId="3C7A90A5" w14:textId="77777777" w:rsidR="00D13C3B" w:rsidRPr="00A35127" w:rsidRDefault="00D13C3B" w:rsidP="00A35127">
      <w:pPr>
        <w:ind w:left="420"/>
        <w:rPr>
          <w:rFonts w:hint="eastAsia"/>
        </w:rPr>
      </w:pPr>
    </w:p>
    <w:p w14:paraId="3907C05F" w14:textId="6CEAF8EE" w:rsidR="00EB4D19" w:rsidRDefault="00EB4D19" w:rsidP="00EB4D19">
      <w:pPr>
        <w:jc w:val="center"/>
      </w:pPr>
    </w:p>
    <w:p w14:paraId="6348F169" w14:textId="77777777" w:rsidR="004E54E3" w:rsidRDefault="00000000">
      <w:pPr>
        <w:pStyle w:val="1"/>
        <w:numPr>
          <w:ilvl w:val="0"/>
          <w:numId w:val="2"/>
        </w:numPr>
        <w:rPr>
          <w:lang w:val="zh-CN"/>
        </w:rPr>
      </w:pPr>
      <w:r>
        <w:rPr>
          <w:rFonts w:hint="eastAsia"/>
          <w:lang w:val="zh-CN"/>
        </w:rPr>
        <w:t>R</w:t>
      </w:r>
      <w:r>
        <w:rPr>
          <w:lang w:val="zh-CN"/>
        </w:rPr>
        <w:t>eference</w:t>
      </w:r>
    </w:p>
    <w:p w14:paraId="7C65F144" w14:textId="77777777" w:rsidR="00FF7177" w:rsidRPr="00FF7177" w:rsidRDefault="00000000">
      <w:pPr>
        <w:pStyle w:val="a4"/>
        <w:ind w:hanging="420"/>
        <w:rPr>
          <w:lang w:val="zh-CN"/>
        </w:rPr>
      </w:pPr>
      <w:hyperlink r:id="rId15" w:history="1">
        <w:r w:rsidR="00FF7177">
          <w:rPr>
            <w:rStyle w:val="af6"/>
          </w:rPr>
          <w:t>PIPPY - Waveshare Wiki</w:t>
        </w:r>
      </w:hyperlink>
    </w:p>
    <w:p w14:paraId="50B6C5C7" w14:textId="5D9C785F" w:rsidR="004E54E3" w:rsidRDefault="00000000">
      <w:pPr>
        <w:pStyle w:val="a4"/>
        <w:ind w:hanging="420"/>
        <w:rPr>
          <w:lang w:val="zh-CN"/>
        </w:rPr>
      </w:pPr>
      <w:hyperlink r:id="rId16" w:history="1">
        <w:r w:rsidR="00FF7177">
          <w:rPr>
            <w:rStyle w:val="af6"/>
          </w:rPr>
          <w:t>(14</w:t>
        </w:r>
        <w:r w:rsidR="00FF7177">
          <w:rPr>
            <w:rStyle w:val="af6"/>
          </w:rPr>
          <w:t>条消息</w:t>
        </w:r>
        <w:r w:rsidR="00FF7177">
          <w:rPr>
            <w:rStyle w:val="af6"/>
          </w:rPr>
          <w:t xml:space="preserve">) </w:t>
        </w:r>
        <w:r w:rsidR="00FF7177">
          <w:rPr>
            <w:rStyle w:val="af6"/>
          </w:rPr>
          <w:t>树莓</w:t>
        </w:r>
        <w:proofErr w:type="gramStart"/>
        <w:r w:rsidR="00FF7177">
          <w:rPr>
            <w:rStyle w:val="af6"/>
          </w:rPr>
          <w:t>派设置</w:t>
        </w:r>
        <w:proofErr w:type="gramEnd"/>
        <w:r w:rsidR="00FF7177">
          <w:rPr>
            <w:rStyle w:val="af6"/>
          </w:rPr>
          <w:t>静态</w:t>
        </w:r>
        <w:r w:rsidR="00FF7177">
          <w:rPr>
            <w:rStyle w:val="af6"/>
          </w:rPr>
          <w:t xml:space="preserve"> IP</w:t>
        </w:r>
        <w:r w:rsidR="00FF7177">
          <w:rPr>
            <w:rStyle w:val="af6"/>
          </w:rPr>
          <w:t>（固定</w:t>
        </w:r>
        <w:r w:rsidR="00FF7177">
          <w:rPr>
            <w:rStyle w:val="af6"/>
          </w:rPr>
          <w:t xml:space="preserve"> IP</w:t>
        </w:r>
        <w:r w:rsidR="00FF7177">
          <w:rPr>
            <w:rStyle w:val="af6"/>
          </w:rPr>
          <w:t>）</w:t>
        </w:r>
        <w:r w:rsidR="00FF7177">
          <w:rPr>
            <w:rStyle w:val="af6"/>
          </w:rPr>
          <w:t>_</w:t>
        </w:r>
        <w:r w:rsidR="00FF7177">
          <w:rPr>
            <w:rStyle w:val="af6"/>
          </w:rPr>
          <w:t>树莓</w:t>
        </w:r>
        <w:proofErr w:type="gramStart"/>
        <w:r w:rsidR="00FF7177">
          <w:rPr>
            <w:rStyle w:val="af6"/>
          </w:rPr>
          <w:t>派固定</w:t>
        </w:r>
        <w:proofErr w:type="gramEnd"/>
        <w:r w:rsidR="00FF7177">
          <w:rPr>
            <w:rStyle w:val="af6"/>
          </w:rPr>
          <w:t>ip_~</w:t>
        </w:r>
        <w:r w:rsidR="00FF7177">
          <w:rPr>
            <w:rStyle w:val="af6"/>
          </w:rPr>
          <w:t>莘莘</w:t>
        </w:r>
        <w:proofErr w:type="gramStart"/>
        <w:r w:rsidR="00FF7177">
          <w:rPr>
            <w:rStyle w:val="af6"/>
          </w:rPr>
          <w:t>的博客</w:t>
        </w:r>
        <w:proofErr w:type="gramEnd"/>
        <w:r w:rsidR="00FF7177">
          <w:rPr>
            <w:rStyle w:val="af6"/>
          </w:rPr>
          <w:t>-CSDN</w:t>
        </w:r>
        <w:proofErr w:type="gramStart"/>
        <w:r w:rsidR="00FF7177">
          <w:rPr>
            <w:rStyle w:val="af6"/>
          </w:rPr>
          <w:t>博客</w:t>
        </w:r>
        <w:proofErr w:type="gramEnd"/>
      </w:hyperlink>
    </w:p>
    <w:p w14:paraId="19E3B7B6" w14:textId="4DABF018" w:rsidR="004E54E3" w:rsidRDefault="00000000" w:rsidP="00FF7177">
      <w:pPr>
        <w:pStyle w:val="a4"/>
        <w:ind w:hanging="420"/>
        <w:rPr>
          <w:lang w:val="en-GB"/>
        </w:rPr>
      </w:pPr>
      <w:hyperlink r:id="rId17" w:history="1">
        <w:r w:rsidR="00FF7177">
          <w:rPr>
            <w:rStyle w:val="af6"/>
          </w:rPr>
          <w:t>(14</w:t>
        </w:r>
        <w:r w:rsidR="00FF7177">
          <w:rPr>
            <w:rStyle w:val="af6"/>
          </w:rPr>
          <w:t>条消息</w:t>
        </w:r>
        <w:r w:rsidR="00FF7177">
          <w:rPr>
            <w:rStyle w:val="af6"/>
          </w:rPr>
          <w:t xml:space="preserve">) </w:t>
        </w:r>
        <w:r w:rsidR="00FF7177">
          <w:rPr>
            <w:rStyle w:val="af6"/>
          </w:rPr>
          <w:t>树莓派入门操作及</w:t>
        </w:r>
        <w:r w:rsidR="00FF7177">
          <w:rPr>
            <w:rStyle w:val="af6"/>
          </w:rPr>
          <w:t>VNC</w:t>
        </w:r>
        <w:r w:rsidR="00FF7177">
          <w:rPr>
            <w:rStyle w:val="af6"/>
          </w:rPr>
          <w:t>显示</w:t>
        </w:r>
        <w:r w:rsidR="00FF7177">
          <w:rPr>
            <w:rStyle w:val="af6"/>
          </w:rPr>
          <w:t xml:space="preserve"> cannot currently show the desktop </w:t>
        </w:r>
        <w:r w:rsidR="00FF7177">
          <w:rPr>
            <w:rStyle w:val="af6"/>
          </w:rPr>
          <w:t>解决方法</w:t>
        </w:r>
        <w:r w:rsidR="00FF7177">
          <w:rPr>
            <w:rStyle w:val="af6"/>
          </w:rPr>
          <w:t>_Jacen_L</w:t>
        </w:r>
        <w:proofErr w:type="gramStart"/>
        <w:r w:rsidR="00FF7177">
          <w:rPr>
            <w:rStyle w:val="af6"/>
          </w:rPr>
          <w:t>的博客</w:t>
        </w:r>
        <w:proofErr w:type="gramEnd"/>
        <w:r w:rsidR="00FF7177">
          <w:rPr>
            <w:rStyle w:val="af6"/>
          </w:rPr>
          <w:t>-CSDN</w:t>
        </w:r>
        <w:proofErr w:type="gramStart"/>
        <w:r w:rsidR="00FF7177">
          <w:rPr>
            <w:rStyle w:val="af6"/>
          </w:rPr>
          <w:t>博客</w:t>
        </w:r>
        <w:proofErr w:type="gramEnd"/>
      </w:hyperlink>
    </w:p>
    <w:p w14:paraId="500B938A" w14:textId="77777777" w:rsidR="004E54E3" w:rsidRDefault="00000000">
      <w:pPr>
        <w:pStyle w:val="1"/>
        <w:ind w:left="360"/>
      </w:pPr>
      <w:r>
        <w:t>End of Tutorial</w:t>
      </w:r>
    </w:p>
    <w:sectPr w:rsidR="004E54E3">
      <w:headerReference w:type="even" r:id="rId18"/>
      <w:headerReference w:type="default" r:id="rId19"/>
      <w:footerReference w:type="even" r:id="rId20"/>
      <w:footerReference w:type="default" r:id="rId21"/>
      <w:headerReference w:type="first" r:id="rId22"/>
      <w:footerReference w:type="first" r:id="rId23"/>
      <w:pgSz w:w="11906" w:h="16838"/>
      <w:pgMar w:top="1134" w:right="720" w:bottom="454" w:left="720" w:header="794" w:footer="22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44DDC" w14:textId="77777777" w:rsidR="009A2DDA" w:rsidRDefault="009A2DDA">
      <w:pPr>
        <w:spacing w:line="240" w:lineRule="auto"/>
      </w:pPr>
      <w:r>
        <w:separator/>
      </w:r>
    </w:p>
  </w:endnote>
  <w:endnote w:type="continuationSeparator" w:id="0">
    <w:p w14:paraId="42DE0F57" w14:textId="77777777" w:rsidR="009A2DDA" w:rsidRDefault="009A2D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E96F4CDC-5F45-4787-AFA8-AE96EB02086E}"/>
    <w:embedBold r:id="rId2" w:fontKey="{B3DA09D9-5863-4138-B2DB-E811165CAF0E}"/>
  </w:font>
  <w:font w:name="Calibri">
    <w:panose1 w:val="020F0502020204030204"/>
    <w:charset w:val="00"/>
    <w:family w:val="swiss"/>
    <w:pitch w:val="variable"/>
    <w:sig w:usb0="E4002EFF" w:usb1="C000247B" w:usb2="00000009" w:usb3="00000000" w:csb0="000001FF" w:csb1="00000000"/>
    <w:embedRegular r:id="rId3" w:fontKey="{953D2F8E-352E-42B5-82BD-24972E042E2A}"/>
    <w:embedBold r:id="rId4" w:fontKey="{CC49030E-7CD5-4BB4-8CB1-13C77AF0EDCD}"/>
  </w:font>
  <w:font w:name="Consolas">
    <w:panose1 w:val="020B0609020204030204"/>
    <w:charset w:val="00"/>
    <w:family w:val="modern"/>
    <w:pitch w:val="fixed"/>
    <w:sig w:usb0="E00006FF" w:usb1="0000FCFF" w:usb2="00000001" w:usb3="00000000" w:csb0="0000019F" w:csb1="00000000"/>
    <w:embedRegular r:id="rId5" w:fontKey="{FBCD3C2F-87B2-46AC-9AF2-D033B2E2764D}"/>
    <w:embedBold r:id="rId6" w:fontKey="{454A625B-8E21-4EA1-A0EC-9E0400349313}"/>
  </w:font>
  <w:font w:name="Cambria">
    <w:panose1 w:val="02040503050406030204"/>
    <w:charset w:val="00"/>
    <w:family w:val="roman"/>
    <w:pitch w:val="variable"/>
    <w:sig w:usb0="E00006FF" w:usb1="420024FF" w:usb2="02000000" w:usb3="00000000" w:csb0="0000019F" w:csb1="00000000"/>
    <w:embedRegular r:id="rId7" w:fontKey="{B4FFF5D5-E5E5-4863-9A8E-CD844C4C777F}"/>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B2E25" w14:textId="77777777" w:rsidR="004E54E3" w:rsidRDefault="004E54E3">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603324"/>
    </w:sdtPr>
    <w:sdtContent>
      <w:p w14:paraId="6310A847" w14:textId="77777777" w:rsidR="004E54E3" w:rsidRDefault="00000000">
        <w:pPr>
          <w:pStyle w:val="ae"/>
          <w:spacing w:before="24" w:after="24"/>
          <w:jc w:val="right"/>
        </w:pPr>
        <w:r>
          <w:rPr>
            <w:sz w:val="24"/>
          </w:rPr>
          <w:fldChar w:fldCharType="begin"/>
        </w:r>
        <w:r>
          <w:rPr>
            <w:sz w:val="24"/>
          </w:rPr>
          <w:instrText xml:space="preserve"> PAGE   \* MERGEFORMAT </w:instrText>
        </w:r>
        <w:r>
          <w:rPr>
            <w:sz w:val="24"/>
          </w:rPr>
          <w:fldChar w:fldCharType="separate"/>
        </w:r>
        <w:r>
          <w:rPr>
            <w:sz w:val="24"/>
          </w:rPr>
          <w:t>21</w:t>
        </w:r>
        <w:r>
          <w:rPr>
            <w:sz w:val="24"/>
          </w:rPr>
          <w:fldChar w:fldCharType="end"/>
        </w:r>
      </w:p>
    </w:sdtContent>
  </w:sdt>
  <w:p w14:paraId="1114AA0D" w14:textId="77777777" w:rsidR="004E54E3" w:rsidRDefault="00000000">
    <w:pPr>
      <w:pStyle w:val="ae"/>
      <w:tabs>
        <w:tab w:val="clear" w:pos="4153"/>
        <w:tab w:val="clear" w:pos="8306"/>
        <w:tab w:val="left" w:pos="3490"/>
      </w:tabs>
      <w:spacing w:before="24" w:after="24"/>
      <w:ind w:firstLine="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1D944" w14:textId="77777777" w:rsidR="004E54E3" w:rsidRDefault="00000000">
    <w:pPr>
      <w:pStyle w:val="ae"/>
      <w:tabs>
        <w:tab w:val="clear" w:pos="4153"/>
        <w:tab w:val="clear" w:pos="8306"/>
        <w:tab w:val="left" w:pos="9100"/>
      </w:tabs>
      <w:spacing w:before="24" w:after="24"/>
      <w:ind w:firstLine="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5F24E" w14:textId="77777777" w:rsidR="009A2DDA" w:rsidRDefault="009A2DDA">
      <w:r>
        <w:separator/>
      </w:r>
    </w:p>
  </w:footnote>
  <w:footnote w:type="continuationSeparator" w:id="0">
    <w:p w14:paraId="6F9F9C39" w14:textId="77777777" w:rsidR="009A2DDA" w:rsidRDefault="009A2D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00450" w14:textId="77777777" w:rsidR="004E54E3" w:rsidRDefault="004E54E3">
    <w:pPr>
      <w:pStyle w:val="af0"/>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1667"/>
    </w:tblGrid>
    <w:tr w:rsidR="004E54E3" w14:paraId="3D432F17" w14:textId="77777777">
      <w:tc>
        <w:tcPr>
          <w:tcW w:w="8789" w:type="dxa"/>
        </w:tcPr>
        <w:p w14:paraId="79EB7A0D" w14:textId="77777777" w:rsidR="004E54E3" w:rsidRDefault="00000000">
          <w:pPr>
            <w:spacing w:line="240" w:lineRule="auto"/>
            <w:ind w:rightChars="10" w:right="24" w:firstLine="0"/>
            <w:jc w:val="left"/>
            <w:rPr>
              <w:rFonts w:eastAsia="宋体" w:cs="Times New Roman"/>
              <w:b/>
              <w:sz w:val="28"/>
              <w:szCs w:val="24"/>
            </w:rPr>
          </w:pPr>
          <w:r>
            <w:rPr>
              <w:rFonts w:eastAsia="宋体" w:cs="Times New Roman"/>
              <w:b/>
              <w:sz w:val="28"/>
              <w:szCs w:val="24"/>
            </w:rPr>
            <w:t>ECEN3025</w:t>
          </w:r>
        </w:p>
      </w:tc>
      <w:tc>
        <w:tcPr>
          <w:tcW w:w="1667" w:type="dxa"/>
        </w:tcPr>
        <w:p w14:paraId="59B62F58" w14:textId="77777777" w:rsidR="004E54E3" w:rsidRDefault="00000000">
          <w:pPr>
            <w:spacing w:line="240" w:lineRule="auto"/>
            <w:ind w:leftChars="-103" w:rightChars="10" w:right="24" w:hangingChars="88" w:hanging="247"/>
            <w:jc w:val="right"/>
            <w:rPr>
              <w:rFonts w:eastAsia="宋体" w:cs="Times New Roman"/>
              <w:b/>
              <w:sz w:val="28"/>
              <w:szCs w:val="24"/>
            </w:rPr>
          </w:pPr>
          <w:r>
            <w:rPr>
              <w:rFonts w:eastAsia="宋体" w:cs="Times New Roman"/>
              <w:b/>
              <w:sz w:val="28"/>
              <w:szCs w:val="24"/>
            </w:rPr>
            <w:t xml:space="preserve">Spring </w:t>
          </w:r>
          <w:r>
            <w:rPr>
              <w:rFonts w:eastAsia="PMingLiU" w:cs="Times New Roman"/>
              <w:b/>
              <w:sz w:val="28"/>
              <w:szCs w:val="24"/>
              <w:lang w:eastAsia="zh-TW"/>
            </w:rPr>
            <w:t>2024</w:t>
          </w:r>
        </w:p>
      </w:tc>
    </w:tr>
    <w:tr w:rsidR="004E54E3" w14:paraId="0E57F51F" w14:textId="77777777">
      <w:tc>
        <w:tcPr>
          <w:tcW w:w="8789" w:type="dxa"/>
          <w:tcBorders>
            <w:bottom w:val="single" w:sz="4" w:space="0" w:color="auto"/>
          </w:tcBorders>
        </w:tcPr>
        <w:p w14:paraId="55726351" w14:textId="784F8836" w:rsidR="004E54E3" w:rsidRDefault="00000000">
          <w:pPr>
            <w:spacing w:line="240" w:lineRule="auto"/>
            <w:ind w:rightChars="10" w:right="24" w:firstLine="0"/>
            <w:jc w:val="left"/>
            <w:rPr>
              <w:rFonts w:eastAsia="宋体" w:cs="Times New Roman"/>
              <w:b/>
              <w:sz w:val="28"/>
              <w:szCs w:val="24"/>
            </w:rPr>
          </w:pPr>
          <w:r>
            <w:rPr>
              <w:rFonts w:eastAsia="宋体" w:cs="Times New Roman"/>
              <w:b/>
              <w:sz w:val="28"/>
              <w:szCs w:val="24"/>
            </w:rPr>
            <w:t xml:space="preserve">Project Tutorial </w:t>
          </w:r>
          <w:r w:rsidR="003104DA">
            <w:rPr>
              <w:rFonts w:eastAsia="宋体" w:cs="Times New Roman"/>
              <w:b/>
              <w:sz w:val="28"/>
              <w:szCs w:val="24"/>
            </w:rPr>
            <w:t>0</w:t>
          </w:r>
          <w:r>
            <w:rPr>
              <w:rFonts w:eastAsia="宋体" w:cs="Times New Roman"/>
              <w:b/>
              <w:sz w:val="28"/>
              <w:szCs w:val="24"/>
            </w:rPr>
            <w:t xml:space="preserve">: </w:t>
          </w:r>
          <w:r w:rsidR="003104DA">
            <w:rPr>
              <w:rFonts w:eastAsia="宋体" w:cs="Times New Roman" w:hint="eastAsia"/>
              <w:b/>
              <w:sz w:val="28"/>
              <w:szCs w:val="24"/>
            </w:rPr>
            <w:t>PIPPY</w:t>
          </w:r>
          <w:r w:rsidR="003104DA">
            <w:rPr>
              <w:rFonts w:eastAsia="宋体" w:cs="Times New Roman"/>
              <w:b/>
              <w:sz w:val="28"/>
              <w:szCs w:val="24"/>
            </w:rPr>
            <w:t xml:space="preserve"> setup </w:t>
          </w:r>
          <w:r w:rsidR="003104DA" w:rsidRPr="003104DA">
            <w:rPr>
              <w:rFonts w:eastAsia="宋体" w:cs="Times New Roman"/>
              <w:b/>
              <w:sz w:val="28"/>
              <w:szCs w:val="24"/>
            </w:rPr>
            <w:t>instructions</w:t>
          </w:r>
        </w:p>
      </w:tc>
      <w:tc>
        <w:tcPr>
          <w:tcW w:w="1667" w:type="dxa"/>
          <w:tcBorders>
            <w:bottom w:val="single" w:sz="4" w:space="0" w:color="auto"/>
          </w:tcBorders>
        </w:tcPr>
        <w:p w14:paraId="2058EBBA" w14:textId="77777777" w:rsidR="004E54E3" w:rsidRDefault="004E54E3">
          <w:pPr>
            <w:spacing w:line="240" w:lineRule="auto"/>
            <w:ind w:rightChars="10" w:right="24" w:firstLine="0"/>
            <w:jc w:val="left"/>
            <w:rPr>
              <w:rFonts w:eastAsia="宋体" w:cs="Times New Roman"/>
              <w:b/>
              <w:sz w:val="28"/>
              <w:szCs w:val="24"/>
            </w:rPr>
          </w:pPr>
        </w:p>
      </w:tc>
    </w:tr>
  </w:tbl>
  <w:p w14:paraId="5F6362BA" w14:textId="77777777" w:rsidR="004E54E3" w:rsidRDefault="004E54E3">
    <w:pPr>
      <w:pStyle w:val="af0"/>
      <w:pBdr>
        <w:bottom w:val="none" w:sz="0" w:space="0" w:color="auto"/>
      </w:pBdr>
      <w:spacing w:before="24" w:after="2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2239"/>
    </w:tblGrid>
    <w:tr w:rsidR="004E54E3" w14:paraId="1E72734A" w14:textId="77777777">
      <w:tc>
        <w:tcPr>
          <w:tcW w:w="8217" w:type="dxa"/>
        </w:tcPr>
        <w:p w14:paraId="1D2519EF" w14:textId="77777777" w:rsidR="004E54E3" w:rsidRDefault="00000000">
          <w:pPr>
            <w:ind w:rightChars="10" w:right="24" w:firstLine="0"/>
            <w:jc w:val="left"/>
            <w:rPr>
              <w:rFonts w:eastAsia="宋体" w:cs="Times New Roman"/>
              <w:b/>
              <w:szCs w:val="24"/>
            </w:rPr>
          </w:pPr>
          <w:r>
            <w:rPr>
              <w:rFonts w:eastAsia="宋体" w:cs="Times New Roman"/>
              <w:b/>
              <w:szCs w:val="24"/>
            </w:rPr>
            <w:t>ECEN3024</w:t>
          </w:r>
        </w:p>
      </w:tc>
      <w:tc>
        <w:tcPr>
          <w:tcW w:w="2239" w:type="dxa"/>
        </w:tcPr>
        <w:p w14:paraId="3360AA4F" w14:textId="77777777" w:rsidR="004E54E3" w:rsidRDefault="00000000">
          <w:pPr>
            <w:ind w:rightChars="10" w:right="24" w:firstLine="0"/>
            <w:jc w:val="right"/>
            <w:rPr>
              <w:rFonts w:eastAsia="宋体" w:cs="Times New Roman"/>
              <w:b/>
              <w:szCs w:val="24"/>
            </w:rPr>
          </w:pPr>
          <w:r>
            <w:rPr>
              <w:rFonts w:eastAsia="宋体" w:cs="Times New Roman"/>
              <w:b/>
              <w:szCs w:val="24"/>
            </w:rPr>
            <w:t xml:space="preserve">Fall </w:t>
          </w:r>
          <w:r>
            <w:rPr>
              <w:rFonts w:eastAsia="PMingLiU" w:cs="Times New Roman"/>
              <w:b/>
              <w:szCs w:val="24"/>
              <w:lang w:eastAsia="zh-TW"/>
            </w:rPr>
            <w:t>2021</w:t>
          </w:r>
        </w:p>
      </w:tc>
    </w:tr>
    <w:tr w:rsidR="004E54E3" w14:paraId="589E6A52" w14:textId="77777777">
      <w:tc>
        <w:tcPr>
          <w:tcW w:w="8217" w:type="dxa"/>
          <w:tcBorders>
            <w:bottom w:val="single" w:sz="4" w:space="0" w:color="auto"/>
          </w:tcBorders>
        </w:tcPr>
        <w:p w14:paraId="27BDA883" w14:textId="77777777" w:rsidR="004E54E3" w:rsidRDefault="00000000">
          <w:pPr>
            <w:ind w:rightChars="10" w:right="24" w:firstLine="0"/>
            <w:jc w:val="left"/>
            <w:rPr>
              <w:rFonts w:eastAsia="宋体" w:cs="Times New Roman"/>
              <w:b/>
              <w:szCs w:val="24"/>
            </w:rPr>
          </w:pPr>
          <w:r>
            <w:rPr>
              <w:rFonts w:eastAsia="宋体" w:cs="Times New Roman"/>
              <w:b/>
              <w:szCs w:val="24"/>
            </w:rPr>
            <w:t xml:space="preserve">Project Tutorial 1a: Basic Experiment on </w:t>
          </w:r>
          <w:proofErr w:type="spellStart"/>
          <w:r>
            <w:rPr>
              <w:rFonts w:eastAsia="宋体" w:cs="Times New Roman"/>
              <w:b/>
              <w:szCs w:val="24"/>
            </w:rPr>
            <w:t>Raspi</w:t>
          </w:r>
          <w:proofErr w:type="spellEnd"/>
        </w:p>
      </w:tc>
      <w:tc>
        <w:tcPr>
          <w:tcW w:w="2239" w:type="dxa"/>
          <w:tcBorders>
            <w:bottom w:val="single" w:sz="4" w:space="0" w:color="auto"/>
          </w:tcBorders>
        </w:tcPr>
        <w:p w14:paraId="31F68022" w14:textId="77777777" w:rsidR="004E54E3" w:rsidRDefault="004E54E3">
          <w:pPr>
            <w:ind w:rightChars="10" w:right="24" w:firstLine="0"/>
            <w:jc w:val="left"/>
            <w:rPr>
              <w:rFonts w:eastAsia="宋体" w:cs="Times New Roman"/>
              <w:b/>
              <w:szCs w:val="24"/>
            </w:rPr>
          </w:pPr>
        </w:p>
      </w:tc>
    </w:tr>
  </w:tbl>
  <w:p w14:paraId="5061C10D" w14:textId="77777777" w:rsidR="004E54E3" w:rsidRDefault="004E54E3">
    <w:pPr>
      <w:ind w:rightChars="10" w:right="24" w:firstLine="0"/>
      <w:jc w:val="left"/>
      <w:rPr>
        <w:rFonts w:cs="Times New Roman"/>
        <w:b/>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40F04"/>
    <w:multiLevelType w:val="multilevel"/>
    <w:tmpl w:val="15440F04"/>
    <w:lvl w:ilvl="0">
      <w:start w:val="1"/>
      <w:numFmt w:val="decimal"/>
      <w:lvlText w:val="%1)"/>
      <w:lvlJc w:val="left"/>
      <w:pPr>
        <w:ind w:left="420" w:hanging="420"/>
      </w:pPr>
      <w:rPr>
        <w:lang w:val="zh-C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3733AC9"/>
    <w:multiLevelType w:val="hybridMultilevel"/>
    <w:tmpl w:val="EBD8491A"/>
    <w:lvl w:ilvl="0" w:tplc="6E867098">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9706CAA"/>
    <w:multiLevelType w:val="multilevel"/>
    <w:tmpl w:val="29706CAA"/>
    <w:lvl w:ilvl="0">
      <w:start w:val="1"/>
      <w:numFmt w:val="decimal"/>
      <w:lvlText w:val="(%1)"/>
      <w:lvlJc w:val="left"/>
      <w:pPr>
        <w:ind w:left="840" w:hanging="36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E855CC9"/>
    <w:multiLevelType w:val="hybridMultilevel"/>
    <w:tmpl w:val="9D36B0FE"/>
    <w:lvl w:ilvl="0" w:tplc="7DF236CC">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425F70F9"/>
    <w:multiLevelType w:val="multilevel"/>
    <w:tmpl w:val="425F70F9"/>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5" w15:restartNumberingAfterBreak="0">
    <w:nsid w:val="43D50175"/>
    <w:multiLevelType w:val="multilevel"/>
    <w:tmpl w:val="43D50175"/>
    <w:lvl w:ilvl="0">
      <w:start w:val="1"/>
      <w:numFmt w:val="decimal"/>
      <w:suff w:val="space"/>
      <w:lvlText w:val="%1."/>
      <w:lvlJc w:val="left"/>
      <w:pPr>
        <w:ind w:left="0" w:firstLine="0"/>
      </w:pPr>
      <w:rPr>
        <w:rFonts w:ascii="Times New Roman" w:hAnsi="Times New Roman" w:cs="Times New Roman" w:hint="default"/>
        <w:b/>
        <w:i w:val="0"/>
        <w:sz w:val="30"/>
        <w:lang w:val="en-US"/>
      </w:rPr>
    </w:lvl>
    <w:lvl w:ilvl="1">
      <w:start w:val="1"/>
      <w:numFmt w:val="decimal"/>
      <w:lvlText w:val="%2)"/>
      <w:lvlJc w:val="left"/>
      <w:pPr>
        <w:ind w:left="0" w:firstLine="0"/>
      </w:pPr>
      <w:rPr>
        <w:rFonts w:hint="eastAsia"/>
        <w:b w:val="0"/>
        <w:bCs w:val="0"/>
        <w:i w:val="0"/>
        <w:iCs w:val="0"/>
        <w:caps w:val="0"/>
        <w:smallCaps w:val="0"/>
        <w:strike w:val="0"/>
        <w:dstrike w:val="0"/>
        <w:vanish w:val="0"/>
        <w:color w:val="000000"/>
        <w:spacing w:val="0"/>
        <w:w w:val="1"/>
        <w:kern w:val="0"/>
        <w:position w:val="0"/>
        <w:sz w:val="2"/>
        <w:szCs w:val="2"/>
        <w:u w:val="none" w:color="000000"/>
        <w:shd w:val="clear" w:color="auto"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2"/>
      <w:isLgl/>
      <w:suff w:val="space"/>
      <w:lvlText w:val="%1.%3. "/>
      <w:lvlJc w:val="left"/>
      <w:pPr>
        <w:ind w:left="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rPr>
    </w:lvl>
    <w:lvl w:ilvl="3">
      <w:start w:val="1"/>
      <w:numFmt w:val="decimal"/>
      <w:pStyle w:val="3"/>
      <w:isLgl/>
      <w:suff w:val="space"/>
      <w:lvlText w:val="%1.%3.%4. "/>
      <w:lvlJc w:val="left"/>
      <w:pPr>
        <w:ind w:left="0" w:firstLine="0"/>
      </w:pPr>
      <w:rPr>
        <w:rFonts w:ascii="Times New Roman" w:hAnsi="Times New Roman" w:cs="Times New Roman" w:hint="default"/>
        <w:b/>
        <w:i w:val="0"/>
        <w:sz w:val="21"/>
        <w:szCs w:val="21"/>
      </w:rPr>
    </w:lvl>
    <w:lvl w:ilvl="4">
      <w:start w:val="1"/>
      <w:numFmt w:val="decimal"/>
      <w:lvlRestart w:val="1"/>
      <w:pStyle w:val="a"/>
      <w:isLgl/>
      <w:suff w:val="space"/>
      <w:lvlText w:val="表 %1-%5"/>
      <w:lvlJc w:val="left"/>
      <w:pPr>
        <w:ind w:left="0" w:firstLine="0"/>
      </w:pPr>
      <w:rPr>
        <w:rFonts w:hint="eastAsia"/>
      </w:rPr>
    </w:lvl>
    <w:lvl w:ilvl="5">
      <w:start w:val="1"/>
      <w:numFmt w:val="decimal"/>
      <w:lvlRestart w:val="1"/>
      <w:pStyle w:val="a0"/>
      <w:isLgl/>
      <w:suff w:val="space"/>
      <w:lvlText w:val="图 %1-%6"/>
      <w:lvlJc w:val="left"/>
      <w:pPr>
        <w:ind w:left="0" w:firstLine="0"/>
      </w:pPr>
      <w:rPr>
        <w:rFonts w:hint="eastAsia"/>
      </w:rPr>
    </w:lvl>
    <w:lvl w:ilvl="6">
      <w:start w:val="1"/>
      <w:numFmt w:val="decimal"/>
      <w:lvlRestart w:val="1"/>
      <w:pStyle w:val="a1"/>
      <w:isLgl/>
      <w:suff w:val="space"/>
      <w:lvlText w:val="Figure %1-%7."/>
      <w:lvlJc w:val="left"/>
      <w:pPr>
        <w:ind w:left="0" w:firstLine="0"/>
      </w:pPr>
      <w:rPr>
        <w:rFonts w:hint="eastAsia"/>
      </w:rPr>
    </w:lvl>
    <w:lvl w:ilvl="7">
      <w:start w:val="1"/>
      <w:numFmt w:val="decimal"/>
      <w:lvlRestart w:val="1"/>
      <w:pStyle w:val="a2"/>
      <w:isLgl/>
      <w:suff w:val="space"/>
      <w:lvlText w:val="Table %1-%8"/>
      <w:lvlJc w:val="left"/>
      <w:pPr>
        <w:ind w:left="0" w:firstLine="0"/>
      </w:pPr>
      <w:rPr>
        <w:rFonts w:ascii="Times New Roman" w:hAnsi="Times New Roman" w:cs="Times New Roman" w:hint="default"/>
      </w:rPr>
    </w:lvl>
    <w:lvl w:ilvl="8">
      <w:start w:val="1"/>
      <w:numFmt w:val="none"/>
      <w:pStyle w:val="a3"/>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6" w15:restartNumberingAfterBreak="0">
    <w:nsid w:val="471524DB"/>
    <w:multiLevelType w:val="multilevel"/>
    <w:tmpl w:val="471524DB"/>
    <w:lvl w:ilvl="0">
      <w:start w:val="1"/>
      <w:numFmt w:val="decimal"/>
      <w:pStyle w:val="highwin"/>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0B8667A"/>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5FB440F"/>
    <w:multiLevelType w:val="multilevel"/>
    <w:tmpl w:val="55FB440F"/>
    <w:lvl w:ilvl="0">
      <w:start w:val="1"/>
      <w:numFmt w:val="bullet"/>
      <w:lvlText w:val=""/>
      <w:lvlJc w:val="left"/>
      <w:pPr>
        <w:ind w:left="1260" w:hanging="420"/>
      </w:pPr>
      <w:rPr>
        <w:rFonts w:ascii="Wingdings" w:hAnsi="Wingdings" w:hint="default"/>
        <w:sz w:val="21"/>
        <w:szCs w:val="21"/>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9" w15:restartNumberingAfterBreak="0">
    <w:nsid w:val="6067173E"/>
    <w:multiLevelType w:val="multilevel"/>
    <w:tmpl w:val="6067173E"/>
    <w:lvl w:ilvl="0">
      <w:start w:val="1"/>
      <w:numFmt w:val="decimal"/>
      <w:lvlText w:val="%1"/>
      <w:lvlJc w:val="left"/>
      <w:pPr>
        <w:ind w:left="397" w:hanging="397"/>
      </w:pPr>
      <w:rPr>
        <w:rFonts w:ascii="Times New Roman" w:hAnsi="Times New Roman" w:cs="Times New Roman" w:hint="default"/>
      </w:rPr>
    </w:lvl>
    <w:lvl w:ilvl="1">
      <w:start w:val="1"/>
      <w:numFmt w:val="decimal"/>
      <w:suff w:val="space"/>
      <w:lvlText w:val="%1.%2"/>
      <w:lvlJc w:val="left"/>
      <w:pPr>
        <w:ind w:left="397" w:hanging="397"/>
      </w:pPr>
      <w:rPr>
        <w:rFonts w:ascii="Times New Roman" w:hAnsi="Times New Roman" w:cs="Times New Roman" w:hint="default"/>
      </w:rPr>
    </w:lvl>
    <w:lvl w:ilvl="2">
      <w:start w:val="1"/>
      <w:numFmt w:val="decimal"/>
      <w:lvlText w:val="%1.%2.%3"/>
      <w:lvlJc w:val="left"/>
      <w:pPr>
        <w:ind w:left="397" w:hanging="397"/>
      </w:pPr>
    </w:lvl>
    <w:lvl w:ilvl="3">
      <w:start w:val="1"/>
      <w:numFmt w:val="decimal"/>
      <w:lvlText w:val="%1.%2.%3.%4"/>
      <w:lvlJc w:val="left"/>
      <w:pPr>
        <w:ind w:left="397" w:hanging="397"/>
      </w:pPr>
    </w:lvl>
    <w:lvl w:ilvl="4">
      <w:start w:val="1"/>
      <w:numFmt w:val="decimal"/>
      <w:lvlText w:val="%1.%2.%3.%4.%5"/>
      <w:lvlJc w:val="left"/>
      <w:pPr>
        <w:ind w:left="397" w:hanging="397"/>
      </w:pPr>
    </w:lvl>
    <w:lvl w:ilvl="5">
      <w:start w:val="1"/>
      <w:numFmt w:val="decimal"/>
      <w:pStyle w:val="6"/>
      <w:lvlText w:val="%1.%2.%3.%4.%5.%6"/>
      <w:lvlJc w:val="left"/>
      <w:pPr>
        <w:ind w:left="397" w:hanging="397"/>
      </w:pPr>
    </w:lvl>
    <w:lvl w:ilvl="6">
      <w:start w:val="1"/>
      <w:numFmt w:val="decimal"/>
      <w:pStyle w:val="7"/>
      <w:lvlText w:val="%1.%2.%3.%4.%5.%6.%7"/>
      <w:lvlJc w:val="left"/>
      <w:pPr>
        <w:ind w:left="397" w:hanging="397"/>
      </w:pPr>
    </w:lvl>
    <w:lvl w:ilvl="7">
      <w:start w:val="1"/>
      <w:numFmt w:val="decimal"/>
      <w:pStyle w:val="8"/>
      <w:lvlText w:val="%1.%2.%3.%4.%5.%6.%7.%8"/>
      <w:lvlJc w:val="left"/>
      <w:pPr>
        <w:ind w:left="397" w:hanging="397"/>
      </w:pPr>
    </w:lvl>
    <w:lvl w:ilvl="8">
      <w:start w:val="1"/>
      <w:numFmt w:val="decimal"/>
      <w:lvlText w:val="%1.%2.%3.%4.%5.%6.%7.%8.%9"/>
      <w:lvlJc w:val="left"/>
      <w:pPr>
        <w:ind w:left="397" w:hanging="397"/>
      </w:pPr>
    </w:lvl>
  </w:abstractNum>
  <w:abstractNum w:abstractNumId="10" w15:restartNumberingAfterBreak="0">
    <w:nsid w:val="688166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6C6E05A4"/>
    <w:multiLevelType w:val="hybridMultilevel"/>
    <w:tmpl w:val="6034095E"/>
    <w:lvl w:ilvl="0" w:tplc="542803D6">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2" w15:restartNumberingAfterBreak="0">
    <w:nsid w:val="77FD6640"/>
    <w:multiLevelType w:val="multilevel"/>
    <w:tmpl w:val="77FD6640"/>
    <w:lvl w:ilvl="0">
      <w:start w:val="1"/>
      <w:numFmt w:val="decimal"/>
      <w:pStyle w:val="a4"/>
      <w:lvlText w:val="[%1] "/>
      <w:lvlJc w:val="left"/>
      <w:pPr>
        <w:ind w:left="0" w:firstLine="0"/>
      </w:pPr>
      <w:rPr>
        <w:rFonts w:ascii="Times New Roman" w:hAnsi="Times New Roman" w:cs="Times New Roman" w:hint="default"/>
        <w:b w:val="0"/>
        <w:i w:val="0"/>
        <w:sz w:val="24"/>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num w:numId="1" w16cid:durableId="551768503">
    <w:abstractNumId w:val="7"/>
  </w:num>
  <w:num w:numId="2" w16cid:durableId="1660573029">
    <w:abstractNumId w:val="5"/>
  </w:num>
  <w:num w:numId="3" w16cid:durableId="12473768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01815005">
    <w:abstractNumId w:val="12"/>
    <w:lvlOverride w:ilvl="0">
      <w:lvl w:ilvl="0">
        <w:start w:val="1"/>
        <w:numFmt w:val="decimal"/>
        <w:pStyle w:val="a4"/>
        <w:lvlText w:val="[%1]"/>
        <w:lvlJc w:val="left"/>
        <w:pPr>
          <w:ind w:left="420" w:hanging="420"/>
        </w:pPr>
        <w:rPr>
          <w:rFonts w:ascii="Times New Roman" w:hAnsi="Times New Roman" w:cs="Times New Roman" w:hint="default"/>
          <w:b w:val="0"/>
          <w:i w:val="0"/>
          <w:sz w:val="24"/>
        </w:rPr>
      </w:lvl>
    </w:lvlOverride>
    <w:lvlOverride w:ilvl="1">
      <w:lvl w:ilvl="1" w:tentative="1">
        <w:start w:val="1"/>
        <w:numFmt w:val="lowerLetter"/>
        <w:lvlText w:val="%2)"/>
        <w:lvlJc w:val="left"/>
        <w:pPr>
          <w:ind w:left="840" w:hanging="420"/>
        </w:pPr>
      </w:lvl>
    </w:lvlOverride>
    <w:lvlOverride w:ilvl="2">
      <w:lvl w:ilvl="2" w:tentative="1">
        <w:start w:val="1"/>
        <w:numFmt w:val="lowerRoman"/>
        <w:lvlText w:val="%3."/>
        <w:lvlJc w:val="right"/>
        <w:pPr>
          <w:ind w:left="1260" w:hanging="420"/>
        </w:pPr>
      </w:lvl>
    </w:lvlOverride>
    <w:lvlOverride w:ilvl="3">
      <w:lvl w:ilvl="3" w:tentative="1">
        <w:start w:val="1"/>
        <w:numFmt w:val="decimal"/>
        <w:lvlText w:val="%4."/>
        <w:lvlJc w:val="left"/>
        <w:pPr>
          <w:ind w:left="1680" w:hanging="420"/>
        </w:pPr>
      </w:lvl>
    </w:lvlOverride>
    <w:lvlOverride w:ilvl="4">
      <w:lvl w:ilvl="4" w:tentative="1">
        <w:start w:val="1"/>
        <w:numFmt w:val="lowerLetter"/>
        <w:lvlText w:val="%5)"/>
        <w:lvlJc w:val="left"/>
        <w:pPr>
          <w:ind w:left="2100" w:hanging="420"/>
        </w:pPr>
      </w:lvl>
    </w:lvlOverride>
    <w:lvlOverride w:ilvl="5">
      <w:lvl w:ilvl="5" w:tentative="1">
        <w:start w:val="1"/>
        <w:numFmt w:val="lowerRoman"/>
        <w:lvlText w:val="%6."/>
        <w:lvlJc w:val="right"/>
        <w:pPr>
          <w:ind w:left="2520" w:hanging="420"/>
        </w:pPr>
      </w:lvl>
    </w:lvlOverride>
    <w:lvlOverride w:ilvl="6">
      <w:lvl w:ilvl="6" w:tentative="1">
        <w:start w:val="1"/>
        <w:numFmt w:val="decimal"/>
        <w:lvlText w:val="%7."/>
        <w:lvlJc w:val="left"/>
        <w:pPr>
          <w:ind w:left="2940" w:hanging="420"/>
        </w:pPr>
      </w:lvl>
    </w:lvlOverride>
    <w:lvlOverride w:ilvl="7">
      <w:lvl w:ilvl="7" w:tentative="1">
        <w:start w:val="1"/>
        <w:numFmt w:val="lowerLetter"/>
        <w:lvlText w:val="%8)"/>
        <w:lvlJc w:val="left"/>
        <w:pPr>
          <w:ind w:left="3360" w:hanging="420"/>
        </w:pPr>
      </w:lvl>
    </w:lvlOverride>
    <w:lvlOverride w:ilvl="8">
      <w:lvl w:ilvl="8" w:tentative="1">
        <w:start w:val="1"/>
        <w:numFmt w:val="lowerRoman"/>
        <w:lvlText w:val="%9."/>
        <w:lvlJc w:val="right"/>
        <w:pPr>
          <w:ind w:left="3780" w:hanging="420"/>
        </w:pPr>
      </w:lvl>
    </w:lvlOverride>
  </w:num>
  <w:num w:numId="5" w16cid:durableId="1423405861">
    <w:abstractNumId w:val="6"/>
  </w:num>
  <w:num w:numId="6" w16cid:durableId="1605191861">
    <w:abstractNumId w:val="4"/>
  </w:num>
  <w:num w:numId="7" w16cid:durableId="239681080">
    <w:abstractNumId w:val="2"/>
  </w:num>
  <w:num w:numId="8" w16cid:durableId="1950089882">
    <w:abstractNumId w:val="0"/>
  </w:num>
  <w:num w:numId="9" w16cid:durableId="846940571">
    <w:abstractNumId w:val="8"/>
  </w:num>
  <w:num w:numId="10" w16cid:durableId="232157944">
    <w:abstractNumId w:val="7"/>
    <w:lvlOverride w:ilvl="0">
      <w:startOverride w:val="4"/>
    </w:lvlOverride>
  </w:num>
  <w:num w:numId="11" w16cid:durableId="1703936789">
    <w:abstractNumId w:val="10"/>
  </w:num>
  <w:num w:numId="12" w16cid:durableId="2087876193">
    <w:abstractNumId w:val="1"/>
  </w:num>
  <w:num w:numId="13" w16cid:durableId="458690221">
    <w:abstractNumId w:val="11"/>
  </w:num>
  <w:num w:numId="14" w16cid:durableId="3583580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TrueTypeFonts/>
  <w:bordersDoNotSurroundHeader/>
  <w:bordersDoNotSurroundFooter/>
  <w:proofState w:spelling="clean" w:grammar="clean"/>
  <w:attachedTemplate r:id="rId1"/>
  <w:defaultTabStop w:val="420"/>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c2ZGZiNzZiNDVlOGViOWVmM2JhOTY0NGJkNjUyYzgifQ=="/>
  </w:docVars>
  <w:rsids>
    <w:rsidRoot w:val="00715D57"/>
    <w:rsid w:val="00002E7F"/>
    <w:rsid w:val="00004879"/>
    <w:rsid w:val="00006A98"/>
    <w:rsid w:val="00007441"/>
    <w:rsid w:val="0001015C"/>
    <w:rsid w:val="00010C20"/>
    <w:rsid w:val="000112C6"/>
    <w:rsid w:val="000137C1"/>
    <w:rsid w:val="00016924"/>
    <w:rsid w:val="00020BB8"/>
    <w:rsid w:val="0002111E"/>
    <w:rsid w:val="000217D7"/>
    <w:rsid w:val="00021E8F"/>
    <w:rsid w:val="00022F24"/>
    <w:rsid w:val="00030B57"/>
    <w:rsid w:val="000313E4"/>
    <w:rsid w:val="00032953"/>
    <w:rsid w:val="00033021"/>
    <w:rsid w:val="00035308"/>
    <w:rsid w:val="000369A7"/>
    <w:rsid w:val="0004005A"/>
    <w:rsid w:val="00041F6B"/>
    <w:rsid w:val="00042CA8"/>
    <w:rsid w:val="000430A8"/>
    <w:rsid w:val="0004411F"/>
    <w:rsid w:val="0004690B"/>
    <w:rsid w:val="000477AF"/>
    <w:rsid w:val="0005272B"/>
    <w:rsid w:val="000542DE"/>
    <w:rsid w:val="000558FE"/>
    <w:rsid w:val="00055E6A"/>
    <w:rsid w:val="00056240"/>
    <w:rsid w:val="000572AA"/>
    <w:rsid w:val="00061BCA"/>
    <w:rsid w:val="0006261C"/>
    <w:rsid w:val="00067C98"/>
    <w:rsid w:val="0007154F"/>
    <w:rsid w:val="00071BFD"/>
    <w:rsid w:val="0007240B"/>
    <w:rsid w:val="00075013"/>
    <w:rsid w:val="000755B0"/>
    <w:rsid w:val="000779E9"/>
    <w:rsid w:val="00077F25"/>
    <w:rsid w:val="0008038C"/>
    <w:rsid w:val="000814A0"/>
    <w:rsid w:val="000827D6"/>
    <w:rsid w:val="00082A18"/>
    <w:rsid w:val="0008530F"/>
    <w:rsid w:val="00085BE9"/>
    <w:rsid w:val="00087D5C"/>
    <w:rsid w:val="00090297"/>
    <w:rsid w:val="000902C4"/>
    <w:rsid w:val="0009303A"/>
    <w:rsid w:val="00093F91"/>
    <w:rsid w:val="00094967"/>
    <w:rsid w:val="00094E6A"/>
    <w:rsid w:val="00095595"/>
    <w:rsid w:val="000967B1"/>
    <w:rsid w:val="000976A6"/>
    <w:rsid w:val="000979D8"/>
    <w:rsid w:val="000A1EC2"/>
    <w:rsid w:val="000A2328"/>
    <w:rsid w:val="000A357C"/>
    <w:rsid w:val="000A6F8C"/>
    <w:rsid w:val="000A7FAD"/>
    <w:rsid w:val="000B2A00"/>
    <w:rsid w:val="000B59FF"/>
    <w:rsid w:val="000B6037"/>
    <w:rsid w:val="000B73C6"/>
    <w:rsid w:val="000C182F"/>
    <w:rsid w:val="000C2D44"/>
    <w:rsid w:val="000C318F"/>
    <w:rsid w:val="000C4911"/>
    <w:rsid w:val="000C5595"/>
    <w:rsid w:val="000C69A6"/>
    <w:rsid w:val="000C7314"/>
    <w:rsid w:val="000D2F47"/>
    <w:rsid w:val="000D3371"/>
    <w:rsid w:val="000D4C87"/>
    <w:rsid w:val="000D5911"/>
    <w:rsid w:val="000D6928"/>
    <w:rsid w:val="000E0021"/>
    <w:rsid w:val="000E0B1F"/>
    <w:rsid w:val="000E3A89"/>
    <w:rsid w:val="000E3F3F"/>
    <w:rsid w:val="000E70E0"/>
    <w:rsid w:val="000F326A"/>
    <w:rsid w:val="000F48BD"/>
    <w:rsid w:val="000F4F1D"/>
    <w:rsid w:val="000F5C6C"/>
    <w:rsid w:val="00102008"/>
    <w:rsid w:val="0010327E"/>
    <w:rsid w:val="001041BE"/>
    <w:rsid w:val="001127CB"/>
    <w:rsid w:val="001131ED"/>
    <w:rsid w:val="001163C9"/>
    <w:rsid w:val="00117DE0"/>
    <w:rsid w:val="00121AAD"/>
    <w:rsid w:val="001225DC"/>
    <w:rsid w:val="00124A41"/>
    <w:rsid w:val="00126229"/>
    <w:rsid w:val="00126633"/>
    <w:rsid w:val="00127CE6"/>
    <w:rsid w:val="001323C7"/>
    <w:rsid w:val="00132B7D"/>
    <w:rsid w:val="00133100"/>
    <w:rsid w:val="00134FB6"/>
    <w:rsid w:val="001361C2"/>
    <w:rsid w:val="001367BA"/>
    <w:rsid w:val="00137C4D"/>
    <w:rsid w:val="001411C6"/>
    <w:rsid w:val="0014168C"/>
    <w:rsid w:val="00143577"/>
    <w:rsid w:val="00143C62"/>
    <w:rsid w:val="00144381"/>
    <w:rsid w:val="00144542"/>
    <w:rsid w:val="00145569"/>
    <w:rsid w:val="0014580B"/>
    <w:rsid w:val="00146319"/>
    <w:rsid w:val="00147C91"/>
    <w:rsid w:val="001507FA"/>
    <w:rsid w:val="00151556"/>
    <w:rsid w:val="00151B5F"/>
    <w:rsid w:val="001528F5"/>
    <w:rsid w:val="00153424"/>
    <w:rsid w:val="0015488E"/>
    <w:rsid w:val="00154E2B"/>
    <w:rsid w:val="00163EAB"/>
    <w:rsid w:val="001651D1"/>
    <w:rsid w:val="001662E5"/>
    <w:rsid w:val="00166B87"/>
    <w:rsid w:val="001706E1"/>
    <w:rsid w:val="0017152A"/>
    <w:rsid w:val="0017439F"/>
    <w:rsid w:val="00175D6C"/>
    <w:rsid w:val="00176F15"/>
    <w:rsid w:val="00177D25"/>
    <w:rsid w:val="00182179"/>
    <w:rsid w:val="001855CF"/>
    <w:rsid w:val="00185A5A"/>
    <w:rsid w:val="00186CBA"/>
    <w:rsid w:val="001908DA"/>
    <w:rsid w:val="00192E03"/>
    <w:rsid w:val="001931C3"/>
    <w:rsid w:val="0019539F"/>
    <w:rsid w:val="00197289"/>
    <w:rsid w:val="001A5CCC"/>
    <w:rsid w:val="001A775A"/>
    <w:rsid w:val="001B0053"/>
    <w:rsid w:val="001B0057"/>
    <w:rsid w:val="001B0A21"/>
    <w:rsid w:val="001B1925"/>
    <w:rsid w:val="001B2622"/>
    <w:rsid w:val="001B428E"/>
    <w:rsid w:val="001B68A8"/>
    <w:rsid w:val="001C26D1"/>
    <w:rsid w:val="001C30A3"/>
    <w:rsid w:val="001C38DB"/>
    <w:rsid w:val="001C39E0"/>
    <w:rsid w:val="001C6E6E"/>
    <w:rsid w:val="001D0344"/>
    <w:rsid w:val="001D0F10"/>
    <w:rsid w:val="001D242A"/>
    <w:rsid w:val="001D40E2"/>
    <w:rsid w:val="001D5157"/>
    <w:rsid w:val="001E10CB"/>
    <w:rsid w:val="001E2CC1"/>
    <w:rsid w:val="001E43F8"/>
    <w:rsid w:val="001E5ACC"/>
    <w:rsid w:val="001E682E"/>
    <w:rsid w:val="001F0D27"/>
    <w:rsid w:val="001F2B47"/>
    <w:rsid w:val="001F3111"/>
    <w:rsid w:val="001F4359"/>
    <w:rsid w:val="001F445B"/>
    <w:rsid w:val="001F4CF4"/>
    <w:rsid w:val="001F64DE"/>
    <w:rsid w:val="001F664D"/>
    <w:rsid w:val="002018DA"/>
    <w:rsid w:val="00201927"/>
    <w:rsid w:val="00202830"/>
    <w:rsid w:val="002057DA"/>
    <w:rsid w:val="002063BD"/>
    <w:rsid w:val="002114E4"/>
    <w:rsid w:val="00214929"/>
    <w:rsid w:val="0021507C"/>
    <w:rsid w:val="0021565C"/>
    <w:rsid w:val="00215A9B"/>
    <w:rsid w:val="00216F2F"/>
    <w:rsid w:val="002200D0"/>
    <w:rsid w:val="00220172"/>
    <w:rsid w:val="00220A58"/>
    <w:rsid w:val="00221153"/>
    <w:rsid w:val="0022176E"/>
    <w:rsid w:val="00221D87"/>
    <w:rsid w:val="00225877"/>
    <w:rsid w:val="00230423"/>
    <w:rsid w:val="00231D5D"/>
    <w:rsid w:val="0023290C"/>
    <w:rsid w:val="00240E49"/>
    <w:rsid w:val="00240F06"/>
    <w:rsid w:val="00241861"/>
    <w:rsid w:val="00243DE1"/>
    <w:rsid w:val="002512F0"/>
    <w:rsid w:val="0025228A"/>
    <w:rsid w:val="00252307"/>
    <w:rsid w:val="002524C9"/>
    <w:rsid w:val="002528A6"/>
    <w:rsid w:val="00253711"/>
    <w:rsid w:val="0025565D"/>
    <w:rsid w:val="00255F22"/>
    <w:rsid w:val="002566DF"/>
    <w:rsid w:val="0026735A"/>
    <w:rsid w:val="00270A60"/>
    <w:rsid w:val="00270B24"/>
    <w:rsid w:val="00270B77"/>
    <w:rsid w:val="00271DE7"/>
    <w:rsid w:val="00280BC9"/>
    <w:rsid w:val="002833BE"/>
    <w:rsid w:val="0028443B"/>
    <w:rsid w:val="00285C54"/>
    <w:rsid w:val="0028659D"/>
    <w:rsid w:val="002918D7"/>
    <w:rsid w:val="00292B4E"/>
    <w:rsid w:val="002941A9"/>
    <w:rsid w:val="00295257"/>
    <w:rsid w:val="002967E3"/>
    <w:rsid w:val="00297EE4"/>
    <w:rsid w:val="002A011C"/>
    <w:rsid w:val="002A0F89"/>
    <w:rsid w:val="002A1B5C"/>
    <w:rsid w:val="002A402C"/>
    <w:rsid w:val="002A4F2D"/>
    <w:rsid w:val="002A5D26"/>
    <w:rsid w:val="002B1155"/>
    <w:rsid w:val="002B51E9"/>
    <w:rsid w:val="002B5F20"/>
    <w:rsid w:val="002B6A01"/>
    <w:rsid w:val="002C1FC4"/>
    <w:rsid w:val="002C26AF"/>
    <w:rsid w:val="002C2BA2"/>
    <w:rsid w:val="002C30E5"/>
    <w:rsid w:val="002C4091"/>
    <w:rsid w:val="002C472C"/>
    <w:rsid w:val="002C515A"/>
    <w:rsid w:val="002C5F40"/>
    <w:rsid w:val="002D05A1"/>
    <w:rsid w:val="002D1FCC"/>
    <w:rsid w:val="002D6151"/>
    <w:rsid w:val="002D6560"/>
    <w:rsid w:val="002D71A1"/>
    <w:rsid w:val="002D7CA2"/>
    <w:rsid w:val="002E0ED1"/>
    <w:rsid w:val="002E11D2"/>
    <w:rsid w:val="002E1B5A"/>
    <w:rsid w:val="002E757C"/>
    <w:rsid w:val="002F03D0"/>
    <w:rsid w:val="002F0BA9"/>
    <w:rsid w:val="002F1047"/>
    <w:rsid w:val="002F169E"/>
    <w:rsid w:val="002F3BEB"/>
    <w:rsid w:val="002F3C05"/>
    <w:rsid w:val="002F68D6"/>
    <w:rsid w:val="002F6F6A"/>
    <w:rsid w:val="003011FB"/>
    <w:rsid w:val="003042CE"/>
    <w:rsid w:val="003061A4"/>
    <w:rsid w:val="00310257"/>
    <w:rsid w:val="003104DA"/>
    <w:rsid w:val="00312DB8"/>
    <w:rsid w:val="0031394E"/>
    <w:rsid w:val="00313C9A"/>
    <w:rsid w:val="0032189C"/>
    <w:rsid w:val="00322AAF"/>
    <w:rsid w:val="00323AC3"/>
    <w:rsid w:val="00330D27"/>
    <w:rsid w:val="0033602E"/>
    <w:rsid w:val="0033616E"/>
    <w:rsid w:val="0033684B"/>
    <w:rsid w:val="00337E22"/>
    <w:rsid w:val="0034248E"/>
    <w:rsid w:val="003435AF"/>
    <w:rsid w:val="003471B0"/>
    <w:rsid w:val="00350AC7"/>
    <w:rsid w:val="003516FC"/>
    <w:rsid w:val="00351C26"/>
    <w:rsid w:val="00351D51"/>
    <w:rsid w:val="00351F6E"/>
    <w:rsid w:val="00351F7B"/>
    <w:rsid w:val="003521B8"/>
    <w:rsid w:val="003524FC"/>
    <w:rsid w:val="0035324E"/>
    <w:rsid w:val="003555E1"/>
    <w:rsid w:val="003618DA"/>
    <w:rsid w:val="0036201F"/>
    <w:rsid w:val="00363B93"/>
    <w:rsid w:val="00364300"/>
    <w:rsid w:val="00364903"/>
    <w:rsid w:val="00367893"/>
    <w:rsid w:val="0037081D"/>
    <w:rsid w:val="003714D4"/>
    <w:rsid w:val="00371E11"/>
    <w:rsid w:val="00376739"/>
    <w:rsid w:val="003771D9"/>
    <w:rsid w:val="00377F50"/>
    <w:rsid w:val="0038094A"/>
    <w:rsid w:val="0038120B"/>
    <w:rsid w:val="00381A26"/>
    <w:rsid w:val="00382F99"/>
    <w:rsid w:val="00386A5F"/>
    <w:rsid w:val="00386CD9"/>
    <w:rsid w:val="003871E3"/>
    <w:rsid w:val="003916F8"/>
    <w:rsid w:val="00394D7C"/>
    <w:rsid w:val="00396BA3"/>
    <w:rsid w:val="00397430"/>
    <w:rsid w:val="00397E27"/>
    <w:rsid w:val="003A1914"/>
    <w:rsid w:val="003A37D0"/>
    <w:rsid w:val="003A4A97"/>
    <w:rsid w:val="003A610E"/>
    <w:rsid w:val="003A7F51"/>
    <w:rsid w:val="003B1078"/>
    <w:rsid w:val="003B4A5B"/>
    <w:rsid w:val="003B4D15"/>
    <w:rsid w:val="003B719B"/>
    <w:rsid w:val="003B76BA"/>
    <w:rsid w:val="003C085B"/>
    <w:rsid w:val="003C1615"/>
    <w:rsid w:val="003C1FFF"/>
    <w:rsid w:val="003C26CC"/>
    <w:rsid w:val="003C591C"/>
    <w:rsid w:val="003D46FA"/>
    <w:rsid w:val="003D4FA2"/>
    <w:rsid w:val="003D524F"/>
    <w:rsid w:val="003D7B4E"/>
    <w:rsid w:val="003E0FC7"/>
    <w:rsid w:val="003E2A7C"/>
    <w:rsid w:val="003E2F61"/>
    <w:rsid w:val="003E3BA9"/>
    <w:rsid w:val="003E49F0"/>
    <w:rsid w:val="003E5948"/>
    <w:rsid w:val="003F121E"/>
    <w:rsid w:val="003F331B"/>
    <w:rsid w:val="003F35B3"/>
    <w:rsid w:val="003F36EB"/>
    <w:rsid w:val="003F39AC"/>
    <w:rsid w:val="003F5B0F"/>
    <w:rsid w:val="003F68F2"/>
    <w:rsid w:val="004005AA"/>
    <w:rsid w:val="0040098A"/>
    <w:rsid w:val="004009B7"/>
    <w:rsid w:val="00405D84"/>
    <w:rsid w:val="00407C88"/>
    <w:rsid w:val="00410970"/>
    <w:rsid w:val="004136A9"/>
    <w:rsid w:val="00413DEE"/>
    <w:rsid w:val="00413F14"/>
    <w:rsid w:val="00414462"/>
    <w:rsid w:val="004222A0"/>
    <w:rsid w:val="00424813"/>
    <w:rsid w:val="0042692A"/>
    <w:rsid w:val="00430987"/>
    <w:rsid w:val="004310E3"/>
    <w:rsid w:val="004315EB"/>
    <w:rsid w:val="00433A9C"/>
    <w:rsid w:val="004347E7"/>
    <w:rsid w:val="00435336"/>
    <w:rsid w:val="0044341A"/>
    <w:rsid w:val="004437D1"/>
    <w:rsid w:val="00445E5F"/>
    <w:rsid w:val="0044667E"/>
    <w:rsid w:val="00446EF7"/>
    <w:rsid w:val="004473D9"/>
    <w:rsid w:val="00447704"/>
    <w:rsid w:val="00450E17"/>
    <w:rsid w:val="00451ADD"/>
    <w:rsid w:val="004536CE"/>
    <w:rsid w:val="00453E53"/>
    <w:rsid w:val="00454EA2"/>
    <w:rsid w:val="00454F9C"/>
    <w:rsid w:val="004574C8"/>
    <w:rsid w:val="0046304B"/>
    <w:rsid w:val="00464DFD"/>
    <w:rsid w:val="004707FB"/>
    <w:rsid w:val="0047095B"/>
    <w:rsid w:val="004715BA"/>
    <w:rsid w:val="0047305D"/>
    <w:rsid w:val="004749AE"/>
    <w:rsid w:val="00474A0A"/>
    <w:rsid w:val="004776E4"/>
    <w:rsid w:val="00477AD6"/>
    <w:rsid w:val="004805FC"/>
    <w:rsid w:val="00483F03"/>
    <w:rsid w:val="00484B5C"/>
    <w:rsid w:val="00487C1C"/>
    <w:rsid w:val="00490537"/>
    <w:rsid w:val="00490760"/>
    <w:rsid w:val="00492958"/>
    <w:rsid w:val="00494809"/>
    <w:rsid w:val="00495066"/>
    <w:rsid w:val="004956ED"/>
    <w:rsid w:val="004A01E8"/>
    <w:rsid w:val="004A025D"/>
    <w:rsid w:val="004A0E2D"/>
    <w:rsid w:val="004A151C"/>
    <w:rsid w:val="004A178F"/>
    <w:rsid w:val="004A1972"/>
    <w:rsid w:val="004A197C"/>
    <w:rsid w:val="004A2342"/>
    <w:rsid w:val="004A2946"/>
    <w:rsid w:val="004A3254"/>
    <w:rsid w:val="004A4E42"/>
    <w:rsid w:val="004A5E9D"/>
    <w:rsid w:val="004A77B8"/>
    <w:rsid w:val="004A79D2"/>
    <w:rsid w:val="004B03A7"/>
    <w:rsid w:val="004B0D84"/>
    <w:rsid w:val="004B4083"/>
    <w:rsid w:val="004B5E22"/>
    <w:rsid w:val="004B5F02"/>
    <w:rsid w:val="004C0A4D"/>
    <w:rsid w:val="004C24AB"/>
    <w:rsid w:val="004C6281"/>
    <w:rsid w:val="004C73B7"/>
    <w:rsid w:val="004D0B24"/>
    <w:rsid w:val="004D3376"/>
    <w:rsid w:val="004D3CC2"/>
    <w:rsid w:val="004D525A"/>
    <w:rsid w:val="004D65E3"/>
    <w:rsid w:val="004D6E45"/>
    <w:rsid w:val="004D7D46"/>
    <w:rsid w:val="004E0159"/>
    <w:rsid w:val="004E166F"/>
    <w:rsid w:val="004E2B69"/>
    <w:rsid w:val="004E3316"/>
    <w:rsid w:val="004E54E3"/>
    <w:rsid w:val="004E56DE"/>
    <w:rsid w:val="004E59CC"/>
    <w:rsid w:val="004F2D15"/>
    <w:rsid w:val="004F3DBC"/>
    <w:rsid w:val="004F4F62"/>
    <w:rsid w:val="004F6DD5"/>
    <w:rsid w:val="004F7B41"/>
    <w:rsid w:val="00502B6D"/>
    <w:rsid w:val="005039BB"/>
    <w:rsid w:val="00504A62"/>
    <w:rsid w:val="00506F79"/>
    <w:rsid w:val="00507AA5"/>
    <w:rsid w:val="005111F1"/>
    <w:rsid w:val="00511A96"/>
    <w:rsid w:val="005156C1"/>
    <w:rsid w:val="00515AC0"/>
    <w:rsid w:val="00515BA4"/>
    <w:rsid w:val="00516B80"/>
    <w:rsid w:val="00516DA5"/>
    <w:rsid w:val="00521BC1"/>
    <w:rsid w:val="005264F1"/>
    <w:rsid w:val="00526D6C"/>
    <w:rsid w:val="00527AA5"/>
    <w:rsid w:val="00534654"/>
    <w:rsid w:val="00537EB7"/>
    <w:rsid w:val="00540AA7"/>
    <w:rsid w:val="00542610"/>
    <w:rsid w:val="00542ECD"/>
    <w:rsid w:val="00543C94"/>
    <w:rsid w:val="0054471D"/>
    <w:rsid w:val="00545A8A"/>
    <w:rsid w:val="00551BB2"/>
    <w:rsid w:val="00552964"/>
    <w:rsid w:val="00553788"/>
    <w:rsid w:val="005537BC"/>
    <w:rsid w:val="00553AB2"/>
    <w:rsid w:val="005540BB"/>
    <w:rsid w:val="00555FBF"/>
    <w:rsid w:val="0055636A"/>
    <w:rsid w:val="00560244"/>
    <w:rsid w:val="00560266"/>
    <w:rsid w:val="0056084D"/>
    <w:rsid w:val="00565EC4"/>
    <w:rsid w:val="00566F4B"/>
    <w:rsid w:val="005674E9"/>
    <w:rsid w:val="00573DDA"/>
    <w:rsid w:val="00574148"/>
    <w:rsid w:val="00576B35"/>
    <w:rsid w:val="00577D8A"/>
    <w:rsid w:val="0058007B"/>
    <w:rsid w:val="00580F40"/>
    <w:rsid w:val="005821A2"/>
    <w:rsid w:val="005839CD"/>
    <w:rsid w:val="00584E83"/>
    <w:rsid w:val="005917EE"/>
    <w:rsid w:val="00593CFA"/>
    <w:rsid w:val="005949F9"/>
    <w:rsid w:val="005972E8"/>
    <w:rsid w:val="005A175E"/>
    <w:rsid w:val="005A2CC6"/>
    <w:rsid w:val="005A39A6"/>
    <w:rsid w:val="005A3E4E"/>
    <w:rsid w:val="005A6388"/>
    <w:rsid w:val="005B0506"/>
    <w:rsid w:val="005B194A"/>
    <w:rsid w:val="005B1DDA"/>
    <w:rsid w:val="005B2DD4"/>
    <w:rsid w:val="005B3362"/>
    <w:rsid w:val="005B488E"/>
    <w:rsid w:val="005B61F0"/>
    <w:rsid w:val="005B67F1"/>
    <w:rsid w:val="005C248E"/>
    <w:rsid w:val="005C2AA6"/>
    <w:rsid w:val="005C3AC7"/>
    <w:rsid w:val="005C4CDC"/>
    <w:rsid w:val="005C721A"/>
    <w:rsid w:val="005C74ED"/>
    <w:rsid w:val="005D12B0"/>
    <w:rsid w:val="005D23CA"/>
    <w:rsid w:val="005D2601"/>
    <w:rsid w:val="005D4549"/>
    <w:rsid w:val="005D5B5A"/>
    <w:rsid w:val="005D5E7D"/>
    <w:rsid w:val="005D5EC2"/>
    <w:rsid w:val="005D6CA1"/>
    <w:rsid w:val="005E08BB"/>
    <w:rsid w:val="005E3236"/>
    <w:rsid w:val="005E4AC7"/>
    <w:rsid w:val="005E59B7"/>
    <w:rsid w:val="005E7225"/>
    <w:rsid w:val="005F0C0B"/>
    <w:rsid w:val="005F0C54"/>
    <w:rsid w:val="005F2EAC"/>
    <w:rsid w:val="005F3B48"/>
    <w:rsid w:val="005F4532"/>
    <w:rsid w:val="005F509C"/>
    <w:rsid w:val="00600184"/>
    <w:rsid w:val="00600AF5"/>
    <w:rsid w:val="0060450A"/>
    <w:rsid w:val="00604CCE"/>
    <w:rsid w:val="0060509E"/>
    <w:rsid w:val="00606649"/>
    <w:rsid w:val="00607239"/>
    <w:rsid w:val="00610201"/>
    <w:rsid w:val="00611867"/>
    <w:rsid w:val="00611917"/>
    <w:rsid w:val="006121C2"/>
    <w:rsid w:val="006124C9"/>
    <w:rsid w:val="00612B21"/>
    <w:rsid w:val="00613EA6"/>
    <w:rsid w:val="006141A9"/>
    <w:rsid w:val="006165F6"/>
    <w:rsid w:val="006207B3"/>
    <w:rsid w:val="00623223"/>
    <w:rsid w:val="00623873"/>
    <w:rsid w:val="00623D80"/>
    <w:rsid w:val="00623FDB"/>
    <w:rsid w:val="006311F8"/>
    <w:rsid w:val="00635390"/>
    <w:rsid w:val="00635ED8"/>
    <w:rsid w:val="006378B5"/>
    <w:rsid w:val="00644629"/>
    <w:rsid w:val="006468A6"/>
    <w:rsid w:val="00650E1C"/>
    <w:rsid w:val="00651042"/>
    <w:rsid w:val="006512B0"/>
    <w:rsid w:val="00651D6D"/>
    <w:rsid w:val="0065280F"/>
    <w:rsid w:val="00652C5A"/>
    <w:rsid w:val="0065470F"/>
    <w:rsid w:val="0065497D"/>
    <w:rsid w:val="00657455"/>
    <w:rsid w:val="006620C5"/>
    <w:rsid w:val="00663077"/>
    <w:rsid w:val="00664E03"/>
    <w:rsid w:val="006676DC"/>
    <w:rsid w:val="0067127A"/>
    <w:rsid w:val="006729B7"/>
    <w:rsid w:val="00675C82"/>
    <w:rsid w:val="0067621B"/>
    <w:rsid w:val="006770CA"/>
    <w:rsid w:val="00680B04"/>
    <w:rsid w:val="00682666"/>
    <w:rsid w:val="0068410C"/>
    <w:rsid w:val="006844EA"/>
    <w:rsid w:val="00685240"/>
    <w:rsid w:val="006856ED"/>
    <w:rsid w:val="006870A6"/>
    <w:rsid w:val="00692781"/>
    <w:rsid w:val="00693A18"/>
    <w:rsid w:val="00693EA4"/>
    <w:rsid w:val="00695169"/>
    <w:rsid w:val="00695ECC"/>
    <w:rsid w:val="006A0C18"/>
    <w:rsid w:val="006A2846"/>
    <w:rsid w:val="006A4E20"/>
    <w:rsid w:val="006A5BE5"/>
    <w:rsid w:val="006A5ED6"/>
    <w:rsid w:val="006A6530"/>
    <w:rsid w:val="006A7129"/>
    <w:rsid w:val="006B149C"/>
    <w:rsid w:val="006B1EAC"/>
    <w:rsid w:val="006B1EFA"/>
    <w:rsid w:val="006B3675"/>
    <w:rsid w:val="006B581F"/>
    <w:rsid w:val="006B6221"/>
    <w:rsid w:val="006B6545"/>
    <w:rsid w:val="006B6876"/>
    <w:rsid w:val="006C117C"/>
    <w:rsid w:val="006C15C1"/>
    <w:rsid w:val="006C3AE7"/>
    <w:rsid w:val="006C4709"/>
    <w:rsid w:val="006C4F56"/>
    <w:rsid w:val="006C7F4F"/>
    <w:rsid w:val="006D0FBE"/>
    <w:rsid w:val="006D2B43"/>
    <w:rsid w:val="006D6A99"/>
    <w:rsid w:val="006D7A2D"/>
    <w:rsid w:val="006D7B73"/>
    <w:rsid w:val="006E09A7"/>
    <w:rsid w:val="006E358E"/>
    <w:rsid w:val="006E42C8"/>
    <w:rsid w:val="006E4785"/>
    <w:rsid w:val="006E619D"/>
    <w:rsid w:val="006E6417"/>
    <w:rsid w:val="006E7B6E"/>
    <w:rsid w:val="006F71A1"/>
    <w:rsid w:val="0070025C"/>
    <w:rsid w:val="007020F1"/>
    <w:rsid w:val="00702D5A"/>
    <w:rsid w:val="007033D8"/>
    <w:rsid w:val="00704686"/>
    <w:rsid w:val="00705A5D"/>
    <w:rsid w:val="007064E1"/>
    <w:rsid w:val="00706DF2"/>
    <w:rsid w:val="00707FD6"/>
    <w:rsid w:val="00711AFE"/>
    <w:rsid w:val="007153F3"/>
    <w:rsid w:val="00715D57"/>
    <w:rsid w:val="007206CA"/>
    <w:rsid w:val="00721E76"/>
    <w:rsid w:val="00722D20"/>
    <w:rsid w:val="0072341C"/>
    <w:rsid w:val="00724EE6"/>
    <w:rsid w:val="007269D5"/>
    <w:rsid w:val="00727D9B"/>
    <w:rsid w:val="007342E9"/>
    <w:rsid w:val="00734396"/>
    <w:rsid w:val="00735B92"/>
    <w:rsid w:val="007403B6"/>
    <w:rsid w:val="00741FAA"/>
    <w:rsid w:val="00742A8F"/>
    <w:rsid w:val="007437BB"/>
    <w:rsid w:val="00743F95"/>
    <w:rsid w:val="007440D9"/>
    <w:rsid w:val="00744C05"/>
    <w:rsid w:val="00745782"/>
    <w:rsid w:val="00746986"/>
    <w:rsid w:val="00747802"/>
    <w:rsid w:val="00747A2F"/>
    <w:rsid w:val="007507EF"/>
    <w:rsid w:val="00750A30"/>
    <w:rsid w:val="00750C76"/>
    <w:rsid w:val="00750D19"/>
    <w:rsid w:val="00750EB5"/>
    <w:rsid w:val="0075101C"/>
    <w:rsid w:val="00753613"/>
    <w:rsid w:val="00753E69"/>
    <w:rsid w:val="00755CF6"/>
    <w:rsid w:val="007573B8"/>
    <w:rsid w:val="00757E80"/>
    <w:rsid w:val="00760F88"/>
    <w:rsid w:val="00761F3F"/>
    <w:rsid w:val="00762A01"/>
    <w:rsid w:val="00764BF4"/>
    <w:rsid w:val="00765BBE"/>
    <w:rsid w:val="007678F9"/>
    <w:rsid w:val="0077073B"/>
    <w:rsid w:val="00770A1F"/>
    <w:rsid w:val="00771C98"/>
    <w:rsid w:val="00772CE3"/>
    <w:rsid w:val="00782714"/>
    <w:rsid w:val="007904EE"/>
    <w:rsid w:val="00791058"/>
    <w:rsid w:val="00795876"/>
    <w:rsid w:val="00795ACC"/>
    <w:rsid w:val="00796C6D"/>
    <w:rsid w:val="007A0EDA"/>
    <w:rsid w:val="007A1AFD"/>
    <w:rsid w:val="007A3B0E"/>
    <w:rsid w:val="007A4140"/>
    <w:rsid w:val="007A47DF"/>
    <w:rsid w:val="007A70C8"/>
    <w:rsid w:val="007B0876"/>
    <w:rsid w:val="007B357E"/>
    <w:rsid w:val="007B39C6"/>
    <w:rsid w:val="007B5994"/>
    <w:rsid w:val="007C4712"/>
    <w:rsid w:val="007C5081"/>
    <w:rsid w:val="007C6505"/>
    <w:rsid w:val="007C7B3E"/>
    <w:rsid w:val="007D1464"/>
    <w:rsid w:val="007D2C4D"/>
    <w:rsid w:val="007D4AD8"/>
    <w:rsid w:val="007D5F8A"/>
    <w:rsid w:val="007D64BD"/>
    <w:rsid w:val="007D6C0E"/>
    <w:rsid w:val="007D76BB"/>
    <w:rsid w:val="007E0661"/>
    <w:rsid w:val="007E07C2"/>
    <w:rsid w:val="007E0D6A"/>
    <w:rsid w:val="007E18C3"/>
    <w:rsid w:val="007E4078"/>
    <w:rsid w:val="007E5065"/>
    <w:rsid w:val="007E5C8F"/>
    <w:rsid w:val="007E5EDE"/>
    <w:rsid w:val="007F00F1"/>
    <w:rsid w:val="007F2DD6"/>
    <w:rsid w:val="007F2E4A"/>
    <w:rsid w:val="007F3215"/>
    <w:rsid w:val="007F3676"/>
    <w:rsid w:val="007F4C21"/>
    <w:rsid w:val="007F6FBB"/>
    <w:rsid w:val="007F7624"/>
    <w:rsid w:val="007F7840"/>
    <w:rsid w:val="0080044B"/>
    <w:rsid w:val="00801077"/>
    <w:rsid w:val="0080261B"/>
    <w:rsid w:val="00806407"/>
    <w:rsid w:val="00806AC5"/>
    <w:rsid w:val="00806F04"/>
    <w:rsid w:val="00811041"/>
    <w:rsid w:val="00811780"/>
    <w:rsid w:val="0081276D"/>
    <w:rsid w:val="00812DE7"/>
    <w:rsid w:val="0081316F"/>
    <w:rsid w:val="0081671C"/>
    <w:rsid w:val="008167FC"/>
    <w:rsid w:val="00820B6F"/>
    <w:rsid w:val="008211B2"/>
    <w:rsid w:val="00822E5D"/>
    <w:rsid w:val="0082361F"/>
    <w:rsid w:val="00823F1B"/>
    <w:rsid w:val="00824034"/>
    <w:rsid w:val="008240C8"/>
    <w:rsid w:val="008251AC"/>
    <w:rsid w:val="008258AA"/>
    <w:rsid w:val="008278F9"/>
    <w:rsid w:val="008300AD"/>
    <w:rsid w:val="00831575"/>
    <w:rsid w:val="00831DA3"/>
    <w:rsid w:val="008350B9"/>
    <w:rsid w:val="00835EA4"/>
    <w:rsid w:val="00836CA4"/>
    <w:rsid w:val="008376FF"/>
    <w:rsid w:val="0084061C"/>
    <w:rsid w:val="00840726"/>
    <w:rsid w:val="00840AAF"/>
    <w:rsid w:val="00840ABA"/>
    <w:rsid w:val="00844558"/>
    <w:rsid w:val="00845039"/>
    <w:rsid w:val="00846806"/>
    <w:rsid w:val="00846A38"/>
    <w:rsid w:val="00846ABD"/>
    <w:rsid w:val="00850908"/>
    <w:rsid w:val="0085282E"/>
    <w:rsid w:val="00852D3E"/>
    <w:rsid w:val="008532F0"/>
    <w:rsid w:val="008547E4"/>
    <w:rsid w:val="00857FFC"/>
    <w:rsid w:val="00862131"/>
    <w:rsid w:val="008647FA"/>
    <w:rsid w:val="00870CA9"/>
    <w:rsid w:val="008713B1"/>
    <w:rsid w:val="00873316"/>
    <w:rsid w:val="00876603"/>
    <w:rsid w:val="00882820"/>
    <w:rsid w:val="0088331E"/>
    <w:rsid w:val="00883828"/>
    <w:rsid w:val="008844BD"/>
    <w:rsid w:val="00887F70"/>
    <w:rsid w:val="00892025"/>
    <w:rsid w:val="008946A3"/>
    <w:rsid w:val="00894CBB"/>
    <w:rsid w:val="00895524"/>
    <w:rsid w:val="008964C7"/>
    <w:rsid w:val="00896D7D"/>
    <w:rsid w:val="0089734D"/>
    <w:rsid w:val="008A07D5"/>
    <w:rsid w:val="008A1F19"/>
    <w:rsid w:val="008A318D"/>
    <w:rsid w:val="008A4CCD"/>
    <w:rsid w:val="008A4F94"/>
    <w:rsid w:val="008A5461"/>
    <w:rsid w:val="008A55B2"/>
    <w:rsid w:val="008A78DB"/>
    <w:rsid w:val="008B02A4"/>
    <w:rsid w:val="008B1C4C"/>
    <w:rsid w:val="008B4CC0"/>
    <w:rsid w:val="008B6A7B"/>
    <w:rsid w:val="008C00FB"/>
    <w:rsid w:val="008C243E"/>
    <w:rsid w:val="008C3268"/>
    <w:rsid w:val="008C377A"/>
    <w:rsid w:val="008C4A13"/>
    <w:rsid w:val="008C76D2"/>
    <w:rsid w:val="008C7D75"/>
    <w:rsid w:val="008C7E52"/>
    <w:rsid w:val="008D0148"/>
    <w:rsid w:val="008D068D"/>
    <w:rsid w:val="008D06B8"/>
    <w:rsid w:val="008D0E22"/>
    <w:rsid w:val="008D23EB"/>
    <w:rsid w:val="008D2D20"/>
    <w:rsid w:val="008D3720"/>
    <w:rsid w:val="008D66AD"/>
    <w:rsid w:val="008D7B74"/>
    <w:rsid w:val="008E0289"/>
    <w:rsid w:val="008E0A19"/>
    <w:rsid w:val="008E280F"/>
    <w:rsid w:val="008E2885"/>
    <w:rsid w:val="008E2987"/>
    <w:rsid w:val="008E66EE"/>
    <w:rsid w:val="008E6A34"/>
    <w:rsid w:val="008E7870"/>
    <w:rsid w:val="008F0076"/>
    <w:rsid w:val="008F1270"/>
    <w:rsid w:val="008F1FAC"/>
    <w:rsid w:val="008F2730"/>
    <w:rsid w:val="008F49B4"/>
    <w:rsid w:val="008F4B81"/>
    <w:rsid w:val="008F6D9A"/>
    <w:rsid w:val="00901684"/>
    <w:rsid w:val="009072D2"/>
    <w:rsid w:val="009112ED"/>
    <w:rsid w:val="00911E93"/>
    <w:rsid w:val="00912DD3"/>
    <w:rsid w:val="00913CF2"/>
    <w:rsid w:val="0091596F"/>
    <w:rsid w:val="009205A1"/>
    <w:rsid w:val="00920A54"/>
    <w:rsid w:val="0092172A"/>
    <w:rsid w:val="00921E87"/>
    <w:rsid w:val="0092266D"/>
    <w:rsid w:val="009251B4"/>
    <w:rsid w:val="00925B8E"/>
    <w:rsid w:val="009260D1"/>
    <w:rsid w:val="00927645"/>
    <w:rsid w:val="0093017C"/>
    <w:rsid w:val="00931B62"/>
    <w:rsid w:val="00932C5C"/>
    <w:rsid w:val="00935085"/>
    <w:rsid w:val="009366CC"/>
    <w:rsid w:val="00936A3F"/>
    <w:rsid w:val="00940F94"/>
    <w:rsid w:val="0094281B"/>
    <w:rsid w:val="00942958"/>
    <w:rsid w:val="009433B2"/>
    <w:rsid w:val="009439FB"/>
    <w:rsid w:val="00944930"/>
    <w:rsid w:val="0094664A"/>
    <w:rsid w:val="00950307"/>
    <w:rsid w:val="009515B5"/>
    <w:rsid w:val="009520CD"/>
    <w:rsid w:val="00956407"/>
    <w:rsid w:val="009574D1"/>
    <w:rsid w:val="00960EDD"/>
    <w:rsid w:val="00962219"/>
    <w:rsid w:val="009629A5"/>
    <w:rsid w:val="00967FDB"/>
    <w:rsid w:val="009732F9"/>
    <w:rsid w:val="0097334F"/>
    <w:rsid w:val="0097340C"/>
    <w:rsid w:val="00974552"/>
    <w:rsid w:val="00975437"/>
    <w:rsid w:val="00986780"/>
    <w:rsid w:val="009872F4"/>
    <w:rsid w:val="009908EF"/>
    <w:rsid w:val="0099361F"/>
    <w:rsid w:val="00994101"/>
    <w:rsid w:val="00994724"/>
    <w:rsid w:val="00995BF9"/>
    <w:rsid w:val="00995EBB"/>
    <w:rsid w:val="009961F3"/>
    <w:rsid w:val="009A0834"/>
    <w:rsid w:val="009A0D66"/>
    <w:rsid w:val="009A102B"/>
    <w:rsid w:val="009A2111"/>
    <w:rsid w:val="009A2BF7"/>
    <w:rsid w:val="009A2DDA"/>
    <w:rsid w:val="009A3715"/>
    <w:rsid w:val="009A3EAB"/>
    <w:rsid w:val="009A4C03"/>
    <w:rsid w:val="009A6ED2"/>
    <w:rsid w:val="009B0FBF"/>
    <w:rsid w:val="009B2BDC"/>
    <w:rsid w:val="009B4F93"/>
    <w:rsid w:val="009B60FD"/>
    <w:rsid w:val="009B69D0"/>
    <w:rsid w:val="009B6AA1"/>
    <w:rsid w:val="009C3076"/>
    <w:rsid w:val="009C3244"/>
    <w:rsid w:val="009C4BEB"/>
    <w:rsid w:val="009C6749"/>
    <w:rsid w:val="009D3999"/>
    <w:rsid w:val="009D59DB"/>
    <w:rsid w:val="009D60BB"/>
    <w:rsid w:val="009D622A"/>
    <w:rsid w:val="009E114B"/>
    <w:rsid w:val="009E1873"/>
    <w:rsid w:val="009E1F26"/>
    <w:rsid w:val="009E545E"/>
    <w:rsid w:val="009E5BE1"/>
    <w:rsid w:val="009E7DE4"/>
    <w:rsid w:val="009F338E"/>
    <w:rsid w:val="009F4DD9"/>
    <w:rsid w:val="009F6CB4"/>
    <w:rsid w:val="00A008A1"/>
    <w:rsid w:val="00A0133A"/>
    <w:rsid w:val="00A03D27"/>
    <w:rsid w:val="00A0604F"/>
    <w:rsid w:val="00A10610"/>
    <w:rsid w:val="00A1154C"/>
    <w:rsid w:val="00A1218F"/>
    <w:rsid w:val="00A12BA0"/>
    <w:rsid w:val="00A20F73"/>
    <w:rsid w:val="00A21F9D"/>
    <w:rsid w:val="00A305A1"/>
    <w:rsid w:val="00A32387"/>
    <w:rsid w:val="00A32DCC"/>
    <w:rsid w:val="00A331BB"/>
    <w:rsid w:val="00A33D8B"/>
    <w:rsid w:val="00A34836"/>
    <w:rsid w:val="00A35127"/>
    <w:rsid w:val="00A36206"/>
    <w:rsid w:val="00A36852"/>
    <w:rsid w:val="00A40339"/>
    <w:rsid w:val="00A42D17"/>
    <w:rsid w:val="00A43FF8"/>
    <w:rsid w:val="00A52CBA"/>
    <w:rsid w:val="00A5307D"/>
    <w:rsid w:val="00A54F6A"/>
    <w:rsid w:val="00A55EE8"/>
    <w:rsid w:val="00A56E2B"/>
    <w:rsid w:val="00A574A4"/>
    <w:rsid w:val="00A64657"/>
    <w:rsid w:val="00A64E8E"/>
    <w:rsid w:val="00A654DC"/>
    <w:rsid w:val="00A65798"/>
    <w:rsid w:val="00A657AD"/>
    <w:rsid w:val="00A67BBC"/>
    <w:rsid w:val="00A710B0"/>
    <w:rsid w:val="00A716D6"/>
    <w:rsid w:val="00A744A5"/>
    <w:rsid w:val="00A74BD0"/>
    <w:rsid w:val="00A752AF"/>
    <w:rsid w:val="00A753CD"/>
    <w:rsid w:val="00A76E7B"/>
    <w:rsid w:val="00A812C5"/>
    <w:rsid w:val="00A81405"/>
    <w:rsid w:val="00A8496A"/>
    <w:rsid w:val="00A84CF9"/>
    <w:rsid w:val="00A86A6E"/>
    <w:rsid w:val="00A86CA0"/>
    <w:rsid w:val="00A86EC8"/>
    <w:rsid w:val="00A8737B"/>
    <w:rsid w:val="00A90491"/>
    <w:rsid w:val="00A9184A"/>
    <w:rsid w:val="00A92A6A"/>
    <w:rsid w:val="00A93709"/>
    <w:rsid w:val="00A9498A"/>
    <w:rsid w:val="00A9573C"/>
    <w:rsid w:val="00A96C5E"/>
    <w:rsid w:val="00A97AC7"/>
    <w:rsid w:val="00AA01A1"/>
    <w:rsid w:val="00AA09CF"/>
    <w:rsid w:val="00AA1C85"/>
    <w:rsid w:val="00AA590C"/>
    <w:rsid w:val="00AA5AFD"/>
    <w:rsid w:val="00AB0E5E"/>
    <w:rsid w:val="00AB191A"/>
    <w:rsid w:val="00AB3220"/>
    <w:rsid w:val="00AB37AD"/>
    <w:rsid w:val="00AC182E"/>
    <w:rsid w:val="00AC2920"/>
    <w:rsid w:val="00AC4220"/>
    <w:rsid w:val="00AC4A0D"/>
    <w:rsid w:val="00AC6275"/>
    <w:rsid w:val="00AC7D61"/>
    <w:rsid w:val="00AD07F4"/>
    <w:rsid w:val="00AD34FA"/>
    <w:rsid w:val="00AD3608"/>
    <w:rsid w:val="00AD3D10"/>
    <w:rsid w:val="00AD431B"/>
    <w:rsid w:val="00AD514E"/>
    <w:rsid w:val="00AD65ED"/>
    <w:rsid w:val="00AD685F"/>
    <w:rsid w:val="00AD7945"/>
    <w:rsid w:val="00AD7F82"/>
    <w:rsid w:val="00AE0F81"/>
    <w:rsid w:val="00AE1422"/>
    <w:rsid w:val="00AE17C2"/>
    <w:rsid w:val="00AE4FC7"/>
    <w:rsid w:val="00AE6ACE"/>
    <w:rsid w:val="00AF08E7"/>
    <w:rsid w:val="00AF0CE5"/>
    <w:rsid w:val="00AF1166"/>
    <w:rsid w:val="00AF158A"/>
    <w:rsid w:val="00AF3F1B"/>
    <w:rsid w:val="00B011E1"/>
    <w:rsid w:val="00B0542B"/>
    <w:rsid w:val="00B05642"/>
    <w:rsid w:val="00B058F9"/>
    <w:rsid w:val="00B066C9"/>
    <w:rsid w:val="00B071F4"/>
    <w:rsid w:val="00B0760D"/>
    <w:rsid w:val="00B11191"/>
    <w:rsid w:val="00B11EF4"/>
    <w:rsid w:val="00B22878"/>
    <w:rsid w:val="00B234E7"/>
    <w:rsid w:val="00B247A7"/>
    <w:rsid w:val="00B249DE"/>
    <w:rsid w:val="00B2525F"/>
    <w:rsid w:val="00B27C6D"/>
    <w:rsid w:val="00B324CE"/>
    <w:rsid w:val="00B329DF"/>
    <w:rsid w:val="00B32B5C"/>
    <w:rsid w:val="00B34A52"/>
    <w:rsid w:val="00B37BD1"/>
    <w:rsid w:val="00B403C9"/>
    <w:rsid w:val="00B40604"/>
    <w:rsid w:val="00B406B3"/>
    <w:rsid w:val="00B42515"/>
    <w:rsid w:val="00B43143"/>
    <w:rsid w:val="00B442E5"/>
    <w:rsid w:val="00B4446A"/>
    <w:rsid w:val="00B44A21"/>
    <w:rsid w:val="00B46916"/>
    <w:rsid w:val="00B46EF9"/>
    <w:rsid w:val="00B50CE9"/>
    <w:rsid w:val="00B52F38"/>
    <w:rsid w:val="00B53B06"/>
    <w:rsid w:val="00B53FBC"/>
    <w:rsid w:val="00B55E65"/>
    <w:rsid w:val="00B60F08"/>
    <w:rsid w:val="00B63821"/>
    <w:rsid w:val="00B63EDE"/>
    <w:rsid w:val="00B657FB"/>
    <w:rsid w:val="00B70032"/>
    <w:rsid w:val="00B705DE"/>
    <w:rsid w:val="00B711EE"/>
    <w:rsid w:val="00B71400"/>
    <w:rsid w:val="00B7459B"/>
    <w:rsid w:val="00B771C4"/>
    <w:rsid w:val="00B8016A"/>
    <w:rsid w:val="00B81E34"/>
    <w:rsid w:val="00B825A9"/>
    <w:rsid w:val="00B82D8D"/>
    <w:rsid w:val="00B865D5"/>
    <w:rsid w:val="00B87550"/>
    <w:rsid w:val="00B9351F"/>
    <w:rsid w:val="00B93759"/>
    <w:rsid w:val="00B97419"/>
    <w:rsid w:val="00BA1102"/>
    <w:rsid w:val="00BA434F"/>
    <w:rsid w:val="00BA53DC"/>
    <w:rsid w:val="00BA6D04"/>
    <w:rsid w:val="00BA7081"/>
    <w:rsid w:val="00BA7751"/>
    <w:rsid w:val="00BB09E6"/>
    <w:rsid w:val="00BB3385"/>
    <w:rsid w:val="00BB3AFB"/>
    <w:rsid w:val="00BB60F4"/>
    <w:rsid w:val="00BB63FC"/>
    <w:rsid w:val="00BB7524"/>
    <w:rsid w:val="00BC0111"/>
    <w:rsid w:val="00BC0E15"/>
    <w:rsid w:val="00BC40DE"/>
    <w:rsid w:val="00BC4DD1"/>
    <w:rsid w:val="00BC58B8"/>
    <w:rsid w:val="00BC6266"/>
    <w:rsid w:val="00BC794F"/>
    <w:rsid w:val="00BD0D39"/>
    <w:rsid w:val="00BD216D"/>
    <w:rsid w:val="00BD35E8"/>
    <w:rsid w:val="00BD397C"/>
    <w:rsid w:val="00BD44EB"/>
    <w:rsid w:val="00BD6E11"/>
    <w:rsid w:val="00BD7D22"/>
    <w:rsid w:val="00BE0291"/>
    <w:rsid w:val="00BE0529"/>
    <w:rsid w:val="00BE0B52"/>
    <w:rsid w:val="00BE4DC9"/>
    <w:rsid w:val="00BE54A6"/>
    <w:rsid w:val="00BE5F19"/>
    <w:rsid w:val="00BE6154"/>
    <w:rsid w:val="00BE7577"/>
    <w:rsid w:val="00BF0247"/>
    <w:rsid w:val="00BF1129"/>
    <w:rsid w:val="00BF20BE"/>
    <w:rsid w:val="00BF2E6C"/>
    <w:rsid w:val="00BF3978"/>
    <w:rsid w:val="00BF5051"/>
    <w:rsid w:val="00BF6092"/>
    <w:rsid w:val="00C00804"/>
    <w:rsid w:val="00C01F11"/>
    <w:rsid w:val="00C02AF7"/>
    <w:rsid w:val="00C02EB0"/>
    <w:rsid w:val="00C02EC0"/>
    <w:rsid w:val="00C03A7A"/>
    <w:rsid w:val="00C05224"/>
    <w:rsid w:val="00C06959"/>
    <w:rsid w:val="00C1056E"/>
    <w:rsid w:val="00C105EB"/>
    <w:rsid w:val="00C10BC8"/>
    <w:rsid w:val="00C113BA"/>
    <w:rsid w:val="00C11C15"/>
    <w:rsid w:val="00C11F2B"/>
    <w:rsid w:val="00C1374B"/>
    <w:rsid w:val="00C142BD"/>
    <w:rsid w:val="00C1556A"/>
    <w:rsid w:val="00C22580"/>
    <w:rsid w:val="00C230BB"/>
    <w:rsid w:val="00C30361"/>
    <w:rsid w:val="00C30C6F"/>
    <w:rsid w:val="00C32CA0"/>
    <w:rsid w:val="00C33AE1"/>
    <w:rsid w:val="00C362DB"/>
    <w:rsid w:val="00C37775"/>
    <w:rsid w:val="00C44A67"/>
    <w:rsid w:val="00C45ED7"/>
    <w:rsid w:val="00C46A07"/>
    <w:rsid w:val="00C46A7B"/>
    <w:rsid w:val="00C50439"/>
    <w:rsid w:val="00C50502"/>
    <w:rsid w:val="00C512F9"/>
    <w:rsid w:val="00C525BD"/>
    <w:rsid w:val="00C530DB"/>
    <w:rsid w:val="00C55BBB"/>
    <w:rsid w:val="00C56E44"/>
    <w:rsid w:val="00C577FC"/>
    <w:rsid w:val="00C64B27"/>
    <w:rsid w:val="00C64CED"/>
    <w:rsid w:val="00C655D1"/>
    <w:rsid w:val="00C65CDA"/>
    <w:rsid w:val="00C67785"/>
    <w:rsid w:val="00C70393"/>
    <w:rsid w:val="00C71943"/>
    <w:rsid w:val="00C721D9"/>
    <w:rsid w:val="00C7265E"/>
    <w:rsid w:val="00C7384A"/>
    <w:rsid w:val="00C73BF9"/>
    <w:rsid w:val="00C7518E"/>
    <w:rsid w:val="00C82918"/>
    <w:rsid w:val="00C87906"/>
    <w:rsid w:val="00C904D1"/>
    <w:rsid w:val="00C905EA"/>
    <w:rsid w:val="00C91B11"/>
    <w:rsid w:val="00C922CC"/>
    <w:rsid w:val="00C93B65"/>
    <w:rsid w:val="00C93FC4"/>
    <w:rsid w:val="00C94B63"/>
    <w:rsid w:val="00C95275"/>
    <w:rsid w:val="00C95793"/>
    <w:rsid w:val="00C96E91"/>
    <w:rsid w:val="00C979DE"/>
    <w:rsid w:val="00CA1376"/>
    <w:rsid w:val="00CA1443"/>
    <w:rsid w:val="00CA3905"/>
    <w:rsid w:val="00CA752E"/>
    <w:rsid w:val="00CB120E"/>
    <w:rsid w:val="00CB4FF6"/>
    <w:rsid w:val="00CB5FF5"/>
    <w:rsid w:val="00CB638F"/>
    <w:rsid w:val="00CB6B1B"/>
    <w:rsid w:val="00CC014A"/>
    <w:rsid w:val="00CC0F65"/>
    <w:rsid w:val="00CC0FC2"/>
    <w:rsid w:val="00CC59B9"/>
    <w:rsid w:val="00CC69D2"/>
    <w:rsid w:val="00CC73C0"/>
    <w:rsid w:val="00CD3266"/>
    <w:rsid w:val="00CD4EB0"/>
    <w:rsid w:val="00CD54F4"/>
    <w:rsid w:val="00CD69F3"/>
    <w:rsid w:val="00CE0400"/>
    <w:rsid w:val="00CE400A"/>
    <w:rsid w:val="00CE47D0"/>
    <w:rsid w:val="00CE6D84"/>
    <w:rsid w:val="00CE75EC"/>
    <w:rsid w:val="00CE7A8B"/>
    <w:rsid w:val="00CF3518"/>
    <w:rsid w:val="00CF48BE"/>
    <w:rsid w:val="00CF61D9"/>
    <w:rsid w:val="00D01D70"/>
    <w:rsid w:val="00D03489"/>
    <w:rsid w:val="00D04CAC"/>
    <w:rsid w:val="00D04D77"/>
    <w:rsid w:val="00D0700A"/>
    <w:rsid w:val="00D076B4"/>
    <w:rsid w:val="00D12644"/>
    <w:rsid w:val="00D13C3B"/>
    <w:rsid w:val="00D15CFA"/>
    <w:rsid w:val="00D21229"/>
    <w:rsid w:val="00D21616"/>
    <w:rsid w:val="00D23329"/>
    <w:rsid w:val="00D23B5E"/>
    <w:rsid w:val="00D2415A"/>
    <w:rsid w:val="00D26E3A"/>
    <w:rsid w:val="00D3210B"/>
    <w:rsid w:val="00D33D76"/>
    <w:rsid w:val="00D341F6"/>
    <w:rsid w:val="00D344B9"/>
    <w:rsid w:val="00D37BF3"/>
    <w:rsid w:val="00D41EB1"/>
    <w:rsid w:val="00D42BBE"/>
    <w:rsid w:val="00D45045"/>
    <w:rsid w:val="00D477CF"/>
    <w:rsid w:val="00D5035E"/>
    <w:rsid w:val="00D56B91"/>
    <w:rsid w:val="00D614BF"/>
    <w:rsid w:val="00D61D46"/>
    <w:rsid w:val="00D62A96"/>
    <w:rsid w:val="00D6315A"/>
    <w:rsid w:val="00D6374C"/>
    <w:rsid w:val="00D64389"/>
    <w:rsid w:val="00D64DF5"/>
    <w:rsid w:val="00D654FB"/>
    <w:rsid w:val="00D704EC"/>
    <w:rsid w:val="00D71B35"/>
    <w:rsid w:val="00D71C3E"/>
    <w:rsid w:val="00D7286A"/>
    <w:rsid w:val="00D73D77"/>
    <w:rsid w:val="00D74F22"/>
    <w:rsid w:val="00D7635C"/>
    <w:rsid w:val="00D86F61"/>
    <w:rsid w:val="00D87BA3"/>
    <w:rsid w:val="00D87C01"/>
    <w:rsid w:val="00D907A3"/>
    <w:rsid w:val="00D90958"/>
    <w:rsid w:val="00D923FD"/>
    <w:rsid w:val="00D9251B"/>
    <w:rsid w:val="00D9503F"/>
    <w:rsid w:val="00D96412"/>
    <w:rsid w:val="00D97C96"/>
    <w:rsid w:val="00DA0632"/>
    <w:rsid w:val="00DA2B22"/>
    <w:rsid w:val="00DA4DB0"/>
    <w:rsid w:val="00DA787C"/>
    <w:rsid w:val="00DB01BF"/>
    <w:rsid w:val="00DB0270"/>
    <w:rsid w:val="00DB5064"/>
    <w:rsid w:val="00DB57B8"/>
    <w:rsid w:val="00DB7828"/>
    <w:rsid w:val="00DC2FC1"/>
    <w:rsid w:val="00DC435F"/>
    <w:rsid w:val="00DC7661"/>
    <w:rsid w:val="00DD03B7"/>
    <w:rsid w:val="00DD0A8E"/>
    <w:rsid w:val="00DD23DA"/>
    <w:rsid w:val="00DD4367"/>
    <w:rsid w:val="00DD5DE5"/>
    <w:rsid w:val="00DE12FC"/>
    <w:rsid w:val="00DE218E"/>
    <w:rsid w:val="00DE5A54"/>
    <w:rsid w:val="00DE6DF6"/>
    <w:rsid w:val="00DF43DA"/>
    <w:rsid w:val="00DF45D7"/>
    <w:rsid w:val="00DF6F62"/>
    <w:rsid w:val="00DF7785"/>
    <w:rsid w:val="00DF7BCD"/>
    <w:rsid w:val="00E006B3"/>
    <w:rsid w:val="00E025C4"/>
    <w:rsid w:val="00E04B05"/>
    <w:rsid w:val="00E050CF"/>
    <w:rsid w:val="00E0637A"/>
    <w:rsid w:val="00E12011"/>
    <w:rsid w:val="00E12712"/>
    <w:rsid w:val="00E12E7B"/>
    <w:rsid w:val="00E134E5"/>
    <w:rsid w:val="00E16DFE"/>
    <w:rsid w:val="00E17A02"/>
    <w:rsid w:val="00E22980"/>
    <w:rsid w:val="00E22A86"/>
    <w:rsid w:val="00E27383"/>
    <w:rsid w:val="00E27EE8"/>
    <w:rsid w:val="00E30238"/>
    <w:rsid w:val="00E3362F"/>
    <w:rsid w:val="00E34BE9"/>
    <w:rsid w:val="00E34E2A"/>
    <w:rsid w:val="00E365EC"/>
    <w:rsid w:val="00E42A1C"/>
    <w:rsid w:val="00E43643"/>
    <w:rsid w:val="00E437A8"/>
    <w:rsid w:val="00E43BAA"/>
    <w:rsid w:val="00E46B4C"/>
    <w:rsid w:val="00E46DB8"/>
    <w:rsid w:val="00E4701A"/>
    <w:rsid w:val="00E47694"/>
    <w:rsid w:val="00E47AA3"/>
    <w:rsid w:val="00E5030E"/>
    <w:rsid w:val="00E557DC"/>
    <w:rsid w:val="00E559B7"/>
    <w:rsid w:val="00E56221"/>
    <w:rsid w:val="00E61897"/>
    <w:rsid w:val="00E63219"/>
    <w:rsid w:val="00E65BA8"/>
    <w:rsid w:val="00E66B93"/>
    <w:rsid w:val="00E671DC"/>
    <w:rsid w:val="00E70B26"/>
    <w:rsid w:val="00E70B9C"/>
    <w:rsid w:val="00E71A04"/>
    <w:rsid w:val="00E71B1D"/>
    <w:rsid w:val="00E727EA"/>
    <w:rsid w:val="00E72885"/>
    <w:rsid w:val="00E73052"/>
    <w:rsid w:val="00E73153"/>
    <w:rsid w:val="00E7360A"/>
    <w:rsid w:val="00E7470C"/>
    <w:rsid w:val="00E75925"/>
    <w:rsid w:val="00E75D72"/>
    <w:rsid w:val="00E75E14"/>
    <w:rsid w:val="00E825DD"/>
    <w:rsid w:val="00E82C4E"/>
    <w:rsid w:val="00E82FF5"/>
    <w:rsid w:val="00E83761"/>
    <w:rsid w:val="00E8398A"/>
    <w:rsid w:val="00E83DD5"/>
    <w:rsid w:val="00E83E53"/>
    <w:rsid w:val="00E85E29"/>
    <w:rsid w:val="00E87C1D"/>
    <w:rsid w:val="00E908CF"/>
    <w:rsid w:val="00E92F18"/>
    <w:rsid w:val="00E96D8A"/>
    <w:rsid w:val="00E96E01"/>
    <w:rsid w:val="00E971B2"/>
    <w:rsid w:val="00EA0E2E"/>
    <w:rsid w:val="00EA2BE5"/>
    <w:rsid w:val="00EA3502"/>
    <w:rsid w:val="00EA5E78"/>
    <w:rsid w:val="00EA6A42"/>
    <w:rsid w:val="00EB101A"/>
    <w:rsid w:val="00EB1848"/>
    <w:rsid w:val="00EB1BF6"/>
    <w:rsid w:val="00EB1E3B"/>
    <w:rsid w:val="00EB3681"/>
    <w:rsid w:val="00EB4D19"/>
    <w:rsid w:val="00EB517D"/>
    <w:rsid w:val="00EB5FAA"/>
    <w:rsid w:val="00EB67FC"/>
    <w:rsid w:val="00EB6C06"/>
    <w:rsid w:val="00EC2A99"/>
    <w:rsid w:val="00EC4245"/>
    <w:rsid w:val="00EC6FAB"/>
    <w:rsid w:val="00EC77A1"/>
    <w:rsid w:val="00ED34A9"/>
    <w:rsid w:val="00ED3718"/>
    <w:rsid w:val="00ED47D4"/>
    <w:rsid w:val="00EE12F9"/>
    <w:rsid w:val="00EE181A"/>
    <w:rsid w:val="00EE1B84"/>
    <w:rsid w:val="00EE28C7"/>
    <w:rsid w:val="00EE2BA9"/>
    <w:rsid w:val="00EE2CCA"/>
    <w:rsid w:val="00EE3B75"/>
    <w:rsid w:val="00EE5179"/>
    <w:rsid w:val="00EE5B4A"/>
    <w:rsid w:val="00EE6A1E"/>
    <w:rsid w:val="00EF2CC6"/>
    <w:rsid w:val="00EF32AE"/>
    <w:rsid w:val="00EF46F5"/>
    <w:rsid w:val="00EF6E3E"/>
    <w:rsid w:val="00EF76C8"/>
    <w:rsid w:val="00F00F3C"/>
    <w:rsid w:val="00F027C3"/>
    <w:rsid w:val="00F04239"/>
    <w:rsid w:val="00F1009E"/>
    <w:rsid w:val="00F1278F"/>
    <w:rsid w:val="00F12C69"/>
    <w:rsid w:val="00F12F50"/>
    <w:rsid w:val="00F15C7E"/>
    <w:rsid w:val="00F15EDB"/>
    <w:rsid w:val="00F20262"/>
    <w:rsid w:val="00F20A34"/>
    <w:rsid w:val="00F25AD2"/>
    <w:rsid w:val="00F27459"/>
    <w:rsid w:val="00F3055A"/>
    <w:rsid w:val="00F30672"/>
    <w:rsid w:val="00F30C9F"/>
    <w:rsid w:val="00F3481B"/>
    <w:rsid w:val="00F34BE9"/>
    <w:rsid w:val="00F35147"/>
    <w:rsid w:val="00F365DD"/>
    <w:rsid w:val="00F36ABF"/>
    <w:rsid w:val="00F40782"/>
    <w:rsid w:val="00F40D70"/>
    <w:rsid w:val="00F4481C"/>
    <w:rsid w:val="00F44966"/>
    <w:rsid w:val="00F46261"/>
    <w:rsid w:val="00F46AFF"/>
    <w:rsid w:val="00F507D7"/>
    <w:rsid w:val="00F55CC9"/>
    <w:rsid w:val="00F55F7E"/>
    <w:rsid w:val="00F56EC6"/>
    <w:rsid w:val="00F56ECB"/>
    <w:rsid w:val="00F57375"/>
    <w:rsid w:val="00F57637"/>
    <w:rsid w:val="00F57809"/>
    <w:rsid w:val="00F608D6"/>
    <w:rsid w:val="00F62204"/>
    <w:rsid w:val="00F62E9E"/>
    <w:rsid w:val="00F640AE"/>
    <w:rsid w:val="00F651A8"/>
    <w:rsid w:val="00F66DBF"/>
    <w:rsid w:val="00F70AA2"/>
    <w:rsid w:val="00F756AD"/>
    <w:rsid w:val="00F75E1D"/>
    <w:rsid w:val="00F76323"/>
    <w:rsid w:val="00F77C09"/>
    <w:rsid w:val="00F77F6E"/>
    <w:rsid w:val="00F82C4A"/>
    <w:rsid w:val="00F839E1"/>
    <w:rsid w:val="00F8493F"/>
    <w:rsid w:val="00F8711A"/>
    <w:rsid w:val="00F908A2"/>
    <w:rsid w:val="00F91FC7"/>
    <w:rsid w:val="00F931E4"/>
    <w:rsid w:val="00F94B1C"/>
    <w:rsid w:val="00F955C3"/>
    <w:rsid w:val="00F96908"/>
    <w:rsid w:val="00F97F26"/>
    <w:rsid w:val="00FA00F0"/>
    <w:rsid w:val="00FA1E85"/>
    <w:rsid w:val="00FA3C63"/>
    <w:rsid w:val="00FA75C4"/>
    <w:rsid w:val="00FA7B72"/>
    <w:rsid w:val="00FB0AF3"/>
    <w:rsid w:val="00FB3A87"/>
    <w:rsid w:val="00FB7B2E"/>
    <w:rsid w:val="00FC0403"/>
    <w:rsid w:val="00FD1062"/>
    <w:rsid w:val="00FD1BD0"/>
    <w:rsid w:val="00FD345E"/>
    <w:rsid w:val="00FD5575"/>
    <w:rsid w:val="00FD5854"/>
    <w:rsid w:val="00FD7149"/>
    <w:rsid w:val="00FE1495"/>
    <w:rsid w:val="00FE2318"/>
    <w:rsid w:val="00FE25E9"/>
    <w:rsid w:val="00FE2E3D"/>
    <w:rsid w:val="00FE3373"/>
    <w:rsid w:val="00FE3C72"/>
    <w:rsid w:val="00FE4606"/>
    <w:rsid w:val="00FF13FD"/>
    <w:rsid w:val="00FF47D1"/>
    <w:rsid w:val="00FF6AC5"/>
    <w:rsid w:val="00FF6B5C"/>
    <w:rsid w:val="00FF70ED"/>
    <w:rsid w:val="00FF7177"/>
    <w:rsid w:val="00FF74BC"/>
    <w:rsid w:val="00FF7AF5"/>
    <w:rsid w:val="00FF7E68"/>
    <w:rsid w:val="07BB487B"/>
    <w:rsid w:val="0B065FC2"/>
    <w:rsid w:val="0CB06550"/>
    <w:rsid w:val="0F7A365E"/>
    <w:rsid w:val="0FC71A98"/>
    <w:rsid w:val="206039F7"/>
    <w:rsid w:val="2C043A01"/>
    <w:rsid w:val="32144BB9"/>
    <w:rsid w:val="32B31CDC"/>
    <w:rsid w:val="37AF211A"/>
    <w:rsid w:val="396A50BF"/>
    <w:rsid w:val="44BC2C73"/>
    <w:rsid w:val="45721F69"/>
    <w:rsid w:val="590A1327"/>
    <w:rsid w:val="60D809DC"/>
    <w:rsid w:val="62C27B96"/>
    <w:rsid w:val="62DB47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419D5F"/>
  <w15:docId w15:val="{A3990931-163C-4BB6-AAD2-77C4DBD73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qFormat="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pPr>
      <w:widowControl w:val="0"/>
      <w:snapToGrid w:val="0"/>
      <w:spacing w:line="360" w:lineRule="auto"/>
      <w:ind w:firstLine="420"/>
      <w:jc w:val="both"/>
    </w:pPr>
    <w:rPr>
      <w:rFonts w:eastAsiaTheme="minorEastAsia" w:cstheme="minorBidi"/>
      <w:kern w:val="2"/>
      <w:sz w:val="24"/>
      <w:szCs w:val="22"/>
    </w:rPr>
  </w:style>
  <w:style w:type="paragraph" w:styleId="1">
    <w:name w:val="heading 1"/>
    <w:next w:val="a5"/>
    <w:link w:val="10"/>
    <w:qFormat/>
    <w:pPr>
      <w:keepNext/>
      <w:keepLines/>
      <w:spacing w:beforeLines="50" w:before="163" w:after="240"/>
      <w:outlineLvl w:val="0"/>
    </w:pPr>
    <w:rPr>
      <w:rFonts w:eastAsiaTheme="majorEastAsia"/>
      <w:b/>
      <w:bCs/>
      <w:smallCaps/>
      <w:kern w:val="44"/>
      <w:sz w:val="32"/>
      <w:szCs w:val="32"/>
    </w:rPr>
  </w:style>
  <w:style w:type="paragraph" w:styleId="2">
    <w:name w:val="heading 2"/>
    <w:basedOn w:val="a5"/>
    <w:next w:val="a5"/>
    <w:link w:val="20"/>
    <w:unhideWhenUsed/>
    <w:qFormat/>
    <w:pPr>
      <w:keepNext/>
      <w:keepLines/>
      <w:numPr>
        <w:ilvl w:val="2"/>
        <w:numId w:val="2"/>
      </w:numPr>
      <w:spacing w:beforeLines="10" w:afterLines="10" w:line="412" w:lineRule="auto"/>
      <w:outlineLvl w:val="1"/>
    </w:pPr>
    <w:rPr>
      <w:rFonts w:eastAsia="宋体" w:cs="Times New Roman"/>
      <w:b/>
      <w:bCs/>
      <w:sz w:val="28"/>
      <w:szCs w:val="32"/>
    </w:rPr>
  </w:style>
  <w:style w:type="paragraph" w:styleId="3">
    <w:name w:val="heading 3"/>
    <w:basedOn w:val="a5"/>
    <w:next w:val="a5"/>
    <w:link w:val="30"/>
    <w:unhideWhenUsed/>
    <w:qFormat/>
    <w:pPr>
      <w:keepNext/>
      <w:keepLines/>
      <w:numPr>
        <w:ilvl w:val="3"/>
        <w:numId w:val="2"/>
      </w:numPr>
      <w:spacing w:beforeLines="10" w:afterLines="10" w:line="415" w:lineRule="auto"/>
      <w:outlineLvl w:val="2"/>
    </w:pPr>
    <w:rPr>
      <w:rFonts w:eastAsia="宋体" w:cs="Times New Roman"/>
      <w:b/>
      <w:bCs/>
      <w:szCs w:val="32"/>
    </w:rPr>
  </w:style>
  <w:style w:type="paragraph" w:styleId="4">
    <w:name w:val="heading 4"/>
    <w:basedOn w:val="a5"/>
    <w:next w:val="a5"/>
    <w:link w:val="40"/>
    <w:unhideWhenUsed/>
    <w:qFormat/>
    <w:pPr>
      <w:keepNext/>
      <w:keepLines/>
      <w:spacing w:beforeLines="10" w:afterLines="10" w:line="374" w:lineRule="auto"/>
      <w:ind w:firstLine="0"/>
      <w:outlineLvl w:val="3"/>
    </w:pPr>
    <w:rPr>
      <w:rFonts w:ascii="Calibri Light" w:eastAsia="宋体" w:hAnsi="Calibri Light" w:cs="Times New Roman"/>
      <w:b/>
      <w:bCs/>
      <w:sz w:val="28"/>
      <w:szCs w:val="28"/>
    </w:rPr>
  </w:style>
  <w:style w:type="paragraph" w:styleId="5">
    <w:name w:val="heading 5"/>
    <w:basedOn w:val="a5"/>
    <w:next w:val="a5"/>
    <w:link w:val="50"/>
    <w:uiPriority w:val="9"/>
    <w:unhideWhenUsed/>
    <w:qFormat/>
    <w:pPr>
      <w:keepNext/>
      <w:keepLines/>
      <w:spacing w:beforeLines="10" w:afterLines="10" w:line="374" w:lineRule="auto"/>
      <w:ind w:firstLine="0"/>
      <w:outlineLvl w:val="4"/>
    </w:pPr>
    <w:rPr>
      <w:rFonts w:eastAsia="宋体" w:cs="Times New Roman"/>
      <w:i/>
      <w:color w:val="0070C0"/>
      <w:szCs w:val="28"/>
      <w:u w:val="single"/>
    </w:rPr>
  </w:style>
  <w:style w:type="paragraph" w:styleId="6">
    <w:name w:val="heading 6"/>
    <w:basedOn w:val="a5"/>
    <w:next w:val="a5"/>
    <w:link w:val="60"/>
    <w:uiPriority w:val="9"/>
    <w:semiHidden/>
    <w:unhideWhenUsed/>
    <w:qFormat/>
    <w:pPr>
      <w:keepNext/>
      <w:keepLines/>
      <w:numPr>
        <w:ilvl w:val="5"/>
        <w:numId w:val="3"/>
      </w:numPr>
      <w:spacing w:beforeLines="10" w:afterLines="10" w:line="319" w:lineRule="auto"/>
      <w:ind w:left="794" w:firstLine="0"/>
      <w:outlineLvl w:val="5"/>
    </w:pPr>
    <w:rPr>
      <w:rFonts w:ascii="Calibri Light" w:eastAsia="宋体" w:hAnsi="Calibri Light" w:cs="Times New Roman"/>
      <w:b/>
      <w:bCs/>
      <w:szCs w:val="24"/>
    </w:rPr>
  </w:style>
  <w:style w:type="paragraph" w:styleId="7">
    <w:name w:val="heading 7"/>
    <w:basedOn w:val="a5"/>
    <w:next w:val="a5"/>
    <w:link w:val="70"/>
    <w:uiPriority w:val="9"/>
    <w:semiHidden/>
    <w:unhideWhenUsed/>
    <w:qFormat/>
    <w:pPr>
      <w:keepNext/>
      <w:keepLines/>
      <w:numPr>
        <w:ilvl w:val="6"/>
        <w:numId w:val="3"/>
      </w:numPr>
      <w:spacing w:beforeLines="10" w:afterLines="10" w:line="319" w:lineRule="auto"/>
      <w:ind w:left="794" w:firstLine="0"/>
      <w:outlineLvl w:val="6"/>
    </w:pPr>
    <w:rPr>
      <w:rFonts w:eastAsia="宋体" w:cs="Times New Roman"/>
      <w:b/>
      <w:bCs/>
      <w:szCs w:val="24"/>
    </w:rPr>
  </w:style>
  <w:style w:type="paragraph" w:styleId="8">
    <w:name w:val="heading 8"/>
    <w:basedOn w:val="a5"/>
    <w:next w:val="a5"/>
    <w:link w:val="80"/>
    <w:uiPriority w:val="9"/>
    <w:semiHidden/>
    <w:unhideWhenUsed/>
    <w:qFormat/>
    <w:pPr>
      <w:keepNext/>
      <w:keepLines/>
      <w:numPr>
        <w:ilvl w:val="7"/>
        <w:numId w:val="3"/>
      </w:numPr>
      <w:spacing w:beforeLines="10" w:afterLines="10" w:line="319" w:lineRule="auto"/>
      <w:ind w:left="794" w:firstLine="0"/>
      <w:outlineLvl w:val="7"/>
    </w:pPr>
    <w:rPr>
      <w:rFonts w:ascii="Calibri Light" w:eastAsia="宋体" w:hAnsi="Calibri Light" w:cs="Times New Roman"/>
      <w:szCs w:val="24"/>
    </w:rPr>
  </w:style>
  <w:style w:type="paragraph" w:styleId="9">
    <w:name w:val="heading 9"/>
    <w:basedOn w:val="a5"/>
    <w:next w:val="a5"/>
    <w:link w:val="90"/>
    <w:semiHidden/>
    <w:unhideWhenUsed/>
    <w:qFormat/>
    <w:pPr>
      <w:keepNext/>
      <w:keepLines/>
      <w:spacing w:beforeLines="10" w:afterLines="10" w:line="319" w:lineRule="auto"/>
      <w:outlineLvl w:val="8"/>
    </w:pPr>
    <w:rPr>
      <w:rFonts w:ascii="Calibri Light" w:eastAsia="宋体" w:hAnsi="Calibri Light" w:cs="Times New Roman"/>
      <w:sz w:val="28"/>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Note Heading"/>
    <w:basedOn w:val="a5"/>
    <w:next w:val="a5"/>
    <w:link w:val="aa"/>
    <w:uiPriority w:val="99"/>
    <w:semiHidden/>
    <w:unhideWhenUsed/>
    <w:qFormat/>
    <w:pPr>
      <w:ind w:firstLine="0"/>
      <w:jc w:val="center"/>
    </w:pPr>
  </w:style>
  <w:style w:type="paragraph" w:styleId="ab">
    <w:name w:val="caption"/>
    <w:basedOn w:val="a5"/>
    <w:next w:val="a5"/>
    <w:uiPriority w:val="35"/>
    <w:unhideWhenUsed/>
    <w:qFormat/>
    <w:pPr>
      <w:spacing w:beforeLines="10" w:afterLines="10"/>
    </w:pPr>
    <w:rPr>
      <w:rFonts w:asciiTheme="majorHAnsi" w:eastAsia="黑体" w:hAnsiTheme="majorHAnsi" w:cstheme="majorBidi"/>
      <w:sz w:val="20"/>
      <w:szCs w:val="20"/>
    </w:rPr>
  </w:style>
  <w:style w:type="paragraph" w:styleId="TOC3">
    <w:name w:val="toc 3"/>
    <w:basedOn w:val="a5"/>
    <w:next w:val="a5"/>
    <w:uiPriority w:val="39"/>
    <w:semiHidden/>
    <w:unhideWhenUsed/>
    <w:qFormat/>
    <w:pPr>
      <w:ind w:leftChars="400" w:left="840"/>
    </w:pPr>
  </w:style>
  <w:style w:type="paragraph" w:styleId="ac">
    <w:name w:val="Balloon Text"/>
    <w:basedOn w:val="a5"/>
    <w:link w:val="ad"/>
    <w:uiPriority w:val="99"/>
    <w:semiHidden/>
    <w:unhideWhenUsed/>
    <w:qFormat/>
    <w:pPr>
      <w:spacing w:line="240" w:lineRule="auto"/>
    </w:pPr>
    <w:rPr>
      <w:sz w:val="18"/>
      <w:szCs w:val="18"/>
    </w:rPr>
  </w:style>
  <w:style w:type="paragraph" w:styleId="ae">
    <w:name w:val="footer"/>
    <w:basedOn w:val="a5"/>
    <w:link w:val="af"/>
    <w:uiPriority w:val="99"/>
    <w:unhideWhenUsed/>
    <w:qFormat/>
    <w:pPr>
      <w:tabs>
        <w:tab w:val="center" w:pos="4153"/>
        <w:tab w:val="right" w:pos="8306"/>
      </w:tabs>
      <w:spacing w:beforeLines="10" w:afterLines="10"/>
      <w:jc w:val="left"/>
    </w:pPr>
    <w:rPr>
      <w:rFonts w:eastAsia="宋体" w:cs="Times New Roman"/>
      <w:sz w:val="18"/>
      <w:szCs w:val="18"/>
    </w:rPr>
  </w:style>
  <w:style w:type="paragraph" w:styleId="af0">
    <w:name w:val="header"/>
    <w:basedOn w:val="a5"/>
    <w:link w:val="af1"/>
    <w:uiPriority w:val="99"/>
    <w:unhideWhenUsed/>
    <w:qFormat/>
    <w:pPr>
      <w:pBdr>
        <w:bottom w:val="single" w:sz="6" w:space="1" w:color="auto"/>
      </w:pBdr>
      <w:tabs>
        <w:tab w:val="center" w:pos="4153"/>
        <w:tab w:val="right" w:pos="8306"/>
      </w:tabs>
      <w:spacing w:beforeLines="10" w:afterLines="10"/>
      <w:jc w:val="center"/>
    </w:pPr>
    <w:rPr>
      <w:rFonts w:eastAsia="宋体" w:cs="Times New Roman"/>
      <w:sz w:val="18"/>
      <w:szCs w:val="18"/>
    </w:rPr>
  </w:style>
  <w:style w:type="paragraph" w:styleId="TOC1">
    <w:name w:val="toc 1"/>
    <w:basedOn w:val="a5"/>
    <w:next w:val="a5"/>
    <w:uiPriority w:val="39"/>
    <w:semiHidden/>
    <w:unhideWhenUsed/>
    <w:qFormat/>
  </w:style>
  <w:style w:type="paragraph" w:styleId="TOC2">
    <w:name w:val="toc 2"/>
    <w:basedOn w:val="a5"/>
    <w:next w:val="a5"/>
    <w:uiPriority w:val="39"/>
    <w:semiHidden/>
    <w:unhideWhenUsed/>
    <w:qFormat/>
    <w:pPr>
      <w:ind w:leftChars="200" w:left="420"/>
    </w:pPr>
  </w:style>
  <w:style w:type="paragraph" w:styleId="HTML">
    <w:name w:val="HTML Preformatted"/>
    <w:basedOn w:val="a5"/>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宋体" w:eastAsia="宋体" w:hAnsi="宋体" w:cs="宋体"/>
      <w:kern w:val="0"/>
      <w:szCs w:val="24"/>
    </w:rPr>
  </w:style>
  <w:style w:type="paragraph" w:styleId="af2">
    <w:name w:val="Title"/>
    <w:basedOn w:val="a5"/>
    <w:next w:val="a5"/>
    <w:link w:val="af3"/>
    <w:uiPriority w:val="10"/>
    <w:qFormat/>
    <w:pPr>
      <w:spacing w:before="240" w:after="60"/>
      <w:outlineLvl w:val="0"/>
    </w:pPr>
    <w:rPr>
      <w:rFonts w:eastAsia="Times New Roman" w:cstheme="majorBidi"/>
      <w:b/>
      <w:bCs/>
      <w:color w:val="70AD47" w:themeColor="accent6"/>
      <w:szCs w:val="32"/>
      <w:u w:val="wavyDouble"/>
    </w:rPr>
  </w:style>
  <w:style w:type="table" w:styleId="af4">
    <w:name w:val="Table Grid"/>
    <w:basedOn w:val="a7"/>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FollowedHyperlink"/>
    <w:basedOn w:val="a6"/>
    <w:uiPriority w:val="99"/>
    <w:semiHidden/>
    <w:unhideWhenUsed/>
    <w:qFormat/>
    <w:rPr>
      <w:color w:val="954F72" w:themeColor="followedHyperlink"/>
      <w:u w:val="single"/>
    </w:rPr>
  </w:style>
  <w:style w:type="character" w:styleId="af6">
    <w:name w:val="Hyperlink"/>
    <w:basedOn w:val="a6"/>
    <w:uiPriority w:val="99"/>
    <w:unhideWhenUsed/>
    <w:qFormat/>
    <w:rPr>
      <w:color w:val="0563C1" w:themeColor="hyperlink"/>
      <w:u w:val="single"/>
    </w:rPr>
  </w:style>
  <w:style w:type="character" w:styleId="HTML1">
    <w:name w:val="HTML Code"/>
    <w:basedOn w:val="a6"/>
    <w:uiPriority w:val="99"/>
    <w:semiHidden/>
    <w:unhideWhenUsed/>
    <w:qFormat/>
    <w:rPr>
      <w:rFonts w:ascii="宋体" w:eastAsia="宋体" w:hAnsi="宋体" w:cs="宋体"/>
      <w:sz w:val="24"/>
      <w:szCs w:val="24"/>
    </w:rPr>
  </w:style>
  <w:style w:type="character" w:customStyle="1" w:styleId="10">
    <w:name w:val="标题 1 字符"/>
    <w:basedOn w:val="a6"/>
    <w:link w:val="1"/>
    <w:qFormat/>
    <w:locked/>
    <w:rPr>
      <w:rFonts w:eastAsiaTheme="majorEastAsia" w:cs="Times New Roman"/>
      <w:b/>
      <w:bCs/>
      <w:smallCaps/>
      <w:kern w:val="44"/>
      <w:sz w:val="32"/>
      <w:szCs w:val="32"/>
    </w:rPr>
  </w:style>
  <w:style w:type="character" w:customStyle="1" w:styleId="20">
    <w:name w:val="标题 2 字符"/>
    <w:basedOn w:val="a6"/>
    <w:link w:val="2"/>
    <w:qFormat/>
    <w:locked/>
    <w:rPr>
      <w:rFonts w:eastAsia="宋体" w:cs="Times New Roman"/>
      <w:b/>
      <w:bCs/>
      <w:kern w:val="2"/>
      <w:sz w:val="28"/>
      <w:szCs w:val="32"/>
    </w:rPr>
  </w:style>
  <w:style w:type="character" w:customStyle="1" w:styleId="30">
    <w:name w:val="标题 3 字符"/>
    <w:basedOn w:val="a6"/>
    <w:link w:val="3"/>
    <w:qFormat/>
    <w:locked/>
    <w:rPr>
      <w:rFonts w:eastAsia="宋体" w:cs="Times New Roman"/>
      <w:b/>
      <w:bCs/>
      <w:kern w:val="2"/>
      <w:sz w:val="24"/>
      <w:szCs w:val="32"/>
    </w:rPr>
  </w:style>
  <w:style w:type="character" w:customStyle="1" w:styleId="40">
    <w:name w:val="标题 4 字符"/>
    <w:basedOn w:val="a6"/>
    <w:link w:val="4"/>
    <w:qFormat/>
    <w:locked/>
    <w:rPr>
      <w:rFonts w:ascii="Calibri Light" w:eastAsia="宋体" w:hAnsi="Calibri Light" w:cs="Times New Roman" w:hint="default"/>
      <w:b/>
      <w:bCs/>
      <w:sz w:val="28"/>
      <w:szCs w:val="28"/>
    </w:rPr>
  </w:style>
  <w:style w:type="character" w:customStyle="1" w:styleId="50">
    <w:name w:val="标题 5 字符"/>
    <w:basedOn w:val="a6"/>
    <w:link w:val="5"/>
    <w:uiPriority w:val="9"/>
    <w:qFormat/>
    <w:locked/>
    <w:rPr>
      <w:rFonts w:ascii="Times New Roman" w:eastAsia="宋体" w:hAnsi="Times New Roman" w:cs="Times New Roman" w:hint="default"/>
      <w:b/>
      <w:bCs/>
      <w:i/>
      <w:color w:val="0070C0"/>
      <w:kern w:val="2"/>
      <w:sz w:val="24"/>
      <w:szCs w:val="28"/>
      <w:u w:val="single"/>
    </w:rPr>
  </w:style>
  <w:style w:type="character" w:customStyle="1" w:styleId="Heading5Char1">
    <w:name w:val="Heading 5 Char1"/>
    <w:basedOn w:val="a6"/>
    <w:uiPriority w:val="9"/>
    <w:semiHidden/>
    <w:qFormat/>
    <w:rPr>
      <w:rFonts w:eastAsiaTheme="minorEastAsia"/>
      <w:b/>
      <w:bCs/>
      <w:kern w:val="2"/>
      <w:sz w:val="28"/>
      <w:szCs w:val="28"/>
    </w:rPr>
  </w:style>
  <w:style w:type="character" w:customStyle="1" w:styleId="60">
    <w:name w:val="标题 6 字符"/>
    <w:basedOn w:val="a6"/>
    <w:link w:val="6"/>
    <w:uiPriority w:val="9"/>
    <w:semiHidden/>
    <w:qFormat/>
    <w:locked/>
    <w:rPr>
      <w:rFonts w:ascii="Calibri Light" w:eastAsia="宋体" w:hAnsi="Calibri Light" w:cs="Times New Roman"/>
      <w:b/>
      <w:bCs/>
      <w:kern w:val="2"/>
      <w:sz w:val="24"/>
      <w:szCs w:val="24"/>
    </w:rPr>
  </w:style>
  <w:style w:type="paragraph" w:customStyle="1" w:styleId="msonormal0">
    <w:name w:val="msonormal"/>
    <w:basedOn w:val="a5"/>
    <w:qFormat/>
    <w:pPr>
      <w:widowControl/>
      <w:snapToGrid/>
      <w:spacing w:before="100" w:beforeAutospacing="1" w:after="100" w:afterAutospacing="1" w:line="240" w:lineRule="auto"/>
      <w:ind w:firstLine="0"/>
      <w:jc w:val="left"/>
    </w:pPr>
    <w:rPr>
      <w:rFonts w:cs="Times New Roman"/>
      <w:kern w:val="0"/>
      <w:szCs w:val="24"/>
    </w:rPr>
  </w:style>
  <w:style w:type="character" w:customStyle="1" w:styleId="70">
    <w:name w:val="标题 7 字符"/>
    <w:basedOn w:val="a6"/>
    <w:link w:val="7"/>
    <w:uiPriority w:val="9"/>
    <w:semiHidden/>
    <w:qFormat/>
    <w:locked/>
    <w:rPr>
      <w:rFonts w:eastAsia="宋体" w:cs="Times New Roman"/>
      <w:b/>
      <w:bCs/>
      <w:kern w:val="2"/>
      <w:sz w:val="24"/>
      <w:szCs w:val="24"/>
    </w:rPr>
  </w:style>
  <w:style w:type="character" w:customStyle="1" w:styleId="80">
    <w:name w:val="标题 8 字符"/>
    <w:basedOn w:val="a6"/>
    <w:link w:val="8"/>
    <w:uiPriority w:val="9"/>
    <w:semiHidden/>
    <w:qFormat/>
    <w:locked/>
    <w:rPr>
      <w:rFonts w:ascii="Calibri Light" w:eastAsia="宋体" w:hAnsi="Calibri Light" w:cs="Times New Roman"/>
      <w:kern w:val="2"/>
      <w:sz w:val="24"/>
      <w:szCs w:val="24"/>
    </w:rPr>
  </w:style>
  <w:style w:type="character" w:customStyle="1" w:styleId="90">
    <w:name w:val="标题 9 字符"/>
    <w:basedOn w:val="a6"/>
    <w:link w:val="9"/>
    <w:semiHidden/>
    <w:qFormat/>
    <w:locked/>
    <w:rPr>
      <w:rFonts w:ascii="Calibri Light" w:eastAsia="宋体" w:hAnsi="Calibri Light" w:cs="Times New Roman" w:hint="default"/>
      <w:sz w:val="28"/>
      <w:szCs w:val="21"/>
    </w:rPr>
  </w:style>
  <w:style w:type="character" w:customStyle="1" w:styleId="af1">
    <w:name w:val="页眉 字符"/>
    <w:basedOn w:val="a6"/>
    <w:link w:val="af0"/>
    <w:uiPriority w:val="99"/>
    <w:qFormat/>
    <w:locked/>
    <w:rPr>
      <w:rFonts w:ascii="Times New Roman" w:eastAsia="宋体" w:hAnsi="Times New Roman" w:cs="Times New Roman" w:hint="default"/>
      <w:sz w:val="18"/>
      <w:szCs w:val="18"/>
    </w:rPr>
  </w:style>
  <w:style w:type="character" w:customStyle="1" w:styleId="af">
    <w:name w:val="页脚 字符"/>
    <w:basedOn w:val="a6"/>
    <w:link w:val="ae"/>
    <w:uiPriority w:val="99"/>
    <w:qFormat/>
    <w:locked/>
    <w:rPr>
      <w:rFonts w:ascii="Times New Roman" w:eastAsia="宋体" w:hAnsi="Times New Roman" w:cs="Times New Roman" w:hint="default"/>
      <w:sz w:val="18"/>
      <w:szCs w:val="18"/>
    </w:rPr>
  </w:style>
  <w:style w:type="character" w:customStyle="1" w:styleId="af3">
    <w:name w:val="标题 字符"/>
    <w:basedOn w:val="a6"/>
    <w:link w:val="af2"/>
    <w:uiPriority w:val="10"/>
    <w:qFormat/>
    <w:locked/>
    <w:rPr>
      <w:rFonts w:ascii="Times New Roman" w:eastAsia="Times New Roman" w:hAnsi="Times New Roman" w:cstheme="majorBidi" w:hint="default"/>
      <w:b/>
      <w:bCs/>
      <w:color w:val="70AD47" w:themeColor="accent6"/>
      <w:kern w:val="2"/>
      <w:sz w:val="24"/>
      <w:szCs w:val="32"/>
      <w:u w:val="wavyDouble"/>
    </w:rPr>
  </w:style>
  <w:style w:type="character" w:customStyle="1" w:styleId="TitleChar1">
    <w:name w:val="Title Char1"/>
    <w:basedOn w:val="a6"/>
    <w:uiPriority w:val="10"/>
    <w:qFormat/>
    <w:rPr>
      <w:rFonts w:asciiTheme="majorHAnsi" w:eastAsiaTheme="majorEastAsia" w:hAnsiTheme="majorHAnsi" w:cstheme="majorBidi"/>
      <w:b/>
      <w:bCs/>
      <w:kern w:val="2"/>
      <w:sz w:val="32"/>
      <w:szCs w:val="32"/>
    </w:rPr>
  </w:style>
  <w:style w:type="character" w:customStyle="1" w:styleId="aa">
    <w:name w:val="注释标题 字符"/>
    <w:basedOn w:val="a6"/>
    <w:link w:val="a9"/>
    <w:uiPriority w:val="99"/>
    <w:semiHidden/>
    <w:qFormat/>
    <w:locked/>
    <w:rPr>
      <w:rFonts w:ascii="Times New Roman" w:hAnsi="Times New Roman" w:cs="Times New Roman" w:hint="default"/>
      <w:kern w:val="2"/>
      <w:sz w:val="21"/>
      <w:szCs w:val="22"/>
    </w:rPr>
  </w:style>
  <w:style w:type="character" w:customStyle="1" w:styleId="af7">
    <w:name w:val="无间隔 字符"/>
    <w:basedOn w:val="a6"/>
    <w:link w:val="a3"/>
    <w:uiPriority w:val="1"/>
    <w:qFormat/>
    <w:locked/>
    <w:rPr>
      <w:i/>
      <w:kern w:val="2"/>
      <w:sz w:val="24"/>
      <w:szCs w:val="22"/>
      <w:lang w:val="zh-CN"/>
    </w:rPr>
  </w:style>
  <w:style w:type="paragraph" w:styleId="a3">
    <w:name w:val="No Spacing"/>
    <w:basedOn w:val="a5"/>
    <w:next w:val="a5"/>
    <w:link w:val="af7"/>
    <w:uiPriority w:val="1"/>
    <w:qFormat/>
    <w:pPr>
      <w:numPr>
        <w:ilvl w:val="8"/>
        <w:numId w:val="2"/>
      </w:numPr>
      <w:ind w:leftChars="177" w:left="177"/>
    </w:pPr>
    <w:rPr>
      <w:i/>
      <w:lang w:val="zh-CN"/>
    </w:rPr>
  </w:style>
  <w:style w:type="character" w:customStyle="1" w:styleId="af8">
    <w:name w:val="列表段落 字符"/>
    <w:basedOn w:val="a6"/>
    <w:link w:val="af9"/>
    <w:uiPriority w:val="99"/>
    <w:qFormat/>
    <w:locked/>
    <w:rPr>
      <w:rFonts w:ascii="Times New Roman" w:hAnsi="Times New Roman" w:cs="Times New Roman" w:hint="default"/>
      <w:kern w:val="2"/>
      <w:sz w:val="24"/>
      <w:szCs w:val="22"/>
    </w:rPr>
  </w:style>
  <w:style w:type="paragraph" w:styleId="af9">
    <w:name w:val="List Paragraph"/>
    <w:basedOn w:val="a5"/>
    <w:link w:val="af8"/>
    <w:uiPriority w:val="99"/>
    <w:qFormat/>
  </w:style>
  <w:style w:type="paragraph" w:customStyle="1" w:styleId="TOC10">
    <w:name w:val="TOC 标题1"/>
    <w:basedOn w:val="1"/>
    <w:next w:val="a5"/>
    <w:uiPriority w:val="39"/>
    <w:semiHidden/>
    <w:unhideWhenUsed/>
    <w:qFormat/>
    <w:pPr>
      <w:spacing w:before="240" w:after="0" w:line="256" w:lineRule="auto"/>
      <w:outlineLvl w:val="9"/>
    </w:pPr>
    <w:rPr>
      <w:rFonts w:asciiTheme="majorHAnsi" w:hAnsiTheme="majorHAnsi" w:cstheme="majorBidi"/>
      <w:b w:val="0"/>
      <w:bCs w:val="0"/>
      <w:color w:val="2E74B5" w:themeColor="accent1" w:themeShade="BF"/>
      <w:kern w:val="0"/>
    </w:rPr>
  </w:style>
  <w:style w:type="character" w:customStyle="1" w:styleId="Char">
    <w:name w:val="表格标题 Char"/>
    <w:link w:val="a"/>
    <w:qFormat/>
    <w:locked/>
    <w:rPr>
      <w:rFonts w:eastAsia="宋体" w:cs="Times New Roman"/>
      <w:color w:val="000000"/>
      <w:kern w:val="2"/>
      <w:sz w:val="24"/>
      <w:szCs w:val="22"/>
    </w:rPr>
  </w:style>
  <w:style w:type="paragraph" w:customStyle="1" w:styleId="a">
    <w:name w:val="表格标题"/>
    <w:basedOn w:val="a5"/>
    <w:next w:val="a2"/>
    <w:link w:val="Char"/>
    <w:qFormat/>
    <w:pPr>
      <w:keepNext/>
      <w:numPr>
        <w:ilvl w:val="4"/>
        <w:numId w:val="2"/>
      </w:numPr>
      <w:adjustRightInd w:val="0"/>
      <w:spacing w:beforeLines="20" w:afterLines="10"/>
      <w:jc w:val="center"/>
    </w:pPr>
    <w:rPr>
      <w:rFonts w:eastAsia="宋体" w:cs="Times New Roman"/>
      <w:color w:val="000000"/>
    </w:rPr>
  </w:style>
  <w:style w:type="paragraph" w:customStyle="1" w:styleId="a2">
    <w:name w:val="英文表格标题"/>
    <w:basedOn w:val="a"/>
    <w:next w:val="a5"/>
    <w:link w:val="Char0"/>
    <w:qFormat/>
    <w:pPr>
      <w:numPr>
        <w:ilvl w:val="7"/>
      </w:numPr>
      <w:spacing w:beforeLines="50" w:afterLines="20" w:line="240" w:lineRule="auto"/>
    </w:pPr>
  </w:style>
  <w:style w:type="character" w:customStyle="1" w:styleId="Char0">
    <w:name w:val="英文表格标题 Char"/>
    <w:link w:val="a2"/>
    <w:qFormat/>
    <w:locked/>
    <w:rPr>
      <w:rFonts w:eastAsia="宋体" w:cs="Times New Roman"/>
      <w:color w:val="000000"/>
      <w:kern w:val="2"/>
      <w:sz w:val="24"/>
      <w:szCs w:val="22"/>
    </w:rPr>
  </w:style>
  <w:style w:type="character" w:customStyle="1" w:styleId="Char1">
    <w:name w:val="图片说明 Char"/>
    <w:link w:val="a0"/>
    <w:qFormat/>
    <w:locked/>
    <w:rPr>
      <w:rFonts w:eastAsia="宋体" w:cs="Times New Roman"/>
      <w:kern w:val="2"/>
      <w:sz w:val="24"/>
      <w:szCs w:val="22"/>
    </w:rPr>
  </w:style>
  <w:style w:type="paragraph" w:customStyle="1" w:styleId="a0">
    <w:name w:val="图片说明"/>
    <w:basedOn w:val="a5"/>
    <w:next w:val="a1"/>
    <w:link w:val="Char1"/>
    <w:qFormat/>
    <w:pPr>
      <w:numPr>
        <w:ilvl w:val="5"/>
        <w:numId w:val="2"/>
      </w:numPr>
      <w:adjustRightInd w:val="0"/>
      <w:spacing w:beforeLines="10" w:afterLines="10"/>
      <w:jc w:val="center"/>
    </w:pPr>
    <w:rPr>
      <w:rFonts w:eastAsia="宋体" w:cs="Times New Roman"/>
    </w:rPr>
  </w:style>
  <w:style w:type="paragraph" w:customStyle="1" w:styleId="a1">
    <w:name w:val="英文图片说明"/>
    <w:basedOn w:val="a0"/>
    <w:next w:val="a5"/>
    <w:link w:val="Char2"/>
    <w:qFormat/>
    <w:pPr>
      <w:numPr>
        <w:ilvl w:val="6"/>
      </w:numPr>
      <w:spacing w:beforeLines="0" w:afterLines="20"/>
    </w:pPr>
  </w:style>
  <w:style w:type="character" w:customStyle="1" w:styleId="Char2">
    <w:name w:val="英文图片说明 Char"/>
    <w:link w:val="a1"/>
    <w:qFormat/>
    <w:locked/>
    <w:rPr>
      <w:rFonts w:eastAsia="宋体" w:cs="Times New Roman"/>
      <w:kern w:val="2"/>
      <w:sz w:val="24"/>
      <w:szCs w:val="22"/>
    </w:rPr>
  </w:style>
  <w:style w:type="character" w:customStyle="1" w:styleId="Char3">
    <w:name w:val="公式 Char"/>
    <w:basedOn w:val="a6"/>
    <w:link w:val="afa"/>
    <w:qFormat/>
    <w:locked/>
    <w:rPr>
      <w:rFonts w:ascii="Times New Roman" w:eastAsia="宋体" w:hAnsi="Times New Roman" w:cs="Times New Roman" w:hint="default"/>
      <w:iCs/>
      <w:color w:val="000000" w:themeColor="text1"/>
      <w:sz w:val="24"/>
    </w:rPr>
  </w:style>
  <w:style w:type="paragraph" w:customStyle="1" w:styleId="afa">
    <w:name w:val="公式"/>
    <w:basedOn w:val="a5"/>
    <w:next w:val="a5"/>
    <w:link w:val="Char3"/>
    <w:qFormat/>
    <w:pPr>
      <w:tabs>
        <w:tab w:val="center" w:pos="4200"/>
        <w:tab w:val="center" w:leader="middleDot" w:pos="8466"/>
      </w:tabs>
      <w:adjustRightInd w:val="0"/>
      <w:ind w:firstLine="0"/>
    </w:pPr>
    <w:rPr>
      <w:rFonts w:eastAsia="宋体"/>
      <w:iCs/>
      <w:color w:val="000000" w:themeColor="text1"/>
    </w:rPr>
  </w:style>
  <w:style w:type="paragraph" w:customStyle="1" w:styleId="11">
    <w:name w:val="列出段落1"/>
    <w:basedOn w:val="a5"/>
    <w:uiPriority w:val="34"/>
    <w:qFormat/>
    <w:pPr>
      <w:spacing w:beforeLines="10" w:afterLines="10"/>
    </w:pPr>
    <w:rPr>
      <w:rFonts w:eastAsia="宋体" w:cs="Times New Roman"/>
      <w:sz w:val="28"/>
    </w:rPr>
  </w:style>
  <w:style w:type="character" w:customStyle="1" w:styleId="Char4">
    <w:name w:val="参考文献 Char"/>
    <w:basedOn w:val="a6"/>
    <w:link w:val="a4"/>
    <w:qFormat/>
    <w:locked/>
    <w:rPr>
      <w:kern w:val="2"/>
      <w:sz w:val="24"/>
      <w:szCs w:val="22"/>
    </w:rPr>
  </w:style>
  <w:style w:type="paragraph" w:customStyle="1" w:styleId="a4">
    <w:name w:val="参考文献"/>
    <w:basedOn w:val="a5"/>
    <w:link w:val="Char4"/>
    <w:qFormat/>
    <w:pPr>
      <w:numPr>
        <w:numId w:val="4"/>
      </w:numPr>
      <w:adjustRightInd w:val="0"/>
      <w:spacing w:line="240" w:lineRule="auto"/>
      <w:ind w:firstLine="0"/>
    </w:pPr>
  </w:style>
  <w:style w:type="character" w:customStyle="1" w:styleId="WarningChar">
    <w:name w:val="Warning Char"/>
    <w:basedOn w:val="af8"/>
    <w:link w:val="Warning"/>
    <w:qFormat/>
    <w:locked/>
    <w:rPr>
      <w:rFonts w:ascii="Times New Roman" w:hAnsi="Times New Roman" w:cs="Times New Roman" w:hint="default"/>
      <w:b/>
      <w:i/>
      <w:color w:val="FF0000"/>
      <w:kern w:val="2"/>
      <w:sz w:val="24"/>
      <w:szCs w:val="22"/>
    </w:rPr>
  </w:style>
  <w:style w:type="paragraph" w:customStyle="1" w:styleId="Warning">
    <w:name w:val="Warning"/>
    <w:basedOn w:val="af9"/>
    <w:link w:val="WarningChar"/>
    <w:qFormat/>
    <w:pPr>
      <w:pBdr>
        <w:top w:val="single" w:sz="4" w:space="0" w:color="auto"/>
        <w:left w:val="single" w:sz="4" w:space="0" w:color="auto"/>
        <w:bottom w:val="single" w:sz="4" w:space="0" w:color="auto"/>
        <w:right w:val="single" w:sz="4" w:space="0" w:color="auto"/>
      </w:pBdr>
      <w:spacing w:line="240" w:lineRule="auto"/>
      <w:ind w:left="420" w:firstLine="0"/>
    </w:pPr>
    <w:rPr>
      <w:b/>
      <w:i/>
      <w:color w:val="FF0000"/>
    </w:rPr>
  </w:style>
  <w:style w:type="character" w:styleId="afb">
    <w:name w:val="Placeholder Text"/>
    <w:basedOn w:val="a6"/>
    <w:uiPriority w:val="99"/>
    <w:semiHidden/>
    <w:qFormat/>
    <w:rPr>
      <w:color w:val="808080"/>
    </w:rPr>
  </w:style>
  <w:style w:type="character" w:customStyle="1" w:styleId="12">
    <w:name w:val="占位符文本1"/>
    <w:basedOn w:val="a6"/>
    <w:uiPriority w:val="99"/>
    <w:semiHidden/>
    <w:qFormat/>
    <w:rPr>
      <w:color w:val="808080"/>
    </w:rPr>
  </w:style>
  <w:style w:type="table" w:customStyle="1" w:styleId="21">
    <w:name w:val="无格式表格 21"/>
    <w:basedOn w:val="a7"/>
    <w:uiPriority w:val="42"/>
    <w:qFormat/>
    <w:rPr>
      <w:rFonts w:asciiTheme="minorHAnsi" w:hAnsiTheme="minorHAnsi"/>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网格表 41"/>
    <w:basedOn w:val="a7"/>
    <w:uiPriority w:val="49"/>
    <w:qFormat/>
    <w:rPr>
      <w:rFonts w:asciiTheme="minorHAnsi" w:hAnsiTheme="minorHAnsi"/>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51">
    <w:name w:val="网格表 5 深色1"/>
    <w:basedOn w:val="a7"/>
    <w:uiPriority w:val="50"/>
    <w:qFormat/>
    <w:rPr>
      <w:rFonts w:asciiTheme="minorHAnsi" w:hAnsiTheme="minorHAnsi"/>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4-31">
    <w:name w:val="网格表 4 - 着色 31"/>
    <w:basedOn w:val="a7"/>
    <w:uiPriority w:val="49"/>
    <w:qFormat/>
    <w:rPr>
      <w:rFonts w:asciiTheme="minorHAnsi" w:hAnsiTheme="minorHAnsi"/>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5-31">
    <w:name w:val="网格表 5 深色 - 着色 31"/>
    <w:basedOn w:val="a7"/>
    <w:uiPriority w:val="50"/>
    <w:qFormat/>
    <w:rPr>
      <w:rFonts w:asciiTheme="minorHAnsi" w:hAnsiTheme="minorHAnsi"/>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网格表 5 深色 - 着色 51"/>
    <w:basedOn w:val="a7"/>
    <w:uiPriority w:val="50"/>
    <w:qFormat/>
    <w:rPr>
      <w:rFonts w:ascii="Calibri" w:hAnsi="Calibri"/>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customStyle="1" w:styleId="HTML0">
    <w:name w:val="HTML 预设格式 字符"/>
    <w:basedOn w:val="a6"/>
    <w:link w:val="HTML"/>
    <w:uiPriority w:val="99"/>
    <w:semiHidden/>
    <w:qFormat/>
    <w:rPr>
      <w:rFonts w:ascii="宋体" w:eastAsia="宋体" w:hAnsi="宋体" w:cs="宋体"/>
      <w:sz w:val="24"/>
      <w:szCs w:val="24"/>
    </w:rPr>
  </w:style>
  <w:style w:type="paragraph" w:customStyle="1" w:styleId="Code">
    <w:name w:val="Code"/>
    <w:basedOn w:val="af9"/>
    <w:link w:val="CodeChar"/>
    <w:qFormat/>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line="240" w:lineRule="auto"/>
      <w:ind w:left="420" w:firstLine="0"/>
      <w:jc w:val="left"/>
    </w:pPr>
    <w:rPr>
      <w:rFonts w:ascii="Consolas" w:eastAsia="Cambria" w:hAnsi="Consolas" w:cs="宋体"/>
      <w:color w:val="333333"/>
      <w:kern w:val="0"/>
      <w:szCs w:val="24"/>
    </w:rPr>
  </w:style>
  <w:style w:type="character" w:customStyle="1" w:styleId="CodeChar">
    <w:name w:val="Code Char"/>
    <w:basedOn w:val="af8"/>
    <w:link w:val="Code"/>
    <w:qFormat/>
    <w:rPr>
      <w:rFonts w:ascii="Consolas" w:eastAsia="Cambria" w:hAnsi="Consolas" w:cs="宋体" w:hint="default"/>
      <w:color w:val="333333"/>
      <w:kern w:val="2"/>
      <w:sz w:val="24"/>
      <w:szCs w:val="24"/>
      <w:shd w:val="clear" w:color="auto" w:fill="F5F5F5"/>
    </w:rPr>
  </w:style>
  <w:style w:type="character" w:customStyle="1" w:styleId="gp">
    <w:name w:val="gp"/>
    <w:basedOn w:val="a6"/>
    <w:qFormat/>
  </w:style>
  <w:style w:type="character" w:customStyle="1" w:styleId="mi">
    <w:name w:val="mi"/>
    <w:basedOn w:val="a6"/>
    <w:qFormat/>
  </w:style>
  <w:style w:type="character" w:customStyle="1" w:styleId="o">
    <w:name w:val="o"/>
    <w:basedOn w:val="a6"/>
    <w:qFormat/>
  </w:style>
  <w:style w:type="character" w:customStyle="1" w:styleId="go">
    <w:name w:val="go"/>
    <w:basedOn w:val="a6"/>
    <w:qFormat/>
  </w:style>
  <w:style w:type="character" w:customStyle="1" w:styleId="p">
    <w:name w:val="p"/>
    <w:basedOn w:val="a6"/>
    <w:qFormat/>
  </w:style>
  <w:style w:type="character" w:customStyle="1" w:styleId="c1">
    <w:name w:val="c1"/>
    <w:basedOn w:val="a6"/>
    <w:qFormat/>
  </w:style>
  <w:style w:type="character" w:customStyle="1" w:styleId="n">
    <w:name w:val="n"/>
    <w:basedOn w:val="a6"/>
    <w:qFormat/>
  </w:style>
  <w:style w:type="character" w:customStyle="1" w:styleId="gt">
    <w:name w:val="gt"/>
    <w:basedOn w:val="a6"/>
    <w:qFormat/>
  </w:style>
  <w:style w:type="character" w:customStyle="1" w:styleId="nb">
    <w:name w:val="nb"/>
    <w:basedOn w:val="a6"/>
    <w:qFormat/>
  </w:style>
  <w:style w:type="character" w:customStyle="1" w:styleId="m">
    <w:name w:val="m"/>
    <w:basedOn w:val="a6"/>
    <w:qFormat/>
  </w:style>
  <w:style w:type="character" w:customStyle="1" w:styleId="gr">
    <w:name w:val="gr"/>
    <w:basedOn w:val="a6"/>
    <w:qFormat/>
  </w:style>
  <w:style w:type="character" w:customStyle="1" w:styleId="mf">
    <w:name w:val="mf"/>
    <w:basedOn w:val="a6"/>
    <w:qFormat/>
  </w:style>
  <w:style w:type="character" w:customStyle="1" w:styleId="s1">
    <w:name w:val="s1"/>
    <w:basedOn w:val="a6"/>
    <w:qFormat/>
  </w:style>
  <w:style w:type="character" w:customStyle="1" w:styleId="se">
    <w:name w:val="se"/>
    <w:basedOn w:val="a6"/>
    <w:qFormat/>
  </w:style>
  <w:style w:type="character" w:customStyle="1" w:styleId="s2">
    <w:name w:val="s2"/>
    <w:basedOn w:val="a6"/>
    <w:qFormat/>
  </w:style>
  <w:style w:type="character" w:customStyle="1" w:styleId="sa">
    <w:name w:val="sa"/>
    <w:basedOn w:val="a6"/>
    <w:qFormat/>
  </w:style>
  <w:style w:type="table" w:customStyle="1" w:styleId="1-21">
    <w:name w:val="网格表 1 浅色 - 着色 21"/>
    <w:basedOn w:val="a7"/>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ad">
    <w:name w:val="批注框文本 字符"/>
    <w:basedOn w:val="a6"/>
    <w:link w:val="ac"/>
    <w:uiPriority w:val="99"/>
    <w:semiHidden/>
    <w:qFormat/>
    <w:rPr>
      <w:kern w:val="2"/>
      <w:sz w:val="18"/>
      <w:szCs w:val="18"/>
    </w:rPr>
  </w:style>
  <w:style w:type="paragraph" w:customStyle="1" w:styleId="varname">
    <w:name w:val="var_name"/>
    <w:basedOn w:val="a5"/>
    <w:link w:val="varnameChar"/>
    <w:qFormat/>
    <w:pPr>
      <w:widowControl/>
      <w:snapToGrid/>
      <w:spacing w:after="180" w:line="240" w:lineRule="auto"/>
      <w:ind w:firstLine="0"/>
      <w:jc w:val="left"/>
    </w:pPr>
    <w:rPr>
      <w:rFonts w:ascii="Consolas" w:hAnsi="Consolas"/>
      <w:b/>
      <w:sz w:val="20"/>
      <w:szCs w:val="20"/>
      <w:bdr w:val="single" w:sz="6" w:space="0" w:color="9CC2E5" w:themeColor="accent1" w:themeTint="99"/>
    </w:rPr>
  </w:style>
  <w:style w:type="character" w:customStyle="1" w:styleId="varnameChar">
    <w:name w:val="var_name Char"/>
    <w:basedOn w:val="a6"/>
    <w:link w:val="varname"/>
    <w:qFormat/>
    <w:rPr>
      <w:rFonts w:ascii="Consolas" w:hAnsi="Consolas"/>
      <w:b/>
      <w:kern w:val="2"/>
      <w:bdr w:val="single" w:sz="6" w:space="0" w:color="9CC2E5" w:themeColor="accent1" w:themeTint="99"/>
    </w:rPr>
  </w:style>
  <w:style w:type="character" w:customStyle="1" w:styleId="13">
    <w:name w:val="明显强调1"/>
    <w:basedOn w:val="a6"/>
    <w:uiPriority w:val="21"/>
    <w:qFormat/>
    <w:rPr>
      <w:i/>
      <w:iCs/>
      <w:color w:val="5B9BD5" w:themeColor="accent1"/>
    </w:rPr>
  </w:style>
  <w:style w:type="paragraph" w:customStyle="1" w:styleId="highwin">
    <w:name w:val="high_win"/>
    <w:basedOn w:val="af9"/>
    <w:link w:val="highwinChar"/>
    <w:qFormat/>
    <w:pPr>
      <w:numPr>
        <w:numId w:val="5"/>
      </w:numPr>
    </w:pPr>
    <w:rPr>
      <w:rFonts w:cs="Times New Roman"/>
      <w:bdr w:val="dotted" w:sz="4" w:space="0" w:color="auto"/>
    </w:rPr>
  </w:style>
  <w:style w:type="character" w:customStyle="1" w:styleId="highwinChar">
    <w:name w:val="high_win Char"/>
    <w:basedOn w:val="af8"/>
    <w:link w:val="highwin"/>
    <w:qFormat/>
    <w:rPr>
      <w:rFonts w:ascii="Times New Roman" w:hAnsi="Times New Roman" w:cs="Times New Roman" w:hint="default"/>
      <w:kern w:val="2"/>
      <w:sz w:val="24"/>
      <w:szCs w:val="22"/>
      <w:bdr w:val="dotted" w:sz="4" w:space="0" w:color="auto"/>
    </w:rPr>
  </w:style>
  <w:style w:type="character" w:customStyle="1" w:styleId="jlqj4b">
    <w:name w:val="jlqj4b"/>
    <w:basedOn w:val="a6"/>
    <w:qFormat/>
  </w:style>
  <w:style w:type="character" w:customStyle="1" w:styleId="14">
    <w:name w:val="未处理的提及1"/>
    <w:basedOn w:val="a6"/>
    <w:uiPriority w:val="99"/>
    <w:semiHidden/>
    <w:unhideWhenUsed/>
    <w:qFormat/>
    <w:rPr>
      <w:color w:val="605E5C"/>
      <w:shd w:val="clear" w:color="auto" w:fill="E1DFDD"/>
    </w:rPr>
  </w:style>
  <w:style w:type="paragraph" w:customStyle="1" w:styleId="15">
    <w:name w:val="修订1"/>
    <w:hidden/>
    <w:uiPriority w:val="99"/>
    <w:semiHidden/>
    <w:qFormat/>
    <w:rPr>
      <w:rFonts w:eastAsiaTheme="minorEastAsia" w:cstheme="minorBidi"/>
      <w:kern w:val="2"/>
      <w:sz w:val="24"/>
      <w:szCs w:val="22"/>
    </w:rPr>
  </w:style>
  <w:style w:type="character" w:styleId="afc">
    <w:name w:val="Unresolved Mention"/>
    <w:basedOn w:val="a6"/>
    <w:uiPriority w:val="99"/>
    <w:semiHidden/>
    <w:unhideWhenUsed/>
    <w:rsid w:val="003104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936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blog.csdn.net/LlHilo/article/details/106577069"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blog.csdn.net/lcx1837/article/details/118332954"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waveshare.net/wiki/PIPPY"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waveshare.net/wiki/PIPPY" TargetMode="External"/><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471D64E891938429A8480B8988A0BC6" ma:contentTypeVersion="6" ma:contentTypeDescription="Create a new document." ma:contentTypeScope="" ma:versionID="2de005260fc7194b3c071235939744e7">
  <xsd:schema xmlns:xsd="http://www.w3.org/2001/XMLSchema" xmlns:xs="http://www.w3.org/2001/XMLSchema" xmlns:p="http://schemas.microsoft.com/office/2006/metadata/properties" xmlns:ns3="63a44345-fa14-40f2-aa08-0bb8171ef47a" xmlns:ns4="e36e7775-045d-49db-9c4e-a393b5454a82" targetNamespace="http://schemas.microsoft.com/office/2006/metadata/properties" ma:root="true" ma:fieldsID="7d1b5aba0c75dccb3c752d37601212e7" ns3:_="" ns4:_="">
    <xsd:import namespace="63a44345-fa14-40f2-aa08-0bb8171ef47a"/>
    <xsd:import namespace="e36e7775-045d-49db-9c4e-a393b5454a8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a44345-fa14-40f2-aa08-0bb8171ef4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6e7775-045d-49db-9c4e-a393b5454a8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63a44345-fa14-40f2-aa08-0bb8171ef47a" xsi:nil="true"/>
  </documentManagement>
</p:properties>
</file>

<file path=customXml/itemProps1.xml><?xml version="1.0" encoding="utf-8"?>
<ds:datastoreItem xmlns:ds="http://schemas.openxmlformats.org/officeDocument/2006/customXml" ds:itemID="{AFA9074C-DD2A-4DCB-AEC2-0A8BA6969C3E}">
  <ds:schemaRefs>
    <ds:schemaRef ds:uri="http://schemas.microsoft.com/sharepoint/v3/contenttype/forms"/>
  </ds:schemaRefs>
</ds:datastoreItem>
</file>

<file path=customXml/itemProps2.xml><?xml version="1.0" encoding="utf-8"?>
<ds:datastoreItem xmlns:ds="http://schemas.openxmlformats.org/officeDocument/2006/customXml" ds:itemID="{2B3AEAE8-582C-496E-9F02-8B96DC3BBA55}">
  <ds:schemaRefs>
    <ds:schemaRef ds:uri="http://schemas.openxmlformats.org/officeDocument/2006/bibliography"/>
  </ds:schemaRefs>
</ds:datastoreItem>
</file>

<file path=customXml/itemProps3.xml><?xml version="1.0" encoding="utf-8"?>
<ds:datastoreItem xmlns:ds="http://schemas.openxmlformats.org/officeDocument/2006/customXml" ds:itemID="{3D1BE5E8-C6DC-4DED-B7DF-3BF19C8C7D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a44345-fa14-40f2-aa08-0bb8171ef47a"/>
    <ds:schemaRef ds:uri="e36e7775-045d-49db-9c4e-a393b5454a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1A327D-5EDC-4472-9282-6B7C66CDFA2C}">
  <ds:schemaRefs>
    <ds:schemaRef ds:uri="http://schemas.microsoft.com/office/2006/metadata/properties"/>
    <ds:schemaRef ds:uri="http://schemas.microsoft.com/office/infopath/2007/PartnerControls"/>
    <ds:schemaRef ds:uri="63a44345-fa14-40f2-aa08-0bb8171ef47a"/>
  </ds:schemaRefs>
</ds:datastoreItem>
</file>

<file path=docProps/app.xml><?xml version="1.0" encoding="utf-8"?>
<Properties xmlns="http://schemas.openxmlformats.org/officeDocument/2006/extended-properties" xmlns:vt="http://schemas.openxmlformats.org/officeDocument/2006/docPropsVTypes">
  <Template>document_template.dotx</Template>
  <TotalTime>677</TotalTime>
  <Pages>4</Pages>
  <Words>1354</Words>
  <Characters>2736</Characters>
  <Application>Microsoft Office Word</Application>
  <DocSecurity>0</DocSecurity>
  <Lines>547</Lines>
  <Paragraphs>120</Paragraphs>
  <ScaleCrop>false</ScaleCrop>
  <Company>逻辑设计一部</Company>
  <LinksUpToDate>false</LinksUpToDate>
  <CharactersWithSpaces>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 CHONGYAO</dc:creator>
  <cp:lastModifiedBy>Xiao Qikai</cp:lastModifiedBy>
  <cp:revision>46</cp:revision>
  <cp:lastPrinted>2023-07-28T01:52:00Z</cp:lastPrinted>
  <dcterms:created xsi:type="dcterms:W3CDTF">2023-07-26T02:18:00Z</dcterms:created>
  <dcterms:modified xsi:type="dcterms:W3CDTF">2023-07-28T01:56:00Z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MTWinEqns">
    <vt:bool>true</vt:bool>
  </property>
  <property fmtid="{D5CDD505-2E9C-101B-9397-08002B2CF9AE}" pid="4" name="ContentTypeId">
    <vt:lpwstr>0x010100D471D64E891938429A8480B8988A0BC6</vt:lpwstr>
  </property>
  <property fmtid="{D5CDD505-2E9C-101B-9397-08002B2CF9AE}" pid="5" name="GrammarlyDocumentId">
    <vt:lpwstr>a7f1fd61c578632e61775ba0d945703e300d320e28811145a9a913ce48a1ecd9</vt:lpwstr>
  </property>
  <property fmtid="{D5CDD505-2E9C-101B-9397-08002B2CF9AE}" pid="6" name="ICV">
    <vt:lpwstr>06EAD96790E548B8A714192A88885974_13</vt:lpwstr>
  </property>
</Properties>
</file>