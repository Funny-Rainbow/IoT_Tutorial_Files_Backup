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t>Objective</w:t>
      </w:r>
    </w:p>
    <w:p>
      <w:r>
        <w:t>After assembling PIPPY dog and making sure that all functions can work properly, now we intend to add some customized functions, which is called secondary development. In this tutorial, we will learn the communication protocols of PIPPY dog and communicate with PIPPY dog th</w:t>
      </w:r>
      <w:r>
        <w:rPr>
          <w:rFonts w:hint="eastAsia"/>
        </w:rPr>
        <w:t>r</w:t>
      </w:r>
      <w:r>
        <w:t xml:space="preserve">ough another </w:t>
      </w:r>
      <w:r>
        <w:rPr>
          <w:rStyle w:val="94"/>
        </w:rPr>
        <w:t xml:space="preserve">Raspberry Pi </w:t>
      </w:r>
      <w:r>
        <w:t>using Python. Through this experiment, you should master the following skills:</w:t>
      </w:r>
    </w:p>
    <w:p>
      <w:pPr>
        <w:pStyle w:val="46"/>
        <w:numPr>
          <w:ilvl w:val="0"/>
          <w:numId w:val="6"/>
        </w:numPr>
      </w:pPr>
      <w:r>
        <w:rPr>
          <w:rFonts w:hint="eastAsia"/>
        </w:rPr>
        <w:t>K</w:t>
      </w:r>
      <w:r>
        <w:t>now the TCP and WebSocket protocol and utilize them in Python.</w:t>
      </w:r>
    </w:p>
    <w:p>
      <w:pPr>
        <w:pStyle w:val="46"/>
        <w:numPr>
          <w:ilvl w:val="0"/>
          <w:numId w:val="6"/>
        </w:numPr>
      </w:pPr>
      <w:r>
        <w:t>Communicate with PIPPY dog through Python rather than Web control panel.</w:t>
      </w:r>
    </w:p>
    <w:p>
      <w:pPr>
        <w:pStyle w:val="2"/>
      </w:pPr>
      <w:r>
        <w:t>Components</w:t>
      </w:r>
    </w:p>
    <w:p>
      <w:pPr>
        <w:pStyle w:val="46"/>
        <w:numPr>
          <w:ilvl w:val="0"/>
          <w:numId w:val="7"/>
        </w:numPr>
      </w:pPr>
      <w:r>
        <w:t>Windows PC</w:t>
      </w:r>
      <w:r>
        <w:rPr>
          <w:rFonts w:hint="eastAsia"/>
        </w:rPr>
        <w:t>；</w:t>
      </w:r>
    </w:p>
    <w:p>
      <w:pPr>
        <w:pStyle w:val="46"/>
        <w:numPr>
          <w:ilvl w:val="0"/>
          <w:numId w:val="7"/>
        </w:numPr>
      </w:pPr>
      <w:r>
        <w:t>PIPPY Dog;</w:t>
      </w:r>
    </w:p>
    <w:p>
      <w:pPr>
        <w:pStyle w:val="46"/>
        <w:numPr>
          <w:ilvl w:val="0"/>
          <w:numId w:val="7"/>
        </w:numPr>
      </w:pPr>
      <w:r>
        <w:rPr>
          <w:rFonts w:hint="eastAsia"/>
        </w:rPr>
        <w:t>P</w:t>
      </w:r>
      <w:r>
        <w:t>ad;</w:t>
      </w:r>
    </w:p>
    <w:p>
      <w:pPr>
        <w:pStyle w:val="46"/>
        <w:numPr>
          <w:ilvl w:val="0"/>
          <w:numId w:val="7"/>
        </w:numPr>
      </w:pPr>
      <w:r>
        <w:rPr>
          <w:rFonts w:hint="eastAsia"/>
        </w:rPr>
        <w:t>U</w:t>
      </w:r>
      <w:r>
        <w:t>SB Type-C Cable;</w:t>
      </w:r>
    </w:p>
    <w:p>
      <w:pPr>
        <w:pStyle w:val="46"/>
        <w:numPr>
          <w:ilvl w:val="0"/>
          <w:numId w:val="7"/>
        </w:numPr>
      </w:pPr>
      <w:r>
        <w:t>Raspi Board and Power</w:t>
      </w:r>
      <w:r>
        <w:rPr>
          <w:rFonts w:hint="eastAsia"/>
        </w:rPr>
        <w:t>；</w:t>
      </w:r>
    </w:p>
    <w:p>
      <w:pPr>
        <w:pStyle w:val="46"/>
        <w:numPr>
          <w:ilvl w:val="0"/>
          <w:numId w:val="7"/>
        </w:numPr>
      </w:pPr>
      <w:r>
        <w:t>A 16GB SD Card</w:t>
      </w:r>
      <w:r>
        <w:rPr>
          <w:rFonts w:hint="eastAsia"/>
        </w:rPr>
        <w:t>；</w:t>
      </w:r>
    </w:p>
    <w:p>
      <w:pPr>
        <w:pStyle w:val="46"/>
        <w:numPr>
          <w:ilvl w:val="0"/>
          <w:numId w:val="7"/>
        </w:numPr>
      </w:pPr>
      <w:r>
        <w:t>HDMI Screen</w:t>
      </w:r>
      <w:r>
        <w:rPr>
          <w:rFonts w:hint="eastAsia"/>
        </w:rPr>
        <w:t>,</w:t>
      </w:r>
      <w:r>
        <w:t xml:space="preserve"> USB keyboard, USB mouse and HDMI Cable</w:t>
      </w:r>
    </w:p>
    <w:p>
      <w:pPr>
        <w:pStyle w:val="46"/>
        <w:ind w:left="840" w:firstLine="0"/>
        <w:jc w:val="center"/>
      </w:pPr>
      <w:r>
        <w:drawing>
          <wp:inline distT="0" distB="0" distL="0" distR="0">
            <wp:extent cx="1276350" cy="1276350"/>
            <wp:effectExtent l="0" t="0" r="0" b="0"/>
            <wp:docPr id="169647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7604"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286075" cy="1286075"/>
                    </a:xfrm>
                    <a:prstGeom prst="rect">
                      <a:avLst/>
                    </a:prstGeom>
                    <a:noFill/>
                    <a:ln>
                      <a:noFill/>
                    </a:ln>
                  </pic:spPr>
                </pic:pic>
              </a:graphicData>
            </a:graphic>
          </wp:inline>
        </w:drawing>
      </w:r>
      <w:r>
        <w:t xml:space="preserve"> </w:t>
      </w:r>
      <w:r>
        <w:drawing>
          <wp:inline distT="0" distB="0" distL="0" distR="0">
            <wp:extent cx="1382395" cy="1179195"/>
            <wp:effectExtent l="0" t="0" r="8255" b="0"/>
            <wp:docPr id="296605968" name="图片 1" descr="树莓派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05968" name="图片 1" descr="树莓派4B"/>
                    <pic:cNvPicPr>
                      <a:picLocks noChangeAspect="1" noChangeArrowheads="1"/>
                    </pic:cNvPicPr>
                  </pic:nvPicPr>
                  <pic:blipFill>
                    <a:blip r:embed="rId13" cstate="print">
                      <a:extLst>
                        <a:ext uri="{28A0092B-C50C-407E-A947-70E740481C1C}">
                          <a14:useLocalDpi xmlns:a14="http://schemas.microsoft.com/office/drawing/2010/main" val="0"/>
                        </a:ext>
                      </a:extLst>
                    </a:blip>
                    <a:srcRect t="14680"/>
                    <a:stretch>
                      <a:fillRect/>
                    </a:stretch>
                  </pic:blipFill>
                  <pic:spPr>
                    <a:xfrm>
                      <a:off x="0" y="0"/>
                      <a:ext cx="1399298" cy="1193879"/>
                    </a:xfrm>
                    <a:prstGeom prst="rect">
                      <a:avLst/>
                    </a:prstGeom>
                    <a:noFill/>
                    <a:ln>
                      <a:noFill/>
                    </a:ln>
                  </pic:spPr>
                </pic:pic>
              </a:graphicData>
            </a:graphic>
          </wp:inline>
        </w:drawing>
      </w:r>
      <w:r>
        <w:t xml:space="preserve"> </w:t>
      </w:r>
      <w:r>
        <w:drawing>
          <wp:inline distT="0" distB="0" distL="0" distR="0">
            <wp:extent cx="1620520" cy="1156970"/>
            <wp:effectExtent l="0" t="0" r="0" b="5080"/>
            <wp:docPr id="2123271951" name="图片 2" descr="مواصفات وسعر honor Pad 5 10.1 وامكانيات هونر باد 5 10.1 ومميزات وعيو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71951" name="图片 2" descr="مواصفات وسعر honor Pad 5 10.1 وامكانيات هونر باد 5 10.1 ومميزات وعيو ..."/>
                    <pic:cNvPicPr>
                      <a:picLocks noChangeAspect="1" noChangeArrowheads="1"/>
                    </pic:cNvPicPr>
                  </pic:nvPicPr>
                  <pic:blipFill>
                    <a:blip r:embed="rId14" cstate="print">
                      <a:extLst>
                        <a:ext uri="{28A0092B-C50C-407E-A947-70E740481C1C}">
                          <a14:useLocalDpi xmlns:a14="http://schemas.microsoft.com/office/drawing/2010/main" val="0"/>
                        </a:ext>
                      </a:extLst>
                    </a:blip>
                    <a:srcRect l="4380" t="16790" r="6339" b="19477"/>
                    <a:stretch>
                      <a:fillRect/>
                    </a:stretch>
                  </pic:blipFill>
                  <pic:spPr>
                    <a:xfrm>
                      <a:off x="0" y="0"/>
                      <a:ext cx="1644301" cy="1173787"/>
                    </a:xfrm>
                    <a:prstGeom prst="rect">
                      <a:avLst/>
                    </a:prstGeom>
                    <a:noFill/>
                    <a:ln>
                      <a:noFill/>
                    </a:ln>
                  </pic:spPr>
                </pic:pic>
              </a:graphicData>
            </a:graphic>
          </wp:inline>
        </w:drawing>
      </w:r>
    </w:p>
    <w:p>
      <w:pPr>
        <w:pStyle w:val="46"/>
        <w:ind w:left="840" w:firstLine="0"/>
        <w:jc w:val="center"/>
      </w:pPr>
    </w:p>
    <w:p>
      <w:pPr>
        <w:pStyle w:val="2"/>
      </w:pPr>
      <w:r>
        <w:t>Basic Knowledge of the Experiment</w:t>
      </w:r>
    </w:p>
    <w:p>
      <w:pPr>
        <w:ind w:firstLine="360"/>
      </w:pPr>
      <w:r>
        <w:t xml:space="preserve">Before we start to realize more customized functions, we should know the provided API of PIPPY. In </w:t>
      </w:r>
      <w:r>
        <w:fldChar w:fldCharType="begin"/>
      </w:r>
      <w:r>
        <w:instrText xml:space="preserve"> HYPERLINK "https://www.waveshare.com/wiki/PIPPY" </w:instrText>
      </w:r>
      <w:r>
        <w:fldChar w:fldCharType="separate"/>
      </w:r>
      <w:r>
        <w:rPr>
          <w:rStyle w:val="25"/>
        </w:rPr>
        <w:t>PIPPY - Waveshare Wiki</w:t>
      </w:r>
      <w:r>
        <w:rPr>
          <w:rStyle w:val="25"/>
        </w:rPr>
        <w:fldChar w:fldCharType="end"/>
      </w:r>
      <w:r>
        <w:t>, it only provides some API for motion. T</w:t>
      </w:r>
      <w:r>
        <w:rPr>
          <w:rFonts w:hint="eastAsia"/>
        </w:rPr>
        <w:t>his</w:t>
      </w:r>
      <w:r>
        <w:t xml:space="preserve"> is not enough for us.</w:t>
      </w:r>
    </w:p>
    <w:p>
      <w:pPr>
        <w:ind w:firstLine="360"/>
      </w:pPr>
      <w:r>
        <w:rPr>
          <w:rFonts w:hint="eastAsia"/>
        </w:rPr>
        <w:t>T</w:t>
      </w:r>
      <w:r>
        <w:t xml:space="preserve">hen let us pay more attention to the code structure of PIPPY dog. The “Main” file is </w:t>
      </w:r>
      <w:r>
        <w:rPr>
          <w:i/>
          <w:iCs/>
        </w:rPr>
        <w:t xml:space="preserve">webserver.py. </w:t>
      </w:r>
      <w:r>
        <w:t xml:space="preserve">This file runs a WebSocket Server and calls other functions. This WebSocket Server is to </w:t>
      </w:r>
      <w:r>
        <w:rPr>
          <w:b/>
          <w:bCs/>
        </w:rPr>
        <w:t>receive commands</w:t>
      </w:r>
      <w:r>
        <w:t xml:space="preserve"> from the Web control panel at 8888 Port. After preliminary processing of the commands, some commands will be executed in </w:t>
      </w:r>
      <w:r>
        <w:rPr>
          <w:i/>
          <w:iCs/>
        </w:rPr>
        <w:t>webServer.py</w:t>
      </w:r>
      <w:r>
        <w:t xml:space="preserve"> and some commands related to </w:t>
      </w:r>
      <w:r>
        <w:rPr>
          <w:b/>
          <w:bCs/>
        </w:rPr>
        <w:t>motions and Computer Vision</w:t>
      </w:r>
      <w:r>
        <w:t xml:space="preserve"> (OpenCV) will be passed to </w:t>
      </w:r>
      <w:r>
        <w:rPr>
          <w:i/>
          <w:iCs/>
        </w:rPr>
        <w:t>app.py</w:t>
      </w:r>
      <w:r>
        <w:t xml:space="preserve"> and then be passed to </w:t>
      </w:r>
      <w:r>
        <w:rPr>
          <w:i/>
          <w:iCs/>
        </w:rPr>
        <w:t>camera_opencv.py</w:t>
      </w:r>
      <w:r>
        <w:t>. Here, commands related to motions and OpenCV will be executed.</w:t>
      </w:r>
    </w:p>
    <w:p>
      <w:pPr>
        <w:ind w:firstLine="360"/>
      </w:pPr>
      <m:oMathPara>
        <m:oMath>
          <m:r>
            <m:rPr/>
            <w:rPr>
              <w:rFonts w:ascii="Cambria Math" w:hAnsi="Cambria Math"/>
            </w:rPr>
            <m:t>Commands</m:t>
          </m:r>
          <m:r>
            <m:rPr/>
            <w:rPr>
              <w:rFonts w:hint="eastAsia" w:ascii="Cambria Math" w:hAnsi="Cambria Math"/>
            </w:rPr>
            <m:t>→</m:t>
          </m:r>
          <m:r>
            <m:rPr/>
            <w:rPr>
              <w:rFonts w:ascii="Cambria Math" w:hAnsi="Cambria Math"/>
            </w:rPr>
            <m:t>webServer.py</m:t>
          </m:r>
          <m:r>
            <m:rPr/>
            <w:rPr>
              <w:rFonts w:hint="eastAsia" w:ascii="Cambria Math" w:hAnsi="Cambria Math"/>
            </w:rPr>
            <m:t>→</m:t>
          </m:r>
          <m:r>
            <m:rPr/>
            <w:rPr>
              <w:rFonts w:ascii="Cambria Math" w:hAnsi="Cambria Math"/>
            </w:rPr>
            <m:t>app.py</m:t>
          </m:r>
          <m:r>
            <m:rPr/>
            <w:rPr>
              <w:rFonts w:hint="eastAsia" w:ascii="Cambria Math" w:hAnsi="Cambria Math"/>
            </w:rPr>
            <m:t>→</m:t>
          </m:r>
          <m:r>
            <m:rPr/>
            <w:rPr>
              <w:rFonts w:ascii="Cambria Math" w:hAnsi="Cambria Math"/>
            </w:rPr>
            <m:t>camera_opencv.py</m:t>
          </m:r>
        </m:oMath>
      </m:oMathPara>
    </w:p>
    <w:p>
      <w:pPr>
        <w:ind w:firstLine="360"/>
      </w:pPr>
    </w:p>
    <w:p>
      <w:pPr>
        <w:ind w:firstLine="360"/>
      </w:pPr>
      <w:r>
        <w:t xml:space="preserve">By knowing this, we may skip Web control panel and </w:t>
      </w:r>
      <w:r>
        <w:rPr>
          <w:b/>
          <w:bCs/>
        </w:rPr>
        <w:t>directly</w:t>
      </w:r>
      <w:r>
        <w:t xml:space="preserve"> </w:t>
      </w:r>
      <w:r>
        <w:rPr>
          <w:rFonts w:hint="eastAsia"/>
        </w:rPr>
        <w:t>contr</w:t>
      </w:r>
      <w:r>
        <w:t>ol PIPPY dog through building our WebSocket client in Python.</w:t>
      </w:r>
    </w:p>
    <w:p>
      <w:pPr>
        <w:ind w:firstLine="360"/>
      </w:pPr>
    </w:p>
    <w:p>
      <w:pPr>
        <w:pStyle w:val="2"/>
      </w:pPr>
      <w:r>
        <w:t>Experimental Steps</w:t>
      </w:r>
    </w:p>
    <w:p>
      <w:pPr>
        <w:pStyle w:val="46"/>
        <w:keepNext/>
        <w:keepLines/>
        <w:numPr>
          <w:ilvl w:val="0"/>
          <w:numId w:val="2"/>
        </w:numPr>
        <w:spacing w:before="163" w:beforeLines="50" w:after="32" w:afterLines="10" w:line="413" w:lineRule="auto"/>
        <w:outlineLvl w:val="1"/>
        <w:rPr>
          <w:rFonts w:eastAsia="宋体" w:cs="Times New Roman"/>
          <w:b/>
          <w:bCs/>
          <w:vanish/>
          <w:sz w:val="28"/>
          <w:szCs w:val="32"/>
          <w:lang w:val="zh-CN"/>
        </w:rPr>
      </w:pPr>
    </w:p>
    <w:p>
      <w:pPr>
        <w:pStyle w:val="46"/>
        <w:keepNext/>
        <w:keepLines/>
        <w:numPr>
          <w:ilvl w:val="0"/>
          <w:numId w:val="2"/>
        </w:numPr>
        <w:spacing w:before="163" w:beforeLines="50" w:after="32" w:afterLines="10" w:line="413" w:lineRule="auto"/>
        <w:outlineLvl w:val="1"/>
        <w:rPr>
          <w:rFonts w:eastAsia="宋体" w:cs="Times New Roman"/>
          <w:b/>
          <w:bCs/>
          <w:vanish/>
          <w:sz w:val="28"/>
          <w:szCs w:val="32"/>
          <w:lang w:val="zh-CN"/>
        </w:rPr>
      </w:pPr>
    </w:p>
    <w:p>
      <w:pPr>
        <w:pStyle w:val="46"/>
        <w:keepNext/>
        <w:keepLines/>
        <w:numPr>
          <w:ilvl w:val="0"/>
          <w:numId w:val="2"/>
        </w:numPr>
        <w:spacing w:before="163" w:beforeLines="50" w:after="32" w:afterLines="10" w:line="413" w:lineRule="auto"/>
        <w:outlineLvl w:val="1"/>
        <w:rPr>
          <w:rFonts w:eastAsia="宋体" w:cs="Times New Roman"/>
          <w:b/>
          <w:bCs/>
          <w:vanish/>
          <w:sz w:val="28"/>
          <w:szCs w:val="32"/>
          <w:lang w:val="zh-CN"/>
        </w:rPr>
      </w:pPr>
    </w:p>
    <w:p>
      <w:pPr>
        <w:pStyle w:val="46"/>
        <w:keepNext/>
        <w:keepLines/>
        <w:numPr>
          <w:ilvl w:val="0"/>
          <w:numId w:val="2"/>
        </w:numPr>
        <w:spacing w:before="163" w:beforeLines="50" w:after="32" w:afterLines="10" w:line="413" w:lineRule="auto"/>
        <w:outlineLvl w:val="1"/>
        <w:rPr>
          <w:rFonts w:eastAsia="宋体" w:cs="Times New Roman"/>
          <w:b/>
          <w:bCs/>
          <w:vanish/>
          <w:sz w:val="28"/>
          <w:szCs w:val="32"/>
          <w:lang w:val="zh-CN"/>
        </w:rPr>
      </w:pPr>
    </w:p>
    <w:p>
      <w:pPr>
        <w:pStyle w:val="46"/>
        <w:keepNext/>
        <w:keepLines/>
        <w:numPr>
          <w:ilvl w:val="1"/>
          <w:numId w:val="2"/>
        </w:numPr>
        <w:spacing w:before="163" w:beforeLines="50" w:after="32" w:afterLines="10" w:line="413" w:lineRule="auto"/>
        <w:outlineLvl w:val="1"/>
        <w:rPr>
          <w:rFonts w:eastAsia="宋体" w:cs="Times New Roman"/>
          <w:b/>
          <w:bCs/>
          <w:vanish/>
          <w:sz w:val="28"/>
          <w:szCs w:val="32"/>
          <w:lang w:val="zh-CN"/>
        </w:rPr>
      </w:pPr>
    </w:p>
    <w:p>
      <w:pPr>
        <w:pStyle w:val="3"/>
        <w:spacing w:before="163" w:beforeLines="50" w:after="32" w:line="413" w:lineRule="auto"/>
        <w:rPr>
          <w:lang w:val="zh-CN"/>
        </w:rPr>
      </w:pPr>
      <w:r>
        <w:rPr>
          <w:lang w:val="zh-CN"/>
        </w:rPr>
        <w:t>Configure WLAN</w:t>
      </w:r>
    </w:p>
    <w:p>
      <w:pPr>
        <w:pStyle w:val="46"/>
        <w:numPr>
          <w:ilvl w:val="0"/>
          <w:numId w:val="8"/>
        </w:numPr>
      </w:pPr>
      <w:r>
        <w:t xml:space="preserve">Create an Access Point on your phone (Set </w:t>
      </w:r>
      <w:r>
        <w:rPr>
          <w:rFonts w:hint="eastAsia"/>
        </w:rPr>
        <w:t>your</w:t>
      </w:r>
      <w:r>
        <w:t xml:space="preserve"> </w:t>
      </w:r>
      <w:r>
        <w:rPr>
          <w:i/>
          <w:iCs/>
        </w:rPr>
        <w:t>Device Name</w:t>
      </w:r>
      <w:r>
        <w:t xml:space="preserve"> and </w:t>
      </w:r>
      <w:r>
        <w:rPr>
          <w:i/>
          <w:iCs/>
        </w:rPr>
        <w:t>Password</w:t>
      </w:r>
      <w:r>
        <w:t xml:space="preserve"> and remember them. It is highly recommended that each group should create their own AP):</w:t>
      </w:r>
    </w:p>
    <w:p>
      <w:pPr>
        <w:ind w:firstLine="0"/>
        <w:jc w:val="center"/>
      </w:pPr>
      <w:r>
        <w:drawing>
          <wp:inline distT="0" distB="0" distL="0" distR="0">
            <wp:extent cx="1717040" cy="21939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1735887" cy="2218041"/>
                    </a:xfrm>
                    <a:prstGeom prst="rect">
                      <a:avLst/>
                    </a:prstGeom>
                  </pic:spPr>
                </pic:pic>
              </a:graphicData>
            </a:graphic>
          </wp:inline>
        </w:drawing>
      </w:r>
    </w:p>
    <w:p>
      <w:pPr>
        <w:ind w:firstLine="0"/>
        <w:jc w:val="center"/>
        <w:rPr>
          <w:rFonts w:hint="eastAsia"/>
        </w:rPr>
      </w:pPr>
    </w:p>
    <w:p>
      <w:pPr>
        <w:pStyle w:val="46"/>
        <w:numPr>
          <w:ilvl w:val="0"/>
          <w:numId w:val="8"/>
        </w:numPr>
        <w:rPr>
          <w:lang w:val="en-GB"/>
        </w:rPr>
      </w:pPr>
      <w:r>
        <w:rPr>
          <w:lang w:val="en-GB"/>
        </w:rPr>
        <w:t>Connect both PIPPY dog and your Raspi to the Access Point you created (Here my AP hostname is “Rainbow”).</w:t>
      </w:r>
    </w:p>
    <w:p>
      <w:pPr>
        <w:jc w:val="center"/>
        <w:rPr>
          <w:lang w:val="zh-CN"/>
        </w:rPr>
      </w:pPr>
      <w:r>
        <w:rPr>
          <w:rFonts w:ascii="Calibri" w:hAnsi="Calibri" w:cs="Calibri"/>
          <w:color w:val="000000"/>
        </w:rPr>
        <w:drawing>
          <wp:inline distT="0" distB="0" distL="0" distR="0">
            <wp:extent cx="1886585" cy="163766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r:link="rId17" cstate="print">
                      <a:extLst>
                        <a:ext uri="{28A0092B-C50C-407E-A947-70E740481C1C}">
                          <a14:useLocalDpi xmlns:a14="http://schemas.microsoft.com/office/drawing/2010/main" val="0"/>
                        </a:ext>
                      </a:extLst>
                    </a:blip>
                    <a:srcRect/>
                    <a:stretch>
                      <a:fillRect/>
                    </a:stretch>
                  </pic:blipFill>
                  <pic:spPr>
                    <a:xfrm>
                      <a:off x="0" y="0"/>
                      <a:ext cx="1907432" cy="1656046"/>
                    </a:xfrm>
                    <a:prstGeom prst="rect">
                      <a:avLst/>
                    </a:prstGeom>
                    <a:noFill/>
                    <a:ln>
                      <a:noFill/>
                    </a:ln>
                  </pic:spPr>
                </pic:pic>
              </a:graphicData>
            </a:graphic>
          </wp:inline>
        </w:drawing>
      </w:r>
    </w:p>
    <w:p>
      <w:pPr>
        <w:jc w:val="center"/>
        <w:rPr>
          <w:rFonts w:hint="eastAsia"/>
          <w:lang w:val="zh-CN"/>
        </w:rPr>
      </w:pPr>
    </w:p>
    <w:p>
      <w:pPr>
        <w:pStyle w:val="46"/>
        <w:numPr>
          <w:ilvl w:val="0"/>
          <w:numId w:val="8"/>
        </w:numPr>
      </w:pPr>
      <w:r>
        <w:t>Build up WebSocket communication system on another Raspi:</w:t>
      </w:r>
    </w:p>
    <w:p>
      <w:pPr>
        <w:pStyle w:val="46"/>
        <w:ind w:left="420" w:firstLine="0"/>
      </w:pPr>
      <w:r>
        <w:t xml:space="preserve">WebSocket is a two-way communication application layer protocol based on TCP protocol. And it requires </w:t>
      </w:r>
      <w:r>
        <w:rPr>
          <w:rFonts w:hint="eastAsia"/>
        </w:rPr>
        <w:t>only</w:t>
      </w:r>
      <w:r>
        <w:t xml:space="preserve"> one time handshake. In this tutorial, we are going to build a WebSocket Client on another Raspi to communicate with PIPPY dog.</w:t>
      </w:r>
    </w:p>
    <w:p>
      <w:pPr>
        <w:pStyle w:val="46"/>
        <w:ind w:left="420" w:firstLine="0"/>
      </w:pPr>
    </w:p>
    <w:p>
      <w:pPr>
        <w:pStyle w:val="72"/>
      </w:pPr>
      <w:r>
        <w:rPr>
          <w:color w:val="D8A0DF"/>
        </w:rPr>
        <w:t>import</w:t>
      </w:r>
      <w:r>
        <w:t xml:space="preserve"> asyncio</w:t>
      </w:r>
    </w:p>
    <w:p>
      <w:pPr>
        <w:pStyle w:val="72"/>
      </w:pPr>
      <w:r>
        <w:rPr>
          <w:color w:val="D8A0DF"/>
        </w:rPr>
        <w:t>import</w:t>
      </w:r>
      <w:r>
        <w:t xml:space="preserve"> websockets </w:t>
      </w:r>
      <w:r>
        <w:rPr>
          <w:color w:val="57A64A"/>
        </w:rPr>
        <w:t>#if ModuleNotFoundError occurs, install it by pip3</w:t>
      </w:r>
    </w:p>
    <w:p>
      <w:pPr>
        <w:pStyle w:val="72"/>
      </w:pPr>
    </w:p>
    <w:p>
      <w:pPr>
        <w:pStyle w:val="72"/>
      </w:pPr>
      <w:r>
        <w:rPr>
          <w:color w:val="57A64A"/>
        </w:rPr>
        <w:t>#This is a asynchronous function</w:t>
      </w:r>
    </w:p>
    <w:p>
      <w:pPr>
        <w:pStyle w:val="72"/>
      </w:pPr>
      <w:r>
        <w:rPr>
          <w:color w:val="569CD6"/>
        </w:rPr>
        <w:t>async</w:t>
      </w:r>
      <w:r>
        <w:t xml:space="preserve"> </w:t>
      </w:r>
      <w:r>
        <w:rPr>
          <w:color w:val="569CD6"/>
        </w:rPr>
        <w:t>def</w:t>
      </w:r>
      <w:r>
        <w:t xml:space="preserve"> </w:t>
      </w:r>
      <w:r>
        <w:rPr>
          <w:color w:val="DCDCAA"/>
        </w:rPr>
        <w:t>websocketTran</w:t>
      </w:r>
      <w:r>
        <w:rPr>
          <w:color w:val="B4B4B4"/>
        </w:rPr>
        <w:t>():</w:t>
      </w:r>
    </w:p>
    <w:p>
      <w:pPr>
        <w:pStyle w:val="72"/>
        <w:rPr>
          <w:color w:val="B4B4B4"/>
        </w:rPr>
      </w:pPr>
      <w:r>
        <w:t xml:space="preserve">    </w:t>
      </w:r>
      <w:r>
        <w:rPr>
          <w:color w:val="D8A0DF"/>
        </w:rPr>
        <w:t>async</w:t>
      </w:r>
      <w:r>
        <w:t xml:space="preserve"> </w:t>
      </w:r>
      <w:r>
        <w:rPr>
          <w:color w:val="D8A0DF"/>
        </w:rPr>
        <w:t>with</w:t>
      </w:r>
      <w:r>
        <w:t xml:space="preserve"> websockets</w:t>
      </w:r>
      <w:r>
        <w:rPr>
          <w:color w:val="B4B4B4"/>
        </w:rPr>
        <w:t>.</w:t>
      </w:r>
      <w:r>
        <w:t>connect</w:t>
      </w:r>
      <w:r>
        <w:rPr>
          <w:color w:val="B4B4B4"/>
        </w:rPr>
        <w:t>(</w:t>
      </w:r>
      <w:r>
        <w:rPr>
          <w:color w:val="E8C9BB"/>
        </w:rPr>
        <w:t>"</w:t>
      </w:r>
      <w:r>
        <w:rPr>
          <w:color w:val="CE9178"/>
        </w:rPr>
        <w:t>ws://192.168.43.240:8888</w:t>
      </w:r>
      <w:r>
        <w:rPr>
          <w:color w:val="E8C9BB"/>
        </w:rPr>
        <w:t>"</w:t>
      </w:r>
      <w:r>
        <w:rPr>
          <w:color w:val="B4B4B4"/>
        </w:rPr>
        <w:t>)</w:t>
      </w:r>
      <w:r>
        <w:t xml:space="preserve"> </w:t>
      </w:r>
      <w:r>
        <w:rPr>
          <w:color w:val="D8A0DF"/>
        </w:rPr>
        <w:t>as</w:t>
      </w:r>
      <w:r>
        <w:t xml:space="preserve"> websocket</w:t>
      </w:r>
      <w:r>
        <w:rPr>
          <w:color w:val="B4B4B4"/>
        </w:rPr>
        <w:t>:</w:t>
      </w:r>
      <w:r>
        <w:rPr>
          <w:color w:val="57A64A"/>
        </w:rPr>
        <w:t>#IP and Port of PIPPY, handshake complete</w:t>
      </w:r>
    </w:p>
    <w:p>
      <w:pPr>
        <w:pStyle w:val="72"/>
      </w:pPr>
      <w:r>
        <w:t xml:space="preserve">        </w:t>
      </w:r>
      <w:r>
        <w:rPr>
          <w:color w:val="D8A0DF"/>
        </w:rPr>
        <w:t>await</w:t>
      </w:r>
      <w:r>
        <w:t xml:space="preserve"> websocket</w:t>
      </w:r>
      <w:r>
        <w:rPr>
          <w:color w:val="B4B4B4"/>
        </w:rPr>
        <w:t>.</w:t>
      </w:r>
      <w:r>
        <w:t>send</w:t>
      </w:r>
      <w:r>
        <w:rPr>
          <w:color w:val="B4B4B4"/>
        </w:rPr>
        <w:t>(</w:t>
      </w:r>
      <w:r>
        <w:rPr>
          <w:color w:val="E8C9BB"/>
        </w:rPr>
        <w:t>"</w:t>
      </w:r>
      <w:r>
        <w:rPr>
          <w:color w:val="CE9178"/>
        </w:rPr>
        <w:t>admin:123456</w:t>
      </w:r>
      <w:r>
        <w:rPr>
          <w:color w:val="E8C9BB"/>
        </w:rPr>
        <w:t>"</w:t>
      </w:r>
      <w:r>
        <w:rPr>
          <w:color w:val="B4B4B4"/>
        </w:rPr>
        <w:t>)</w:t>
      </w:r>
      <w:r>
        <w:rPr>
          <w:color w:val="57A64A"/>
        </w:rPr>
        <w:t>#PIPPY requires this extra authentication</w:t>
      </w:r>
    </w:p>
    <w:p>
      <w:pPr>
        <w:pStyle w:val="72"/>
      </w:pPr>
      <w:r>
        <w:t xml:space="preserve">        </w:t>
      </w:r>
      <w:r>
        <w:rPr>
          <w:color w:val="D8A0DF"/>
        </w:rPr>
        <w:t>while</w:t>
      </w:r>
      <w:r>
        <w:t xml:space="preserve"> </w:t>
      </w:r>
      <w:r>
        <w:rPr>
          <w:color w:val="569CD6"/>
        </w:rPr>
        <w:t>True</w:t>
      </w:r>
      <w:r>
        <w:rPr>
          <w:color w:val="B4B4B4"/>
        </w:rPr>
        <w:t>:</w:t>
      </w:r>
    </w:p>
    <w:p>
      <w:pPr>
        <w:pStyle w:val="72"/>
      </w:pPr>
      <w:r>
        <w:t xml:space="preserve">            me </w:t>
      </w:r>
      <w:r>
        <w:rPr>
          <w:color w:val="B4B4B4"/>
        </w:rPr>
        <w:t>=</w:t>
      </w:r>
      <w:r>
        <w:t xml:space="preserve"> </w:t>
      </w:r>
      <w:r>
        <w:rPr>
          <w:color w:val="D8A0DF"/>
        </w:rPr>
        <w:t>await</w:t>
      </w:r>
      <w:r>
        <w:t xml:space="preserve"> websocket</w:t>
      </w:r>
      <w:r>
        <w:rPr>
          <w:color w:val="B4B4B4"/>
        </w:rPr>
        <w:t>.</w:t>
      </w:r>
      <w:r>
        <w:t>recv</w:t>
      </w:r>
      <w:r>
        <w:rPr>
          <w:color w:val="B4B4B4"/>
        </w:rPr>
        <w:t>()</w:t>
      </w:r>
    </w:p>
    <w:p>
      <w:pPr>
        <w:pStyle w:val="72"/>
      </w:pPr>
      <w:r>
        <w:t xml:space="preserve">            </w:t>
      </w:r>
      <w:r>
        <w:rPr>
          <w:color w:val="DCDCAA"/>
        </w:rPr>
        <w:t>print</w:t>
      </w:r>
      <w:r>
        <w:rPr>
          <w:color w:val="B4B4B4"/>
        </w:rPr>
        <w:t>(</w:t>
      </w:r>
      <w:r>
        <w:rPr>
          <w:color w:val="E8C9BB"/>
        </w:rPr>
        <w:t>'</w:t>
      </w:r>
      <w:r>
        <w:rPr>
          <w:color w:val="CE9178"/>
        </w:rPr>
        <w:t>Server Reply:</w:t>
      </w:r>
      <w:r>
        <w:rPr>
          <w:color w:val="E8C9BB"/>
        </w:rPr>
        <w:t>'</w:t>
      </w:r>
      <w:r>
        <w:rPr>
          <w:color w:val="B4B4B4"/>
        </w:rPr>
        <w:t>,</w:t>
      </w:r>
      <w:r>
        <w:t xml:space="preserve"> me</w:t>
      </w:r>
      <w:r>
        <w:rPr>
          <w:color w:val="B4B4B4"/>
        </w:rPr>
        <w:t>)</w:t>
      </w:r>
    </w:p>
    <w:p>
      <w:pPr>
        <w:pStyle w:val="72"/>
      </w:pPr>
      <w:r>
        <w:t xml:space="preserve">            Str </w:t>
      </w:r>
      <w:r>
        <w:rPr>
          <w:color w:val="B4B4B4"/>
        </w:rPr>
        <w:t>=</w:t>
      </w:r>
      <w:r>
        <w:t xml:space="preserve"> </w:t>
      </w:r>
      <w:r>
        <w:rPr>
          <w:color w:val="4EC9B0"/>
        </w:rPr>
        <w:t>str</w:t>
      </w:r>
      <w:r>
        <w:rPr>
          <w:color w:val="B4B4B4"/>
        </w:rPr>
        <w:t>(</w:t>
      </w:r>
      <w:r>
        <w:rPr>
          <w:color w:val="DCDCAA"/>
        </w:rPr>
        <w:t>input</w:t>
      </w:r>
      <w:r>
        <w:rPr>
          <w:color w:val="B4B4B4"/>
        </w:rPr>
        <w:t>(</w:t>
      </w:r>
      <w:r>
        <w:rPr>
          <w:color w:val="E8C9BB"/>
        </w:rPr>
        <w:t>'</w:t>
      </w:r>
      <w:r>
        <w:rPr>
          <w:color w:val="CE9178"/>
        </w:rPr>
        <w:t>input command here:</w:t>
      </w:r>
      <w:r>
        <w:rPr>
          <w:color w:val="E8C9BB"/>
        </w:rPr>
        <w:t>'</w:t>
      </w:r>
      <w:r>
        <w:rPr>
          <w:color w:val="B4B4B4"/>
        </w:rPr>
        <w:t>))</w:t>
      </w:r>
    </w:p>
    <w:p>
      <w:pPr>
        <w:pStyle w:val="72"/>
      </w:pPr>
      <w:r>
        <w:t xml:space="preserve">            </w:t>
      </w:r>
      <w:r>
        <w:rPr>
          <w:color w:val="D8A0DF"/>
        </w:rPr>
        <w:t>await</w:t>
      </w:r>
      <w:r>
        <w:t xml:space="preserve"> websocket</w:t>
      </w:r>
      <w:r>
        <w:rPr>
          <w:color w:val="B4B4B4"/>
        </w:rPr>
        <w:t>.</w:t>
      </w:r>
      <w:r>
        <w:t>send</w:t>
      </w:r>
      <w:r>
        <w:rPr>
          <w:color w:val="B4B4B4"/>
        </w:rPr>
        <w:t>(</w:t>
      </w:r>
      <w:r>
        <w:t>Str</w:t>
      </w:r>
      <w:r>
        <w:rPr>
          <w:color w:val="B4B4B4"/>
        </w:rPr>
        <w:t>)</w:t>
      </w:r>
    </w:p>
    <w:p>
      <w:pPr>
        <w:pStyle w:val="72"/>
      </w:pPr>
      <w:r>
        <w:t xml:space="preserve">    </w:t>
      </w:r>
    </w:p>
    <w:p>
      <w:pPr>
        <w:pStyle w:val="72"/>
      </w:pPr>
      <w:r>
        <w:rPr>
          <w:color w:val="D8A0DF"/>
        </w:rPr>
        <w:t>if</w:t>
      </w:r>
      <w:r>
        <w:t xml:space="preserve"> </w:t>
      </w:r>
      <w:r>
        <w:rPr>
          <w:color w:val="9CDCFE"/>
        </w:rPr>
        <w:t>__name__</w:t>
      </w:r>
      <w:r>
        <w:t xml:space="preserve"> </w:t>
      </w:r>
      <w:r>
        <w:rPr>
          <w:color w:val="B4B4B4"/>
        </w:rPr>
        <w:t>==</w:t>
      </w:r>
      <w:r>
        <w:t xml:space="preserve"> </w:t>
      </w:r>
      <w:r>
        <w:rPr>
          <w:color w:val="E8C9BB"/>
        </w:rPr>
        <w:t>'</w:t>
      </w:r>
      <w:r>
        <w:rPr>
          <w:color w:val="CE9178"/>
        </w:rPr>
        <w:t>__main__</w:t>
      </w:r>
      <w:r>
        <w:rPr>
          <w:color w:val="E8C9BB"/>
        </w:rPr>
        <w:t>'</w:t>
      </w:r>
      <w:r>
        <w:rPr>
          <w:color w:val="B4B4B4"/>
        </w:rPr>
        <w:t>:</w:t>
      </w:r>
    </w:p>
    <w:p>
      <w:pPr>
        <w:pStyle w:val="72"/>
      </w:pPr>
      <w:r>
        <w:t>    asyncio</w:t>
      </w:r>
      <w:r>
        <w:rPr>
          <w:color w:val="B4B4B4"/>
        </w:rPr>
        <w:t>.</w:t>
      </w:r>
      <w:r>
        <w:t>run</w:t>
      </w:r>
      <w:r>
        <w:rPr>
          <w:color w:val="B4B4B4"/>
        </w:rPr>
        <w:t>(</w:t>
      </w:r>
      <w:r>
        <w:t>websocketTran</w:t>
      </w:r>
      <w:r>
        <w:rPr>
          <w:color w:val="B4B4B4"/>
        </w:rPr>
        <w:t>())</w:t>
      </w:r>
      <w:r>
        <w:rPr>
          <w:color w:val="57A64A"/>
        </w:rPr>
        <w:t>#remember to use asynchronous way to call websocket function</w:t>
      </w:r>
    </w:p>
    <w:p/>
    <w:p>
      <w:pPr>
        <w:pStyle w:val="62"/>
      </w:pPr>
      <w:r>
        <w:rPr>
          <w:rFonts w:hint="eastAsia"/>
        </w:rPr>
        <w:t>N</w:t>
      </w:r>
      <w:r>
        <w:t>otice</w:t>
      </w:r>
    </w:p>
    <w:p>
      <w:pPr>
        <w:pStyle w:val="46"/>
        <w:numPr>
          <w:ilvl w:val="0"/>
          <w:numId w:val="9"/>
        </w:numPr>
        <w:rPr>
          <w:lang w:val="en-GB"/>
        </w:rPr>
      </w:pPr>
      <w:r>
        <w:rPr>
          <w:color w:val="000000" w:themeColor="text1"/>
          <w14:textFill>
            <w14:solidFill>
              <w14:schemeClr w14:val="tx1"/>
            </w14:solidFill>
          </w14:textFill>
        </w:rPr>
        <w:t>Remember to replace the IP by your PIPPY dog IP</w:t>
      </w:r>
    </w:p>
    <w:p>
      <w:pPr>
        <w:ind w:left="840" w:firstLine="0"/>
        <w:rPr>
          <w:lang w:val="en-GB"/>
        </w:rPr>
      </w:pPr>
      <w:r>
        <w:rPr>
          <w:rFonts w:hint="eastAsia"/>
          <w:lang w:val="en-GB"/>
        </w:rPr>
        <w:t>F</w:t>
      </w:r>
      <w:r>
        <w:rPr>
          <w:lang w:val="en-GB"/>
        </w:rPr>
        <w:t>ind IP on your AP device (you can also find the IP of other devices that are connected to your AP here):</w:t>
      </w:r>
    </w:p>
    <w:p>
      <w:pPr>
        <w:pStyle w:val="46"/>
        <w:ind w:left="426" w:firstLine="0"/>
        <w:jc w:val="center"/>
        <w:rPr>
          <w:lang w:val="zh-CN"/>
        </w:rPr>
      </w:pPr>
      <w:r>
        <w:rPr>
          <w:lang w:val="zh-CN"/>
        </w:rPr>
        <w:drawing>
          <wp:inline distT="0" distB="0" distL="0" distR="0">
            <wp:extent cx="2020570" cy="1673860"/>
            <wp:effectExtent l="0" t="0" r="0" b="2540"/>
            <wp:docPr id="16975625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62560" name="图片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036877" cy="1686952"/>
                    </a:xfrm>
                    <a:prstGeom prst="rect">
                      <a:avLst/>
                    </a:prstGeom>
                    <a:noFill/>
                    <a:ln>
                      <a:noFill/>
                    </a:ln>
                  </pic:spPr>
                </pic:pic>
              </a:graphicData>
            </a:graphic>
          </wp:inline>
        </w:drawing>
      </w:r>
    </w:p>
    <w:p>
      <w:pPr>
        <w:pStyle w:val="46"/>
        <w:numPr>
          <w:ilvl w:val="0"/>
          <w:numId w:val="9"/>
        </w:numPr>
        <w:rPr>
          <w:lang w:val="en-GB"/>
        </w:rPr>
      </w:pPr>
      <w:r>
        <w:rPr>
          <w:lang w:val="en-GB"/>
        </w:rPr>
        <w:t>Do not change the port unless you have changed the port of WebSocket in PIPPY dog.</w:t>
      </w:r>
    </w:p>
    <w:p>
      <w:pPr>
        <w:pStyle w:val="46"/>
        <w:numPr>
          <w:ilvl w:val="0"/>
          <w:numId w:val="9"/>
        </w:numPr>
        <w:rPr>
          <w:lang w:val="en-GB"/>
        </w:rPr>
      </w:pPr>
      <w:r>
        <w:rPr>
          <w:rFonts w:hint="eastAsia"/>
          <w:lang w:val="en-GB"/>
        </w:rPr>
        <w:t>I</w:t>
      </w:r>
      <w:r>
        <w:rPr>
          <w:lang w:val="en-GB"/>
        </w:rPr>
        <w:t>f you import a module but meet ModuleNotFoundError as below, open terminal and type in the command to install the module:</w:t>
      </w:r>
    </w:p>
    <w:p>
      <w:pPr>
        <w:pStyle w:val="46"/>
        <w:ind w:left="1260" w:firstLine="0"/>
        <w:rPr>
          <w:lang w:val="zh-CN"/>
        </w:rPr>
      </w:pPr>
      <w:r>
        <w:rPr>
          <w:lang w:val="zh-CN"/>
        </w:rPr>
        <w:drawing>
          <wp:inline distT="0" distB="0" distL="0" distR="0">
            <wp:extent cx="3636645" cy="667385"/>
            <wp:effectExtent l="0" t="0" r="1905" b="0"/>
            <wp:docPr id="961855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55922" name="图片 1"/>
                    <pic:cNvPicPr>
                      <a:picLocks noChangeAspect="1"/>
                    </pic:cNvPicPr>
                  </pic:nvPicPr>
                  <pic:blipFill>
                    <a:blip r:embed="rId19"/>
                    <a:stretch>
                      <a:fillRect/>
                    </a:stretch>
                  </pic:blipFill>
                  <pic:spPr>
                    <a:xfrm>
                      <a:off x="0" y="0"/>
                      <a:ext cx="3672152" cy="674184"/>
                    </a:xfrm>
                    <a:prstGeom prst="rect">
                      <a:avLst/>
                    </a:prstGeom>
                  </pic:spPr>
                </pic:pic>
              </a:graphicData>
            </a:graphic>
          </wp:inline>
        </w:drawing>
      </w:r>
    </w:p>
    <w:p>
      <w:pPr>
        <w:pStyle w:val="72"/>
        <w:ind w:left="1418" w:right="1817" w:rightChars="757" w:firstLine="141" w:firstLineChars="59"/>
      </w:pPr>
      <w:r>
        <w:t>pip3 install websockets</w:t>
      </w:r>
    </w:p>
    <w:p>
      <w:pPr>
        <w:ind w:firstLine="0"/>
        <w:rPr>
          <w:lang w:val="zh-CN"/>
        </w:rPr>
      </w:pPr>
    </w:p>
    <w:p>
      <w:pPr>
        <w:pStyle w:val="46"/>
        <w:numPr>
          <w:ilvl w:val="0"/>
          <w:numId w:val="8"/>
        </w:numPr>
        <w:rPr>
          <w:lang w:val="en-GB"/>
        </w:rPr>
      </w:pPr>
      <w:r>
        <w:rPr>
          <w:lang w:val="en-GB"/>
        </w:rPr>
        <w:t>Check your Raspi WebSocket Client:</w:t>
      </w:r>
    </w:p>
    <w:p>
      <w:pPr>
        <w:pStyle w:val="46"/>
        <w:ind w:left="420" w:firstLine="0"/>
        <w:rPr>
          <w:lang w:val="en-GB"/>
        </w:rPr>
      </w:pPr>
      <w:r>
        <w:rPr>
          <w:lang w:val="en-GB"/>
        </w:rPr>
        <w:t xml:space="preserve">With Raspi and PIPPY dog in the </w:t>
      </w:r>
      <w:r>
        <w:rPr>
          <w:b/>
          <w:bCs/>
          <w:lang w:val="en-GB"/>
        </w:rPr>
        <w:t>same</w:t>
      </w:r>
      <w:r>
        <w:rPr>
          <w:lang w:val="en-GB"/>
        </w:rPr>
        <w:t xml:space="preserve"> Local Area Network, we can directly control PIPPY dog. Try to input the command below and see what will happen. </w:t>
      </w:r>
      <w:r>
        <w:rPr>
          <w:b/>
          <w:bCs/>
          <w:lang w:val="en-GB"/>
        </w:rPr>
        <w:t>But</w:t>
      </w:r>
      <w:r>
        <w:rPr>
          <w:lang w:val="en-GB"/>
        </w:rPr>
        <w:t xml:space="preserve"> before you start, you should know that to stop dog from moving ‘forward’ or ‘backward’, you should use command: ‘DS’. And to stop dog from turning, you should use command: ‘TS’.</w:t>
      </w:r>
    </w:p>
    <w:p>
      <w:pPr>
        <w:rPr>
          <w:lang w:val="en-GB"/>
        </w:rPr>
      </w:pPr>
    </w:p>
    <w:p>
      <w:pPr>
        <w:pStyle w:val="46"/>
        <w:ind w:left="420" w:firstLine="0"/>
        <w:rPr>
          <w:lang w:val="en-GB"/>
        </w:rPr>
      </w:pPr>
      <w:r>
        <w:rPr>
          <w:rFonts w:hint="eastAsia"/>
          <w:lang w:val="en-GB"/>
        </w:rPr>
        <w:t>S</w:t>
      </w:r>
      <w:r>
        <w:rPr>
          <w:lang w:val="en-GB"/>
        </w:rPr>
        <w:t>ome basic commands:</w:t>
      </w:r>
    </w:p>
    <w:p>
      <w:pPr>
        <w:rPr>
          <w:lang w:val="en-GB"/>
        </w:rPr>
      </w:pPr>
      <w:r>
        <w:rPr>
          <w:lang w:val="en-GB"/>
        </w:rPr>
        <w:t>‘forward’, ‘backward’, ‘left’, ‘right’, ‘DS’, ‘TS’…</w:t>
      </w:r>
    </w:p>
    <w:p>
      <w:pPr>
        <w:rPr>
          <w:lang w:val="en-GB"/>
        </w:rPr>
      </w:pPr>
    </w:p>
    <w:p>
      <w:pPr>
        <w:pStyle w:val="46"/>
        <w:numPr>
          <w:ilvl w:val="0"/>
          <w:numId w:val="8"/>
        </w:numPr>
        <w:rPr>
          <w:lang w:val="zh-CN"/>
        </w:rPr>
      </w:pPr>
      <w:r>
        <w:rPr>
          <w:lang w:val="zh-CN"/>
        </w:rPr>
        <w:t>Find more commands:</w:t>
      </w:r>
    </w:p>
    <w:p>
      <w:pPr>
        <w:pStyle w:val="46"/>
        <w:ind w:left="420" w:firstLine="0"/>
        <w:rPr>
          <w:lang w:val="en-GB"/>
        </w:rPr>
      </w:pPr>
      <w:r>
        <w:rPr>
          <w:lang w:val="en-GB"/>
        </w:rPr>
        <w:t xml:space="preserve">To find more provided commands, try to look into the code, especially in </w:t>
      </w:r>
      <w:r>
        <w:rPr>
          <w:i/>
          <w:iCs/>
          <w:lang w:val="en-GB"/>
        </w:rPr>
        <w:t>webSocket.py</w:t>
      </w:r>
      <w:r>
        <w:rPr>
          <w:lang w:val="en-GB"/>
        </w:rPr>
        <w:t xml:space="preserve"> and the bottom of</w:t>
      </w:r>
      <w:r>
        <w:rPr>
          <w:i/>
          <w:iCs/>
          <w:lang w:val="en-GB"/>
        </w:rPr>
        <w:t xml:space="preserve"> camera_opencv.py.</w:t>
      </w:r>
    </w:p>
    <w:p>
      <w:pPr>
        <w:pStyle w:val="46"/>
        <w:ind w:left="420" w:firstLine="0"/>
        <w:rPr>
          <w:lang w:val="en-GB"/>
        </w:rPr>
      </w:pPr>
      <w:r>
        <w:rPr>
          <w:lang w:val="en-GB"/>
        </w:rPr>
        <w:t>It is highly recommended to find out more commands by searching in provided code, as it would be helpful in later development. But if you have insufficient time, here provides another way to find command:</w:t>
      </w:r>
    </w:p>
    <w:p>
      <w:pPr>
        <w:rPr>
          <w:lang w:val="en-GB"/>
        </w:rPr>
      </w:pPr>
      <w:r>
        <w:rPr>
          <w:lang w:val="en-GB"/>
        </w:rPr>
        <w:t xml:space="preserve">Open web control panel, and </w:t>
      </w:r>
      <w:r>
        <w:rPr>
          <w:rFonts w:hint="eastAsia"/>
          <w:lang w:val="en-GB"/>
        </w:rPr>
        <w:t>press</w:t>
      </w:r>
      <w:r>
        <w:rPr>
          <w:lang w:val="en-GB"/>
        </w:rPr>
        <w:t xml:space="preserve"> ‘F12’ to launch Developer Tools. </w:t>
      </w:r>
    </w:p>
    <w:p>
      <w:pPr>
        <w:rPr>
          <w:lang w:val="zh-CN"/>
        </w:rPr>
      </w:pPr>
      <w:r>
        <w:rPr>
          <w:lang w:val="zh-CN"/>
        </w:rPr>
        <w:drawing>
          <wp:inline distT="0" distB="0" distL="0" distR="0">
            <wp:extent cx="6023610" cy="2628265"/>
            <wp:effectExtent l="0" t="0" r="0" b="635"/>
            <wp:docPr id="15065920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92089" name="图片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032783" cy="2632276"/>
                    </a:xfrm>
                    <a:prstGeom prst="rect">
                      <a:avLst/>
                    </a:prstGeom>
                    <a:noFill/>
                    <a:ln>
                      <a:noFill/>
                    </a:ln>
                  </pic:spPr>
                </pic:pic>
              </a:graphicData>
            </a:graphic>
          </wp:inline>
        </w:drawing>
      </w:r>
    </w:p>
    <w:p>
      <w:pPr>
        <w:rPr>
          <w:lang w:val="zh-CN"/>
        </w:rPr>
      </w:pPr>
    </w:p>
    <w:p>
      <w:pPr>
        <w:rPr>
          <w:lang w:val="en-GB"/>
        </w:rPr>
      </w:pPr>
      <w:r>
        <w:rPr>
          <w:rFonts w:hint="eastAsia"/>
          <w:lang w:val="en-GB"/>
        </w:rPr>
        <w:t>C</w:t>
      </w:r>
      <w:r>
        <w:rPr>
          <w:lang w:val="en-GB"/>
        </w:rPr>
        <w:t xml:space="preserve">hoose ‘Network’ and find the IP of your PIPPY dog. Here you can see the communication between PIPPY dog and control panel. The green backgrounded ones are the message you </w:t>
      </w:r>
      <w:r>
        <w:rPr>
          <w:b/>
          <w:bCs/>
          <w:lang w:val="en-GB"/>
        </w:rPr>
        <w:t>sent</w:t>
      </w:r>
      <w:r>
        <w:rPr>
          <w:lang w:val="en-GB"/>
        </w:rPr>
        <w:t xml:space="preserve">, and the others are the message you </w:t>
      </w:r>
      <w:r>
        <w:rPr>
          <w:b/>
          <w:bCs/>
          <w:lang w:val="en-GB"/>
        </w:rPr>
        <w:t>received</w:t>
      </w:r>
      <w:r>
        <w:rPr>
          <w:lang w:val="en-GB"/>
        </w:rPr>
        <w:t>. You are supposed to see that the panel automatically sent lots of ‘get_info’ in right half of Developer Tools.</w:t>
      </w:r>
    </w:p>
    <w:p>
      <w:pPr>
        <w:jc w:val="center"/>
        <w:rPr>
          <w:lang w:val="zh-CN"/>
        </w:rPr>
      </w:pPr>
      <w:r>
        <w:rPr>
          <w:lang w:val="zh-CN"/>
        </w:rPr>
        <w:drawing>
          <wp:inline distT="0" distB="0" distL="0" distR="0">
            <wp:extent cx="3283585" cy="2513330"/>
            <wp:effectExtent l="0" t="0" r="0" b="1270"/>
            <wp:docPr id="6699253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25320" name="图片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327862" cy="2547387"/>
                    </a:xfrm>
                    <a:prstGeom prst="rect">
                      <a:avLst/>
                    </a:prstGeom>
                    <a:noFill/>
                    <a:ln>
                      <a:noFill/>
                    </a:ln>
                  </pic:spPr>
                </pic:pic>
              </a:graphicData>
            </a:graphic>
          </wp:inline>
        </w:drawing>
      </w:r>
      <w:r>
        <w:rPr>
          <w:lang w:val="zh-CN"/>
        </w:rPr>
        <w:drawing>
          <wp:inline distT="0" distB="0" distL="0" distR="0">
            <wp:extent cx="2136775" cy="2468880"/>
            <wp:effectExtent l="0" t="0" r="0" b="7620"/>
            <wp:docPr id="1573899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99470" name="图片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172661" cy="2510788"/>
                    </a:xfrm>
                    <a:prstGeom prst="rect">
                      <a:avLst/>
                    </a:prstGeom>
                    <a:noFill/>
                    <a:ln>
                      <a:noFill/>
                    </a:ln>
                  </pic:spPr>
                </pic:pic>
              </a:graphicData>
            </a:graphic>
          </wp:inline>
        </w:drawing>
      </w:r>
    </w:p>
    <w:p>
      <w:pPr>
        <w:rPr>
          <w:lang w:val="zh-CN"/>
        </w:rPr>
      </w:pPr>
    </w:p>
    <w:p>
      <w:pPr>
        <w:ind w:firstLine="0"/>
        <w:rPr>
          <w:lang w:val="en-GB"/>
        </w:rPr>
      </w:pPr>
      <w:r>
        <w:rPr>
          <w:rFonts w:hint="eastAsia"/>
          <w:lang w:val="en-GB"/>
        </w:rPr>
        <w:t>F</w:t>
      </w:r>
      <w:r>
        <w:rPr>
          <w:lang w:val="en-GB"/>
        </w:rPr>
        <w:t>or example, If you want to know how to control dog to walk forward. Then, you press ‘W’ and see what command is sent to PIPPY dog. Below shows that when pressing ‘W’, ‘forward’ is sent. And when ‘W’ is released, ‘DS’ is sent to stop motion.</w:t>
      </w:r>
    </w:p>
    <w:p>
      <w:pPr>
        <w:ind w:firstLine="0"/>
        <w:jc w:val="center"/>
        <w:rPr>
          <w:lang w:val="zh-CN"/>
        </w:rPr>
      </w:pPr>
      <w:r>
        <w:rPr>
          <w:lang w:val="zh-CN"/>
        </w:rPr>
        <w:drawing>
          <wp:inline distT="0" distB="0" distL="0" distR="0">
            <wp:extent cx="1657350" cy="1752600"/>
            <wp:effectExtent l="0" t="0" r="0" b="0"/>
            <wp:docPr id="2059450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50235" name="图片 1"/>
                    <pic:cNvPicPr>
                      <a:picLocks noChangeAspect="1"/>
                    </pic:cNvPicPr>
                  </pic:nvPicPr>
                  <pic:blipFill>
                    <a:blip r:embed="rId23"/>
                    <a:stretch>
                      <a:fillRect/>
                    </a:stretch>
                  </pic:blipFill>
                  <pic:spPr>
                    <a:xfrm>
                      <a:off x="0" y="0"/>
                      <a:ext cx="1657581" cy="1752845"/>
                    </a:xfrm>
                    <a:prstGeom prst="rect">
                      <a:avLst/>
                    </a:prstGeom>
                  </pic:spPr>
                </pic:pic>
              </a:graphicData>
            </a:graphic>
          </wp:inline>
        </w:drawing>
      </w:r>
    </w:p>
    <w:p>
      <w:pPr>
        <w:ind w:firstLine="0"/>
        <w:jc w:val="center"/>
        <w:rPr>
          <w:rFonts w:hint="eastAsia"/>
          <w:lang w:val="zh-CN"/>
        </w:rPr>
      </w:pPr>
    </w:p>
    <w:p>
      <w:pPr>
        <w:pStyle w:val="3"/>
        <w:numPr>
          <w:ilvl w:val="0"/>
          <w:numId w:val="2"/>
        </w:numPr>
        <w:spacing w:before="163" w:beforeLines="50" w:after="32" w:line="413" w:lineRule="auto"/>
        <w:rPr>
          <w:lang w:val="zh-CN"/>
        </w:rPr>
      </w:pPr>
      <w:r>
        <w:rPr>
          <w:rFonts w:hint="eastAsia"/>
          <w:lang w:val="en-US" w:eastAsia="zh-CN"/>
        </w:rPr>
        <w:t>Potential direction</w:t>
      </w:r>
      <w:bookmarkStart w:id="0" w:name="_GoBack"/>
      <w:bookmarkEnd w:id="0"/>
    </w:p>
    <w:p>
      <w:pPr>
        <w:rPr>
          <w:rFonts w:hint="eastAsia"/>
          <w:lang w:val="en-GB"/>
        </w:rPr>
      </w:pPr>
      <w:r>
        <w:rPr>
          <w:lang w:val="en-GB"/>
        </w:rPr>
        <w:t xml:space="preserve">Try to complete the tasks below. </w:t>
      </w:r>
    </w:p>
    <w:p>
      <w:pPr>
        <w:pStyle w:val="4"/>
        <w:numPr>
          <w:ilvl w:val="1"/>
          <w:numId w:val="10"/>
        </w:numPr>
        <w:spacing w:before="32" w:after="32"/>
      </w:pPr>
      <w:r>
        <w:t>Change PIPPY dog’s CV mode from your Raspi (easy)</w:t>
      </w:r>
    </w:p>
    <w:p>
      <w:pPr>
        <w:pStyle w:val="46"/>
        <w:ind w:left="426" w:firstLine="0"/>
      </w:pPr>
      <w:r>
        <w:t>Find out which commands are used to change CV mode. Change each mode by using your Raspi.</w:t>
      </w:r>
    </w:p>
    <w:p>
      <w:pPr>
        <w:pStyle w:val="46"/>
        <w:ind w:left="426" w:firstLine="0"/>
      </w:pPr>
    </w:p>
    <w:p>
      <w:pPr>
        <w:pStyle w:val="4"/>
        <w:numPr>
          <w:ilvl w:val="1"/>
          <w:numId w:val="10"/>
        </w:numPr>
        <w:spacing w:before="32" w:after="32"/>
      </w:pPr>
      <w:r>
        <w:t xml:space="preserve">Use Pad to </w:t>
      </w:r>
      <w:r>
        <w:rPr>
          <w:rFonts w:hint="eastAsia"/>
        </w:rPr>
        <w:t>indirectly</w:t>
      </w:r>
      <w:r>
        <w:t xml:space="preserve"> control PIPPY (normal)</w:t>
      </w:r>
    </w:p>
    <w:p>
      <w:pPr>
        <w:pStyle w:val="46"/>
        <w:ind w:left="420" w:firstLine="0"/>
      </w:pPr>
      <w:r>
        <w:t>In ECEN3024, we have built a socket UDP communication system. Combine it with WebSocket Client. The user sends commands from Pad to Raspi and Raspi sends the commands to PIPPY. (You can also try to send data from PIPPY to Pad)</w:t>
      </w:r>
    </w:p>
    <w:p>
      <w:pPr>
        <w:pStyle w:val="72"/>
      </w:pPr>
      <w:r>
        <w:rPr>
          <w:color w:val="D8A0DF"/>
          <w:lang w:bidi="ar"/>
        </w:rPr>
        <w:t>from</w:t>
      </w:r>
      <w:r>
        <w:rPr>
          <w:lang w:bidi="ar"/>
        </w:rPr>
        <w:t xml:space="preserve"> socketReceive </w:t>
      </w:r>
      <w:r>
        <w:rPr>
          <w:color w:val="D8A0DF"/>
          <w:lang w:bidi="ar"/>
        </w:rPr>
        <w:t>import</w:t>
      </w:r>
      <w:r>
        <w:rPr>
          <w:lang w:bidi="ar"/>
        </w:rPr>
        <w:t xml:space="preserve"> rec</w:t>
      </w:r>
    </w:p>
    <w:p>
      <w:pPr>
        <w:pStyle w:val="72"/>
      </w:pPr>
      <w:r>
        <w:rPr>
          <w:color w:val="D8A0DF"/>
          <w:lang w:bidi="ar"/>
        </w:rPr>
        <w:t>import</w:t>
      </w:r>
      <w:r>
        <w:rPr>
          <w:lang w:bidi="ar"/>
        </w:rPr>
        <w:t xml:space="preserve"> websocketTran </w:t>
      </w:r>
      <w:r>
        <w:rPr>
          <w:color w:val="D8A0DF"/>
          <w:lang w:bidi="ar"/>
        </w:rPr>
        <w:t>as</w:t>
      </w:r>
      <w:r>
        <w:rPr>
          <w:lang w:bidi="ar"/>
        </w:rPr>
        <w:t xml:space="preserve"> wt</w:t>
      </w:r>
    </w:p>
    <w:p>
      <w:pPr>
        <w:pStyle w:val="72"/>
      </w:pPr>
    </w:p>
    <w:p>
      <w:pPr>
        <w:pStyle w:val="72"/>
      </w:pPr>
      <w:r>
        <w:rPr>
          <w:color w:val="569CD6"/>
          <w:lang w:bidi="ar"/>
        </w:rPr>
        <w:t>def</w:t>
      </w:r>
      <w:r>
        <w:rPr>
          <w:lang w:bidi="ar"/>
        </w:rPr>
        <w:t xml:space="preserve"> </w:t>
      </w:r>
      <w:r>
        <w:rPr>
          <w:color w:val="DCDCAA"/>
          <w:lang w:bidi="ar"/>
        </w:rPr>
        <w:t>main</w:t>
      </w:r>
      <w:r>
        <w:rPr>
          <w:color w:val="B4B4B4"/>
          <w:lang w:bidi="ar"/>
        </w:rPr>
        <w:t>():</w:t>
      </w:r>
    </w:p>
    <w:p>
      <w:pPr>
        <w:pStyle w:val="72"/>
      </w:pPr>
      <w:r>
        <w:rPr>
          <w:lang w:bidi="ar"/>
        </w:rPr>
        <w:t xml:space="preserve">    </w:t>
      </w:r>
      <w:r>
        <w:rPr>
          <w:color w:val="D8A0DF"/>
          <w:lang w:bidi="ar"/>
        </w:rPr>
        <w:t>while</w:t>
      </w:r>
      <w:r>
        <w:rPr>
          <w:lang w:bidi="ar"/>
        </w:rPr>
        <w:t xml:space="preserve"> </w:t>
      </w:r>
      <w:r>
        <w:rPr>
          <w:color w:val="569CD6"/>
          <w:lang w:bidi="ar"/>
        </w:rPr>
        <w:t>True</w:t>
      </w:r>
      <w:r>
        <w:rPr>
          <w:color w:val="B4B4B4"/>
          <w:lang w:bidi="ar"/>
        </w:rPr>
        <w:t>:</w:t>
      </w:r>
    </w:p>
    <w:p>
      <w:pPr>
        <w:pStyle w:val="72"/>
      </w:pPr>
      <w:r>
        <w:rPr>
          <w:lang w:bidi="ar"/>
        </w:rPr>
        <w:t xml:space="preserve">        re </w:t>
      </w:r>
      <w:r>
        <w:rPr>
          <w:color w:val="B4B4B4"/>
          <w:lang w:bidi="ar"/>
        </w:rPr>
        <w:t>=</w:t>
      </w:r>
      <w:r>
        <w:rPr>
          <w:lang w:bidi="ar"/>
        </w:rPr>
        <w:t xml:space="preserve"> rec</w:t>
      </w:r>
      <w:r>
        <w:rPr>
          <w:color w:val="B4B4B4"/>
          <w:lang w:bidi="ar"/>
        </w:rPr>
        <w:t>()</w:t>
      </w:r>
    </w:p>
    <w:p>
      <w:pPr>
        <w:pStyle w:val="72"/>
      </w:pPr>
      <w:r>
        <w:rPr>
          <w:lang w:bidi="ar"/>
        </w:rPr>
        <w:t xml:space="preserve">        </w:t>
      </w:r>
      <w:r>
        <w:rPr>
          <w:color w:val="D8A0DF"/>
          <w:lang w:bidi="ar"/>
        </w:rPr>
        <w:t>if</w:t>
      </w:r>
      <w:r>
        <w:rPr>
          <w:lang w:bidi="ar"/>
        </w:rPr>
        <w:t xml:space="preserve"> re</w:t>
      </w:r>
      <w:r>
        <w:rPr>
          <w:color w:val="B4B4B4"/>
          <w:lang w:bidi="ar"/>
        </w:rPr>
        <w:t>[</w:t>
      </w:r>
      <w:r>
        <w:rPr>
          <w:color w:val="B5CEA8"/>
          <w:lang w:bidi="ar"/>
        </w:rPr>
        <w:t>0</w:t>
      </w:r>
      <w:r>
        <w:rPr>
          <w:color w:val="B4B4B4"/>
          <w:lang w:bidi="ar"/>
        </w:rPr>
        <w:t>]:</w:t>
      </w:r>
    </w:p>
    <w:p>
      <w:pPr>
        <w:pStyle w:val="72"/>
      </w:pPr>
      <w:r>
        <w:rPr>
          <w:lang w:bidi="ar"/>
        </w:rPr>
        <w:t>            wt</w:t>
      </w:r>
      <w:r>
        <w:rPr>
          <w:color w:val="B4B4B4"/>
          <w:lang w:bidi="ar"/>
        </w:rPr>
        <w:t>.</w:t>
      </w:r>
      <w:r>
        <w:rPr>
          <w:lang w:bidi="ar"/>
        </w:rPr>
        <w:t>asyncio</w:t>
      </w:r>
      <w:r>
        <w:rPr>
          <w:color w:val="B4B4B4"/>
          <w:lang w:bidi="ar"/>
        </w:rPr>
        <w:t>.</w:t>
      </w:r>
      <w:r>
        <w:rPr>
          <w:lang w:bidi="ar"/>
        </w:rPr>
        <w:t>run</w:t>
      </w:r>
      <w:r>
        <w:rPr>
          <w:color w:val="B4B4B4"/>
          <w:lang w:bidi="ar"/>
        </w:rPr>
        <w:t>(</w:t>
      </w:r>
      <w:r>
        <w:rPr>
          <w:lang w:bidi="ar"/>
        </w:rPr>
        <w:t>wt</w:t>
      </w:r>
      <w:r>
        <w:rPr>
          <w:color w:val="B4B4B4"/>
          <w:lang w:bidi="ar"/>
        </w:rPr>
        <w:t>.</w:t>
      </w:r>
      <w:r>
        <w:rPr>
          <w:lang w:bidi="ar"/>
        </w:rPr>
        <w:t>hello</w:t>
      </w:r>
      <w:r>
        <w:rPr>
          <w:color w:val="B4B4B4"/>
          <w:lang w:bidi="ar"/>
        </w:rPr>
        <w:t>(</w:t>
      </w:r>
      <w:r>
        <w:rPr>
          <w:lang w:bidi="ar"/>
        </w:rPr>
        <w:t>re</w:t>
      </w:r>
      <w:r>
        <w:rPr>
          <w:color w:val="B4B4B4"/>
          <w:lang w:bidi="ar"/>
        </w:rPr>
        <w:t>[</w:t>
      </w:r>
      <w:r>
        <w:rPr>
          <w:color w:val="B5CEA8"/>
          <w:lang w:bidi="ar"/>
        </w:rPr>
        <w:t>0</w:t>
      </w:r>
      <w:r>
        <w:rPr>
          <w:color w:val="B4B4B4"/>
          <w:lang w:bidi="ar"/>
        </w:rPr>
        <w:t>]))</w:t>
      </w:r>
    </w:p>
    <w:p>
      <w:pPr>
        <w:pStyle w:val="72"/>
      </w:pPr>
      <w:r>
        <w:rPr>
          <w:lang w:bidi="ar"/>
        </w:rPr>
        <w:t xml:space="preserve">            </w:t>
      </w:r>
      <w:r>
        <w:rPr>
          <w:color w:val="DCDCAA"/>
          <w:lang w:bidi="ar"/>
        </w:rPr>
        <w:t>print</w:t>
      </w:r>
      <w:r>
        <w:rPr>
          <w:color w:val="B4B4B4"/>
          <w:lang w:bidi="ar"/>
        </w:rPr>
        <w:t>(</w:t>
      </w:r>
      <w:r>
        <w:rPr>
          <w:color w:val="E8C9BB"/>
          <w:lang w:bidi="ar"/>
        </w:rPr>
        <w:t>'</w:t>
      </w:r>
      <w:r>
        <w:rPr>
          <w:color w:val="CE9178"/>
          <w:lang w:bidi="ar"/>
        </w:rPr>
        <w:t>0</w:t>
      </w:r>
      <w:r>
        <w:rPr>
          <w:color w:val="E8C9BB"/>
          <w:lang w:bidi="ar"/>
        </w:rPr>
        <w:t>'</w:t>
      </w:r>
      <w:r>
        <w:rPr>
          <w:color w:val="B4B4B4"/>
          <w:lang w:bidi="ar"/>
        </w:rPr>
        <w:t>)</w:t>
      </w:r>
    </w:p>
    <w:p>
      <w:pPr>
        <w:pStyle w:val="72"/>
      </w:pPr>
      <w:r>
        <w:rPr>
          <w:lang w:bidi="ar"/>
        </w:rPr>
        <w:t>main</w:t>
      </w:r>
      <w:r>
        <w:rPr>
          <w:color w:val="B4B4B4"/>
          <w:lang w:bidi="ar"/>
        </w:rPr>
        <w:t>()</w:t>
      </w:r>
    </w:p>
    <w:p>
      <w:pPr>
        <w:pStyle w:val="46"/>
        <w:ind w:left="420" w:firstLine="0"/>
      </w:pPr>
    </w:p>
    <w:p>
      <w:pPr>
        <w:pStyle w:val="4"/>
        <w:numPr>
          <w:ilvl w:val="1"/>
          <w:numId w:val="10"/>
        </w:numPr>
        <w:spacing w:before="32" w:after="32"/>
      </w:pPr>
      <w:r>
        <w:t>Display PIPPY dog’s monitor video on Pad (hard)</w:t>
      </w:r>
    </w:p>
    <w:p>
      <w:r>
        <w:t xml:space="preserve">First, we should find the url of our video. </w:t>
      </w:r>
      <w:r>
        <w:rPr>
          <w:rFonts w:hint="eastAsia"/>
        </w:rPr>
        <w:t>W</w:t>
      </w:r>
      <w:r>
        <w:t xml:space="preserve">e can foresee that the PIPPY dog is always transferring video data to the Web control panel. Try to use Developer Tools to find out the url. </w:t>
      </w:r>
    </w:p>
    <w:p>
      <w:r>
        <w:t>And on the Android end, you may use WebView to display it:</w:t>
      </w:r>
    </w:p>
    <w:p>
      <w:pPr>
        <w:pStyle w:val="72"/>
      </w:pPr>
      <w:r>
        <w:t>w</w:t>
      </w:r>
      <w:r>
        <w:rPr>
          <w:rFonts w:hint="eastAsia"/>
        </w:rPr>
        <w:t>ebview.loadUrl(</w:t>
      </w:r>
      <w:r>
        <w:t>“</w:t>
      </w:r>
      <w:r>
        <w:rPr>
          <w:rFonts w:hint="eastAsia"/>
        </w:rPr>
        <w:t>http://192.168.</w:t>
      </w:r>
      <w:r>
        <w:t>???.???</w:t>
      </w:r>
      <w:r>
        <w:rPr>
          <w:rFonts w:hint="eastAsia"/>
        </w:rPr>
        <w:t>:5000/video_feed?rand/</w:t>
      </w:r>
      <w:r>
        <w:t>”</w:t>
      </w:r>
      <w:r>
        <w:rPr>
          <w:rFonts w:hint="eastAsia"/>
        </w:rPr>
        <w:t>)</w:t>
      </w:r>
    </w:p>
    <w:p>
      <w:pPr>
        <w:pStyle w:val="46"/>
        <w:ind w:left="420" w:firstLine="0"/>
      </w:pPr>
    </w:p>
    <w:p>
      <w:pPr>
        <w:jc w:val="center"/>
      </w:pPr>
    </w:p>
    <w:p>
      <w:pPr>
        <w:pStyle w:val="2"/>
        <w:numPr>
          <w:ilvl w:val="0"/>
          <w:numId w:val="2"/>
        </w:numPr>
        <w:rPr>
          <w:lang w:val="zh-CN"/>
        </w:rPr>
      </w:pPr>
      <w:r>
        <w:rPr>
          <w:rFonts w:hint="eastAsia"/>
          <w:lang w:val="zh-CN"/>
        </w:rPr>
        <w:t>R</w:t>
      </w:r>
      <w:r>
        <w:rPr>
          <w:lang w:val="zh-CN"/>
        </w:rPr>
        <w:t>eference</w:t>
      </w:r>
    </w:p>
    <w:p>
      <w:pPr>
        <w:pStyle w:val="60"/>
        <w:ind w:hanging="420"/>
        <w:rPr>
          <w:lang w:val="zh-CN"/>
        </w:rPr>
      </w:pPr>
      <w:r>
        <w:fldChar w:fldCharType="begin"/>
      </w:r>
      <w:r>
        <w:instrText xml:space="preserve"> HYPERLINK "https://www.cnblogs.com/zhangmingda/p/12678630.html" </w:instrText>
      </w:r>
      <w:r>
        <w:fldChar w:fldCharType="separate"/>
      </w:r>
      <w:r>
        <w:rPr>
          <w:rStyle w:val="25"/>
        </w:rPr>
        <w:t>WebSocket协议理解-数据包格式解析 - zhangmingda - 博客园 (cnblogs.com)</w:t>
      </w:r>
      <w:r>
        <w:rPr>
          <w:rStyle w:val="25"/>
        </w:rPr>
        <w:fldChar w:fldCharType="end"/>
      </w:r>
    </w:p>
    <w:p>
      <w:pPr>
        <w:pStyle w:val="60"/>
        <w:ind w:hanging="420"/>
        <w:rPr>
          <w:lang w:val="zh-CN"/>
        </w:rPr>
      </w:pPr>
      <w:r>
        <w:fldChar w:fldCharType="begin"/>
      </w:r>
      <w:r>
        <w:instrText xml:space="preserve"> HYPERLINK "https://pypi.org/project/websockets/" </w:instrText>
      </w:r>
      <w:r>
        <w:fldChar w:fldCharType="separate"/>
      </w:r>
      <w:r>
        <w:rPr>
          <w:rStyle w:val="25"/>
        </w:rPr>
        <w:t>websockets · PyPI</w:t>
      </w:r>
      <w:r>
        <w:rPr>
          <w:rStyle w:val="25"/>
        </w:rPr>
        <w:fldChar w:fldCharType="end"/>
      </w:r>
    </w:p>
    <w:p>
      <w:pPr>
        <w:pStyle w:val="60"/>
        <w:ind w:hanging="420"/>
        <w:rPr>
          <w:lang w:val="zh-CN"/>
        </w:rPr>
      </w:pPr>
      <w:r>
        <w:rPr>
          <w:rFonts w:hint="eastAsia"/>
          <w:lang w:val="zh-CN"/>
        </w:rPr>
        <w:t>A</w:t>
      </w:r>
      <w:r>
        <w:rPr>
          <w:lang w:val="zh-CN"/>
        </w:rPr>
        <w:t>ndroid Studio</w:t>
      </w:r>
      <w:r>
        <w:rPr>
          <w:rFonts w:hint="eastAsia"/>
          <w:lang w:val="zh-CN"/>
        </w:rPr>
        <w:t>中文社区,</w:t>
      </w:r>
      <w:r>
        <w:rPr>
          <w:lang w:val="zh-CN"/>
        </w:rPr>
        <w:t xml:space="preserve"> </w:t>
      </w:r>
      <w:r>
        <w:fldChar w:fldCharType="begin"/>
      </w:r>
      <w:r>
        <w:instrText xml:space="preserve"> HYPERLINK "http://forum.android-studio.org/forum.php" </w:instrText>
      </w:r>
      <w:r>
        <w:fldChar w:fldCharType="separate"/>
      </w:r>
      <w:r>
        <w:rPr>
          <w:rStyle w:val="25"/>
          <w:lang w:val="zh-CN"/>
        </w:rPr>
        <w:t>http://forum.android-studio.org/forum.php</w:t>
      </w:r>
      <w:r>
        <w:rPr>
          <w:rStyle w:val="25"/>
          <w:lang w:val="zh-CN"/>
        </w:rPr>
        <w:fldChar w:fldCharType="end"/>
      </w:r>
    </w:p>
    <w:p>
      <w:pPr>
        <w:pStyle w:val="60"/>
        <w:ind w:hanging="420"/>
        <w:rPr>
          <w:lang w:val="en-GB"/>
        </w:rPr>
      </w:pPr>
      <w:r>
        <w:rPr>
          <w:rFonts w:hint="eastAsia"/>
          <w:lang w:val="en-GB"/>
        </w:rPr>
        <w:t>J</w:t>
      </w:r>
      <w:r>
        <w:rPr>
          <w:lang w:val="en-GB"/>
        </w:rPr>
        <w:t xml:space="preserve">ava </w:t>
      </w:r>
      <w:r>
        <w:rPr>
          <w:rFonts w:hint="eastAsia"/>
          <w:lang w:val="zh-CN"/>
        </w:rPr>
        <w:t>教程</w:t>
      </w:r>
      <w:r>
        <w:rPr>
          <w:rFonts w:hint="eastAsia"/>
          <w:lang w:val="en-GB"/>
        </w:rPr>
        <w:t>,</w:t>
      </w:r>
      <w:r>
        <w:rPr>
          <w:lang w:val="en-GB"/>
        </w:rPr>
        <w:t xml:space="preserve"> </w:t>
      </w:r>
      <w:r>
        <w:fldChar w:fldCharType="begin"/>
      </w:r>
      <w:r>
        <w:instrText xml:space="preserve"> HYPERLINK "https://www.runoob.com/java/java-tutorial.html" </w:instrText>
      </w:r>
      <w:r>
        <w:fldChar w:fldCharType="separate"/>
      </w:r>
      <w:r>
        <w:rPr>
          <w:rStyle w:val="25"/>
          <w:lang w:val="en-GB"/>
        </w:rPr>
        <w:t>https://www.runoob.com/java/java-tutorial.html</w:t>
      </w:r>
      <w:r>
        <w:rPr>
          <w:rStyle w:val="25"/>
          <w:lang w:val="en-GB"/>
        </w:rPr>
        <w:fldChar w:fldCharType="end"/>
      </w:r>
    </w:p>
    <w:p>
      <w:pPr>
        <w:pStyle w:val="2"/>
        <w:numPr>
          <w:ilvl w:val="0"/>
          <w:numId w:val="0"/>
        </w:numPr>
        <w:ind w:left="360"/>
      </w:pPr>
      <w:r>
        <w:t>End of Tutorial</w:t>
      </w:r>
    </w:p>
    <w:sectPr>
      <w:headerReference r:id="rId7" w:type="first"/>
      <w:footerReference r:id="rId10" w:type="first"/>
      <w:headerReference r:id="rId5" w:type="default"/>
      <w:footerReference r:id="rId8" w:type="default"/>
      <w:headerReference r:id="rId6" w:type="even"/>
      <w:footerReference r:id="rId9" w:type="even"/>
      <w:pgSz w:w="11906" w:h="16838"/>
      <w:pgMar w:top="1134" w:right="720" w:bottom="454" w:left="720" w:header="794" w:footer="227" w:gutter="0"/>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79520714-61CB-4DFA-B3B4-8FED0BFAE85D}"/>
  </w:font>
  <w:font w:name="Arial">
    <w:panose1 w:val="020B0604020202020204"/>
    <w:charset w:val="01"/>
    <w:family w:val="swiss"/>
    <w:pitch w:val="default"/>
    <w:sig w:usb0="E0002EFF" w:usb1="C000785B" w:usb2="00000009" w:usb3="00000000" w:csb0="400001FF" w:csb1="FFFF0000"/>
    <w:embedRegular r:id="rId2" w:fontKey="{35DE3BF8-4985-44D3-9E94-5926BECE0C25}"/>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3" w:fontKey="{8DDFCE61-0749-4193-8410-78BB10AF28BF}"/>
  </w:font>
  <w:font w:name="Symbol">
    <w:panose1 w:val="05050102010706020507"/>
    <w:charset w:val="02"/>
    <w:family w:val="roman"/>
    <w:pitch w:val="default"/>
    <w:sig w:usb0="00000000" w:usb1="00000000" w:usb2="00000000" w:usb3="00000000" w:csb0="80000000" w:csb1="00000000"/>
    <w:embedRegular r:id="rId4" w:fontKey="{A903E699-19FA-4D92-95A2-ECD856353068}"/>
  </w:font>
  <w:font w:name="Calibri">
    <w:panose1 w:val="020F0502020204030204"/>
    <w:charset w:val="00"/>
    <w:family w:val="swiss"/>
    <w:pitch w:val="default"/>
    <w:sig w:usb0="E4002EFF" w:usb1="C000247B" w:usb2="00000009" w:usb3="00000000" w:csb0="200001FF" w:csb1="00000000"/>
    <w:embedRegular r:id="rId5" w:fontKey="{636EADD7-5CCB-46A5-83CC-89E683796944}"/>
  </w:font>
  <w:font w:name="Arial">
    <w:panose1 w:val="020B0604020202020204"/>
    <w:charset w:val="00"/>
    <w:family w:val="swiss"/>
    <w:pitch w:val="default"/>
    <w:sig w:usb0="E0002EFF" w:usb1="C000785B" w:usb2="00000009" w:usb3="00000000" w:csb0="400001FF" w:csb1="FFFF0000"/>
    <w:embedRegular r:id="rId6" w:fontKey="{BD8F5156-35FE-4697-B81E-881222F3356F}"/>
  </w:font>
  <w:font w:name="Calibri Light">
    <w:panose1 w:val="020F0302020204030204"/>
    <w:charset w:val="00"/>
    <w:family w:val="swiss"/>
    <w:pitch w:val="default"/>
    <w:sig w:usb0="E4002EFF" w:usb1="C000247B" w:usb2="00000009" w:usb3="00000000" w:csb0="200001FF" w:csb1="00000000"/>
    <w:embedRegular r:id="rId7" w:fontKey="{2BC816E2-A7D0-43C9-9B1F-31E772B6AE21}"/>
  </w:font>
  <w:font w:name="Consolas">
    <w:panose1 w:val="020B0609020204030204"/>
    <w:charset w:val="00"/>
    <w:family w:val="modern"/>
    <w:pitch w:val="default"/>
    <w:sig w:usb0="E00006FF" w:usb1="0000FCFF" w:usb2="00000001" w:usb3="00000000" w:csb0="6000019F" w:csb1="DFD70000"/>
    <w:embedRegular r:id="rId8" w:fontKey="{A507955F-486A-494E-B85A-1AF2CE150BB9}"/>
  </w:font>
  <w:font w:name="Cambria">
    <w:panose1 w:val="02040503050406030204"/>
    <w:charset w:val="00"/>
    <w:family w:val="roman"/>
    <w:pitch w:val="default"/>
    <w:sig w:usb0="E00006FF" w:usb1="420024FF" w:usb2="02000000" w:usb3="00000000" w:csb0="2000019F" w:csb1="00000000"/>
    <w:embedRegular r:id="rId9" w:fontKey="{F8471CFB-A65D-4400-918A-1706CE103279}"/>
  </w:font>
  <w:font w:name="Cambria Math">
    <w:panose1 w:val="02040503050406030204"/>
    <w:charset w:val="00"/>
    <w:family w:val="roman"/>
    <w:pitch w:val="default"/>
    <w:sig w:usb0="E00006FF" w:usb1="420024FF" w:usb2="02000000" w:usb3="00000000" w:csb0="2000019F" w:csb1="00000000"/>
    <w:embedRegular r:id="rId10" w:fontKey="{A9F47156-8007-4A37-877E-62FBB78EB6A3}"/>
  </w:font>
  <w:font w:name="PMingLiU">
    <w:panose1 w:val="02020500000000000000"/>
    <w:charset w:val="88"/>
    <w:family w:val="roman"/>
    <w:pitch w:val="default"/>
    <w:sig w:usb0="A00002FF" w:usb1="28CFFCFA" w:usb2="00000016" w:usb3="00000000" w:csb0="00100001" w:csb1="00000000"/>
    <w:embedRegular r:id="rId11" w:fontKey="{77796DE1-D206-45FC-8D6E-614645A0564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2603324"/>
      <w:docPartObj>
        <w:docPartGallery w:val="autotext"/>
      </w:docPartObj>
    </w:sdtPr>
    <w:sdtContent>
      <w:p>
        <w:pPr>
          <w:pStyle w:val="15"/>
          <w:spacing w:before="24" w:after="24"/>
          <w:jc w:val="right"/>
        </w:pPr>
        <w:r>
          <w:rPr>
            <w:sz w:val="24"/>
          </w:rPr>
          <w:fldChar w:fldCharType="begin"/>
        </w:r>
        <w:r>
          <w:rPr>
            <w:sz w:val="24"/>
          </w:rPr>
          <w:instrText xml:space="preserve"> PAGE   \* MERGEFORMAT </w:instrText>
        </w:r>
        <w:r>
          <w:rPr>
            <w:sz w:val="24"/>
          </w:rPr>
          <w:fldChar w:fldCharType="separate"/>
        </w:r>
        <w:r>
          <w:rPr>
            <w:sz w:val="24"/>
          </w:rPr>
          <w:t>21</w:t>
        </w:r>
        <w:r>
          <w:rPr>
            <w:sz w:val="24"/>
          </w:rPr>
          <w:fldChar w:fldCharType="end"/>
        </w:r>
      </w:p>
    </w:sdtContent>
  </w:sdt>
  <w:p>
    <w:pPr>
      <w:pStyle w:val="15"/>
      <w:tabs>
        <w:tab w:val="left" w:pos="3490"/>
        <w:tab w:val="clear" w:pos="4153"/>
        <w:tab w:val="clear" w:pos="8306"/>
      </w:tabs>
      <w:spacing w:before="24" w:after="24"/>
      <w:ind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before="24" w:after="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9100"/>
        <w:tab w:val="clear" w:pos="4153"/>
        <w:tab w:val="clear" w:pos="8306"/>
      </w:tabs>
      <w:spacing w:before="24" w:after="24"/>
      <w:ind w:firstLine="360"/>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2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789"/>
      <w:gridCol w:w="16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789" w:type="dxa"/>
        </w:tcPr>
        <w:p>
          <w:pPr>
            <w:spacing w:line="240" w:lineRule="auto"/>
            <w:ind w:right="24" w:rightChars="10" w:firstLine="0"/>
            <w:jc w:val="left"/>
            <w:rPr>
              <w:rFonts w:ascii="Calibri" w:hAnsi="Calibri" w:eastAsia="宋体" w:cs="Times New Roman"/>
              <w:b/>
              <w:sz w:val="28"/>
              <w:szCs w:val="24"/>
            </w:rPr>
          </w:pPr>
          <w:r>
            <w:rPr>
              <w:rFonts w:ascii="Calibri" w:hAnsi="Calibri" w:eastAsia="宋体" w:cs="Times New Roman"/>
              <w:b/>
              <w:sz w:val="28"/>
              <w:szCs w:val="24"/>
            </w:rPr>
            <w:t>ECEN3025</w:t>
          </w:r>
        </w:p>
      </w:tc>
      <w:tc>
        <w:tcPr>
          <w:tcW w:w="1667" w:type="dxa"/>
        </w:tcPr>
        <w:p>
          <w:pPr>
            <w:spacing w:line="240" w:lineRule="auto"/>
            <w:ind w:leftChars="-103" w:right="24" w:rightChars="10" w:hanging="247" w:hangingChars="88"/>
            <w:jc w:val="right"/>
            <w:rPr>
              <w:rFonts w:ascii="Calibri" w:hAnsi="Calibri" w:eastAsia="宋体" w:cs="Times New Roman"/>
              <w:b/>
              <w:sz w:val="28"/>
              <w:szCs w:val="24"/>
            </w:rPr>
          </w:pPr>
          <w:r>
            <w:rPr>
              <w:rFonts w:ascii="Calibri" w:hAnsi="Calibri" w:eastAsia="宋体" w:cs="Times New Roman"/>
              <w:b/>
              <w:sz w:val="28"/>
              <w:szCs w:val="24"/>
            </w:rPr>
            <w:t xml:space="preserve">Spring </w:t>
          </w:r>
          <w:r>
            <w:rPr>
              <w:rFonts w:ascii="Calibri" w:hAnsi="Calibri" w:eastAsia="PMingLiU" w:cs="Times New Roman"/>
              <w:b/>
              <w:sz w:val="28"/>
              <w:szCs w:val="24"/>
              <w:lang w:eastAsia="zh-TW"/>
            </w:rPr>
            <w:t>2024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789" w:type="dxa"/>
          <w:tcBorders>
            <w:bottom w:val="single" w:color="auto" w:sz="4" w:space="0"/>
          </w:tcBorders>
        </w:tcPr>
        <w:p>
          <w:pPr>
            <w:spacing w:line="240" w:lineRule="auto"/>
            <w:ind w:right="24" w:rightChars="10" w:firstLine="0"/>
            <w:jc w:val="left"/>
            <w:rPr>
              <w:rFonts w:ascii="Calibri" w:hAnsi="Calibri" w:eastAsia="宋体" w:cs="Times New Roman"/>
              <w:b/>
              <w:sz w:val="28"/>
              <w:szCs w:val="24"/>
            </w:rPr>
          </w:pPr>
          <w:r>
            <w:rPr>
              <w:rFonts w:ascii="Calibri" w:hAnsi="Calibri" w:eastAsia="宋体" w:cs="Times New Roman"/>
              <w:b/>
              <w:sz w:val="28"/>
              <w:szCs w:val="24"/>
            </w:rPr>
            <w:t>Project Tutorial 1: Communicate with PIPPY Dog</w:t>
          </w:r>
        </w:p>
      </w:tc>
      <w:tc>
        <w:tcPr>
          <w:tcW w:w="1667" w:type="dxa"/>
          <w:tcBorders>
            <w:bottom w:val="single" w:color="auto" w:sz="4" w:space="0"/>
          </w:tcBorders>
        </w:tcPr>
        <w:p>
          <w:pPr>
            <w:spacing w:line="240" w:lineRule="auto"/>
            <w:ind w:right="24" w:rightChars="10" w:firstLine="0"/>
            <w:jc w:val="left"/>
            <w:rPr>
              <w:rFonts w:ascii="Calibri" w:hAnsi="Calibri" w:eastAsia="宋体" w:cs="Times New Roman"/>
              <w:b/>
              <w:sz w:val="28"/>
              <w:szCs w:val="24"/>
            </w:rPr>
          </w:pPr>
        </w:p>
      </w:tc>
    </w:tr>
  </w:tbl>
  <w:p>
    <w:pPr>
      <w:pStyle w:val="16"/>
      <w:pBdr>
        <w:bottom w:val="none" w:color="auto" w:sz="0" w:space="0"/>
      </w:pBdr>
      <w:spacing w:before="24" w:after="2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 w:after="2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2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17"/>
      <w:gridCol w:w="223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17" w:type="dxa"/>
        </w:tcPr>
        <w:p>
          <w:pPr>
            <w:ind w:right="24" w:rightChars="10" w:firstLine="0"/>
            <w:jc w:val="left"/>
            <w:rPr>
              <w:rFonts w:ascii="Calibri" w:hAnsi="Calibri" w:eastAsia="宋体" w:cs="Times New Roman"/>
              <w:b/>
              <w:szCs w:val="24"/>
            </w:rPr>
          </w:pPr>
          <w:r>
            <w:rPr>
              <w:rFonts w:ascii="Calibri" w:hAnsi="Calibri" w:eastAsia="宋体" w:cs="Times New Roman"/>
              <w:b/>
              <w:szCs w:val="24"/>
            </w:rPr>
            <w:t>ECEN3024</w:t>
          </w:r>
        </w:p>
      </w:tc>
      <w:tc>
        <w:tcPr>
          <w:tcW w:w="2239" w:type="dxa"/>
        </w:tcPr>
        <w:p>
          <w:pPr>
            <w:ind w:right="24" w:rightChars="10" w:firstLine="0"/>
            <w:jc w:val="right"/>
            <w:rPr>
              <w:rFonts w:ascii="Calibri" w:hAnsi="Calibri" w:eastAsia="宋体" w:cs="Times New Roman"/>
              <w:b/>
              <w:szCs w:val="24"/>
            </w:rPr>
          </w:pPr>
          <w:r>
            <w:rPr>
              <w:rFonts w:ascii="Calibri" w:hAnsi="Calibri" w:eastAsia="宋体" w:cs="Times New Roman"/>
              <w:b/>
              <w:szCs w:val="24"/>
            </w:rPr>
            <w:t xml:space="preserve">Fall </w:t>
          </w:r>
          <w:r>
            <w:rPr>
              <w:rFonts w:ascii="Calibri" w:hAnsi="Calibri" w:eastAsia="PMingLiU" w:cs="Times New Roman"/>
              <w:b/>
              <w:szCs w:val="24"/>
              <w:lang w:eastAsia="zh-TW"/>
            </w:rPr>
            <w:t>2021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17" w:type="dxa"/>
          <w:tcBorders>
            <w:bottom w:val="single" w:color="auto" w:sz="4" w:space="0"/>
          </w:tcBorders>
        </w:tcPr>
        <w:p>
          <w:pPr>
            <w:ind w:right="24" w:rightChars="10" w:firstLine="0"/>
            <w:jc w:val="left"/>
            <w:rPr>
              <w:rFonts w:ascii="Calibri" w:hAnsi="Calibri" w:eastAsia="宋体" w:cs="Times New Roman"/>
              <w:b/>
              <w:szCs w:val="24"/>
            </w:rPr>
          </w:pPr>
          <w:r>
            <w:rPr>
              <w:rFonts w:ascii="Calibri" w:hAnsi="Calibri" w:eastAsia="宋体" w:cs="Times New Roman"/>
              <w:b/>
              <w:szCs w:val="24"/>
            </w:rPr>
            <w:t>Project Tutorial 1a: Basic Experiment on Raspi</w:t>
          </w:r>
        </w:p>
      </w:tc>
      <w:tc>
        <w:tcPr>
          <w:tcW w:w="2239" w:type="dxa"/>
          <w:tcBorders>
            <w:bottom w:val="single" w:color="auto" w:sz="4" w:space="0"/>
          </w:tcBorders>
        </w:tcPr>
        <w:p>
          <w:pPr>
            <w:ind w:right="24" w:rightChars="10" w:firstLine="0"/>
            <w:jc w:val="left"/>
            <w:rPr>
              <w:rFonts w:ascii="Calibri" w:hAnsi="Calibri" w:eastAsia="宋体" w:cs="Times New Roman"/>
              <w:b/>
              <w:szCs w:val="24"/>
            </w:rPr>
          </w:pPr>
        </w:p>
      </w:tc>
    </w:tr>
  </w:tbl>
  <w:p>
    <w:pPr>
      <w:ind w:right="24" w:rightChars="10" w:firstLine="0"/>
      <w:jc w:val="left"/>
      <w:rPr>
        <w:rFonts w:cs="Times New Roman"/>
        <w:b/>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5440F04"/>
    <w:multiLevelType w:val="multilevel"/>
    <w:tmpl w:val="15440F04"/>
    <w:lvl w:ilvl="0" w:tentative="0">
      <w:start w:val="1"/>
      <w:numFmt w:val="decimal"/>
      <w:lvlText w:val="%1)"/>
      <w:lvlJc w:val="left"/>
      <w:pPr>
        <w:ind w:left="420" w:hanging="420"/>
      </w:pPr>
      <w:rPr>
        <w:lang w:val="zh-C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29706CAA"/>
    <w:multiLevelType w:val="multilevel"/>
    <w:tmpl w:val="29706CAA"/>
    <w:lvl w:ilvl="0" w:tentative="0">
      <w:start w:val="1"/>
      <w:numFmt w:val="decimal"/>
      <w:lvlText w:val="(%1)"/>
      <w:lvlJc w:val="left"/>
      <w:pPr>
        <w:ind w:left="840" w:hanging="36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425F70F9"/>
    <w:multiLevelType w:val="multilevel"/>
    <w:tmpl w:val="425F70F9"/>
    <w:lvl w:ilvl="0" w:tentative="0">
      <w:start w:val="1"/>
      <w:numFmt w:val="decimal"/>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3">
    <w:nsid w:val="43D50175"/>
    <w:multiLevelType w:val="multilevel"/>
    <w:tmpl w:val="43D50175"/>
    <w:lvl w:ilvl="0" w:tentative="0">
      <w:start w:val="1"/>
      <w:numFmt w:val="decimal"/>
      <w:suff w:val="space"/>
      <w:lvlText w:val="%1."/>
      <w:lvlJc w:val="left"/>
      <w:pPr>
        <w:ind w:left="0" w:firstLine="0"/>
      </w:pPr>
      <w:rPr>
        <w:rFonts w:hint="default" w:ascii="Times New Roman" w:hAnsi="Times New Roman" w:cs="Times New Roman"/>
        <w:b/>
        <w:i w:val="0"/>
        <w:sz w:val="30"/>
        <w:lang w:val="en-US"/>
      </w:rPr>
    </w:lvl>
    <w:lvl w:ilvl="1" w:tentative="0">
      <w:start w:val="1"/>
      <w:numFmt w:val="decimal"/>
      <w:lvlText w:val="%2)"/>
      <w:lvlJc w:val="left"/>
      <w:pPr>
        <w:ind w:left="0" w:firstLine="0"/>
      </w:pPr>
      <w:rPr>
        <w:rFonts w:hint="eastAsia"/>
        <w:b w:val="0"/>
        <w:bCs w:val="0"/>
        <w:i w:val="0"/>
        <w:iCs w:val="0"/>
        <w:caps w:val="0"/>
        <w:smallCaps w:val="0"/>
        <w:strike w:val="0"/>
        <w:dstrike w:val="0"/>
        <w:vanish w:val="0"/>
        <w:color w:val="000000"/>
        <w:spacing w:val="0"/>
        <w:w w:val="1"/>
        <w:kern w:val="0"/>
        <w:position w:val="0"/>
        <w:sz w:val="2"/>
        <w:szCs w:val="2"/>
        <w:u w:val="none" w:color="000000"/>
        <w:shd w:val="clear" w:color="auto"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rPr>
    </w:lvl>
    <w:lvl w:ilvl="2" w:tentative="0">
      <w:start w:val="1"/>
      <w:numFmt w:val="decimal"/>
      <w:pStyle w:val="3"/>
      <w:isLgl/>
      <w:suff w:val="space"/>
      <w:lvlText w:val="%1.%3. "/>
      <w:lvlJc w:val="left"/>
      <w:pPr>
        <w:ind w:left="0" w:firstLine="0"/>
      </w:pPr>
      <w:rPr>
        <w:rFonts w:hint="default" w:ascii="Times New Roman" w:hAnsi="Times New Roman" w:eastAsia="黑体" w:cs="Times New Roman"/>
        <w:b/>
        <w:bCs w:val="0"/>
        <w:i w:val="0"/>
        <w:iCs w:val="0"/>
        <w:caps w:val="0"/>
        <w:smallCaps w:val="0"/>
        <w:strike w:val="0"/>
        <w:dstrike w:val="0"/>
        <w:vanish w:val="0"/>
        <w:color w:val="000000"/>
        <w:spacing w:val="0"/>
        <w:position w:val="0"/>
        <w:sz w:val="28"/>
        <w:szCs w:val="28"/>
        <w:u w:val="none"/>
        <w:vertAlign w:val="baseline"/>
        <w14:shadow w14:blurRad="0" w14:dist="0" w14:dir="0" w14:sx="0" w14:sy="0" w14:kx="0" w14:ky="0" w14:algn="none">
          <w14:srgbClr w14:val="000000"/>
        </w14:shadow>
      </w:rPr>
    </w:lvl>
    <w:lvl w:ilvl="3" w:tentative="0">
      <w:start w:val="1"/>
      <w:numFmt w:val="decimal"/>
      <w:pStyle w:val="4"/>
      <w:isLgl/>
      <w:suff w:val="space"/>
      <w:lvlText w:val="%1.%3.%4. "/>
      <w:lvlJc w:val="left"/>
      <w:pPr>
        <w:ind w:left="0" w:firstLine="0"/>
      </w:pPr>
      <w:rPr>
        <w:rFonts w:hint="default" w:ascii="Times New Roman" w:hAnsi="Times New Roman" w:cs="Times New Roman"/>
        <w:b/>
        <w:i w:val="0"/>
        <w:sz w:val="21"/>
        <w:szCs w:val="21"/>
      </w:rPr>
    </w:lvl>
    <w:lvl w:ilvl="4" w:tentative="0">
      <w:start w:val="1"/>
      <w:numFmt w:val="decimal"/>
      <w:lvlRestart w:val="1"/>
      <w:pStyle w:val="49"/>
      <w:isLgl/>
      <w:suff w:val="space"/>
      <w:lvlText w:val="表 %1-%5"/>
      <w:lvlJc w:val="left"/>
      <w:pPr>
        <w:ind w:left="0" w:firstLine="0"/>
      </w:pPr>
      <w:rPr>
        <w:rFonts w:hint="eastAsia"/>
      </w:rPr>
    </w:lvl>
    <w:lvl w:ilvl="5" w:tentative="0">
      <w:start w:val="1"/>
      <w:numFmt w:val="decimal"/>
      <w:lvlRestart w:val="1"/>
      <w:pStyle w:val="53"/>
      <w:isLgl/>
      <w:suff w:val="space"/>
      <w:lvlText w:val="图 %1-%6"/>
      <w:lvlJc w:val="left"/>
      <w:pPr>
        <w:ind w:left="0" w:firstLine="0"/>
      </w:pPr>
      <w:rPr>
        <w:rFonts w:hint="eastAsia"/>
      </w:rPr>
    </w:lvl>
    <w:lvl w:ilvl="6" w:tentative="0">
      <w:start w:val="1"/>
      <w:numFmt w:val="decimal"/>
      <w:lvlRestart w:val="1"/>
      <w:pStyle w:val="54"/>
      <w:isLgl/>
      <w:suff w:val="space"/>
      <w:lvlText w:val="Figure %1-%7."/>
      <w:lvlJc w:val="left"/>
      <w:pPr>
        <w:ind w:left="0" w:firstLine="0"/>
      </w:pPr>
      <w:rPr>
        <w:rFonts w:hint="eastAsia"/>
      </w:rPr>
    </w:lvl>
    <w:lvl w:ilvl="7" w:tentative="0">
      <w:start w:val="1"/>
      <w:numFmt w:val="decimal"/>
      <w:lvlRestart w:val="1"/>
      <w:pStyle w:val="50"/>
      <w:isLgl/>
      <w:suff w:val="space"/>
      <w:lvlText w:val="Table %1-%8"/>
      <w:lvlJc w:val="left"/>
      <w:pPr>
        <w:ind w:left="0" w:firstLine="0"/>
      </w:pPr>
      <w:rPr>
        <w:rFonts w:hint="default" w:ascii="Times New Roman" w:hAnsi="Times New Roman" w:cs="Times New Roman"/>
      </w:rPr>
    </w:lvl>
    <w:lvl w:ilvl="8" w:tentative="0">
      <w:start w:val="1"/>
      <w:numFmt w:val="none"/>
      <w:pStyle w:val="44"/>
      <w:suff w:val="space"/>
      <w:lvlText w:val="Note:"/>
      <w:lvlJc w:val="left"/>
      <w:pPr>
        <w:ind w:left="0" w:firstLine="0"/>
      </w:pPr>
      <w:rPr>
        <w:rFonts w:hint="default" w:ascii="Times New Roman" w:hAnsi="Times New Roman" w:cs="Times New Roman"/>
        <w:b w:val="0"/>
        <w:i/>
        <w:color w:val="000000" w:themeColor="text1"/>
        <w:sz w:val="21"/>
        <w:u w:val="single"/>
        <w14:textFill>
          <w14:solidFill>
            <w14:schemeClr w14:val="tx1"/>
          </w14:solidFill>
        </w14:textFill>
      </w:rPr>
    </w:lvl>
  </w:abstractNum>
  <w:abstractNum w:abstractNumId="4">
    <w:nsid w:val="471524DB"/>
    <w:multiLevelType w:val="multilevel"/>
    <w:tmpl w:val="471524DB"/>
    <w:lvl w:ilvl="0" w:tentative="0">
      <w:start w:val="1"/>
      <w:numFmt w:val="decimal"/>
      <w:pStyle w:val="95"/>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0B8667A"/>
    <w:multiLevelType w:val="multilevel"/>
    <w:tmpl w:val="50B8667A"/>
    <w:lvl w:ilvl="0" w:tentative="0">
      <w:start w:val="1"/>
      <w:numFmt w:val="decimal"/>
      <w:pStyle w:val="2"/>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6">
    <w:nsid w:val="51FC7A76"/>
    <w:multiLevelType w:val="multilevel"/>
    <w:tmpl w:val="51FC7A76"/>
    <w:lvl w:ilvl="0" w:tentative="0">
      <w:start w:val="5"/>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7">
    <w:nsid w:val="55FB440F"/>
    <w:multiLevelType w:val="multilevel"/>
    <w:tmpl w:val="55FB440F"/>
    <w:lvl w:ilvl="0" w:tentative="0">
      <w:start w:val="1"/>
      <w:numFmt w:val="bullet"/>
      <w:lvlText w:val=""/>
      <w:lvlJc w:val="left"/>
      <w:pPr>
        <w:ind w:left="1260" w:hanging="420"/>
      </w:pPr>
      <w:rPr>
        <w:rFonts w:hint="default" w:ascii="Wingdings" w:hAnsi="Wingdings"/>
        <w:sz w:val="21"/>
        <w:szCs w:val="21"/>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8">
    <w:nsid w:val="6067173E"/>
    <w:multiLevelType w:val="multilevel"/>
    <w:tmpl w:val="6067173E"/>
    <w:lvl w:ilvl="0" w:tentative="0">
      <w:start w:val="1"/>
      <w:numFmt w:val="decimal"/>
      <w:lvlText w:val="%1"/>
      <w:lvlJc w:val="left"/>
      <w:pPr>
        <w:ind w:left="397" w:hanging="397"/>
      </w:pPr>
      <w:rPr>
        <w:rFonts w:hint="default" w:ascii="Times New Roman" w:hAnsi="Times New Roman" w:cs="Times New Roman"/>
      </w:rPr>
    </w:lvl>
    <w:lvl w:ilvl="1" w:tentative="0">
      <w:start w:val="1"/>
      <w:numFmt w:val="decimal"/>
      <w:suff w:val="space"/>
      <w:lvlText w:val="%1.%2"/>
      <w:lvlJc w:val="left"/>
      <w:pPr>
        <w:ind w:left="397" w:hanging="397"/>
      </w:pPr>
      <w:rPr>
        <w:rFonts w:hint="default" w:ascii="Times New Roman" w:hAnsi="Times New Roman" w:cs="Times New Roman"/>
      </w:rPr>
    </w:lvl>
    <w:lvl w:ilvl="2" w:tentative="0">
      <w:start w:val="1"/>
      <w:numFmt w:val="decimal"/>
      <w:lvlText w:val="%1.%2.%3"/>
      <w:lvlJc w:val="left"/>
      <w:pPr>
        <w:ind w:left="397" w:hanging="397"/>
      </w:pPr>
    </w:lvl>
    <w:lvl w:ilvl="3" w:tentative="0">
      <w:start w:val="1"/>
      <w:numFmt w:val="decimal"/>
      <w:lvlText w:val="%1.%2.%3.%4"/>
      <w:lvlJc w:val="left"/>
      <w:pPr>
        <w:ind w:left="397" w:hanging="397"/>
      </w:pPr>
    </w:lvl>
    <w:lvl w:ilvl="4" w:tentative="0">
      <w:start w:val="1"/>
      <w:numFmt w:val="decimal"/>
      <w:lvlText w:val="%1.%2.%3.%4.%5"/>
      <w:lvlJc w:val="left"/>
      <w:pPr>
        <w:ind w:left="397" w:hanging="397"/>
      </w:pPr>
    </w:lvl>
    <w:lvl w:ilvl="5" w:tentative="0">
      <w:start w:val="1"/>
      <w:numFmt w:val="decimal"/>
      <w:pStyle w:val="7"/>
      <w:lvlText w:val="%1.%2.%3.%4.%5.%6"/>
      <w:lvlJc w:val="left"/>
      <w:pPr>
        <w:ind w:left="397" w:hanging="397"/>
      </w:pPr>
    </w:lvl>
    <w:lvl w:ilvl="6" w:tentative="0">
      <w:start w:val="1"/>
      <w:numFmt w:val="decimal"/>
      <w:pStyle w:val="8"/>
      <w:lvlText w:val="%1.%2.%3.%4.%5.%6.%7"/>
      <w:lvlJc w:val="left"/>
      <w:pPr>
        <w:ind w:left="397" w:hanging="397"/>
      </w:pPr>
    </w:lvl>
    <w:lvl w:ilvl="7" w:tentative="0">
      <w:start w:val="1"/>
      <w:numFmt w:val="decimal"/>
      <w:pStyle w:val="9"/>
      <w:lvlText w:val="%1.%2.%3.%4.%5.%6.%7.%8"/>
      <w:lvlJc w:val="left"/>
      <w:pPr>
        <w:ind w:left="397" w:hanging="397"/>
      </w:pPr>
    </w:lvl>
    <w:lvl w:ilvl="8" w:tentative="0">
      <w:start w:val="1"/>
      <w:numFmt w:val="decimal"/>
      <w:lvlText w:val="%1.%2.%3.%4.%5.%6.%7.%8.%9"/>
      <w:lvlJc w:val="left"/>
      <w:pPr>
        <w:ind w:left="397" w:hanging="397"/>
      </w:pPr>
    </w:lvl>
  </w:abstractNum>
  <w:abstractNum w:abstractNumId="9">
    <w:nsid w:val="77FD6640"/>
    <w:multiLevelType w:val="multilevel"/>
    <w:tmpl w:val="77FD6640"/>
    <w:lvl w:ilvl="0" w:tentative="0">
      <w:start w:val="1"/>
      <w:numFmt w:val="decimal"/>
      <w:lvlText w:val="[%1] "/>
      <w:lvlJc w:val="left"/>
      <w:pPr>
        <w:ind w:left="0" w:firstLine="0"/>
      </w:pPr>
      <w:rPr>
        <w:rFonts w:hint="default" w:ascii="Times New Roman" w:hAnsi="Times New Roman" w:cs="Times New Roman"/>
        <w:b w:val="0"/>
        <w:i w:val="0"/>
        <w:sz w:val="24"/>
      </w:rPr>
    </w:lvl>
    <w:lvl w:ilvl="1" w:tentative="0">
      <w:start w:val="1"/>
      <w:numFmt w:val="lowerLetter"/>
      <w:lvlText w:val="%2)"/>
      <w:lvlJc w:val="left"/>
      <w:pPr>
        <w:ind w:left="0" w:firstLine="0"/>
      </w:pPr>
    </w:lvl>
    <w:lvl w:ilvl="2" w:tentative="0">
      <w:start w:val="1"/>
      <w:numFmt w:val="lowerRoman"/>
      <w:lvlText w:val="%3."/>
      <w:lvlJc w:val="right"/>
      <w:pPr>
        <w:ind w:left="0" w:firstLine="0"/>
      </w:pPr>
    </w:lvl>
    <w:lvl w:ilvl="3" w:tentative="0">
      <w:start w:val="1"/>
      <w:numFmt w:val="decimal"/>
      <w:lvlText w:val="%4."/>
      <w:lvlJc w:val="left"/>
      <w:pPr>
        <w:ind w:left="0" w:firstLine="0"/>
      </w:pPr>
    </w:lvl>
    <w:lvl w:ilvl="4" w:tentative="0">
      <w:start w:val="1"/>
      <w:numFmt w:val="lowerLetter"/>
      <w:lvlText w:val="%5)"/>
      <w:lvlJc w:val="left"/>
      <w:pPr>
        <w:ind w:left="0" w:firstLine="0"/>
      </w:pPr>
    </w:lvl>
    <w:lvl w:ilvl="5" w:tentative="0">
      <w:start w:val="1"/>
      <w:numFmt w:val="lowerRoman"/>
      <w:lvlText w:val="%6."/>
      <w:lvlJc w:val="right"/>
      <w:pPr>
        <w:ind w:left="0" w:firstLine="0"/>
      </w:pPr>
    </w:lvl>
    <w:lvl w:ilvl="6" w:tentative="0">
      <w:start w:val="1"/>
      <w:numFmt w:val="decimal"/>
      <w:lvlText w:val="%7."/>
      <w:lvlJc w:val="left"/>
      <w:pPr>
        <w:ind w:left="0" w:firstLine="0"/>
      </w:pPr>
    </w:lvl>
    <w:lvl w:ilvl="7" w:tentative="0">
      <w:start w:val="1"/>
      <w:numFmt w:val="lowerLetter"/>
      <w:lvlText w:val="%8)"/>
      <w:lvlJc w:val="left"/>
      <w:pPr>
        <w:ind w:left="0" w:firstLine="0"/>
      </w:pPr>
    </w:lvl>
    <w:lvl w:ilvl="8" w:tentative="0">
      <w:start w:val="1"/>
      <w:numFmt w:val="lowerRoman"/>
      <w:lvlText w:val="%9."/>
      <w:lvlJc w:val="right"/>
      <w:pPr>
        <w:ind w:left="0" w:firstLine="0"/>
      </w:pPr>
    </w:lvl>
  </w:abstractNum>
  <w:num w:numId="1">
    <w:abstractNumId w:val="5"/>
  </w:num>
  <w:num w:numId="2">
    <w:abstractNumId w:val="3"/>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lvl w:ilvl="0" w:tentative="1">
        <w:start w:val="1"/>
        <w:numFmt w:val="decimal"/>
        <w:pStyle w:val="60"/>
        <w:lvlText w:val="[%1]"/>
        <w:lvlJc w:val="left"/>
        <w:pPr>
          <w:ind w:left="420" w:hanging="420"/>
        </w:pPr>
        <w:rPr>
          <w:rFonts w:hint="default" w:ascii="Times New Roman" w:hAnsi="Times New Roman" w:cs="Times New Roman"/>
          <w:b w:val="0"/>
          <w:i w:val="0"/>
          <w:sz w:val="24"/>
        </w:rPr>
      </w:lvl>
    </w:lvlOverride>
    <w:lvlOverride w:ilvl="1">
      <w:lvl w:ilvl="1" w:tentative="1">
        <w:start w:val="1"/>
        <w:numFmt w:val="lowerLetter"/>
        <w:lvlText w:val="%2)"/>
        <w:lvlJc w:val="left"/>
        <w:pPr>
          <w:ind w:left="840" w:hanging="420"/>
        </w:pPr>
      </w:lvl>
    </w:lvlOverride>
    <w:lvlOverride w:ilvl="2">
      <w:lvl w:ilvl="2" w:tentative="1">
        <w:start w:val="1"/>
        <w:numFmt w:val="lowerRoman"/>
        <w:lvlText w:val="%3."/>
        <w:lvlJc w:val="right"/>
        <w:pPr>
          <w:ind w:left="1260" w:hanging="420"/>
        </w:pPr>
      </w:lvl>
    </w:lvlOverride>
    <w:lvlOverride w:ilvl="3">
      <w:lvl w:ilvl="3" w:tentative="1">
        <w:start w:val="1"/>
        <w:numFmt w:val="decimal"/>
        <w:lvlText w:val="%4."/>
        <w:lvlJc w:val="left"/>
        <w:pPr>
          <w:ind w:left="1680" w:hanging="420"/>
        </w:pPr>
      </w:lvl>
    </w:lvlOverride>
    <w:lvlOverride w:ilvl="4">
      <w:lvl w:ilvl="4" w:tentative="1">
        <w:start w:val="1"/>
        <w:numFmt w:val="lowerLetter"/>
        <w:lvlText w:val="%5)"/>
        <w:lvlJc w:val="left"/>
        <w:pPr>
          <w:ind w:left="2100" w:hanging="420"/>
        </w:pPr>
      </w:lvl>
    </w:lvlOverride>
    <w:lvlOverride w:ilvl="5">
      <w:lvl w:ilvl="5" w:tentative="1">
        <w:start w:val="1"/>
        <w:numFmt w:val="lowerRoman"/>
        <w:lvlText w:val="%6."/>
        <w:lvlJc w:val="right"/>
        <w:pPr>
          <w:ind w:left="2520" w:hanging="420"/>
        </w:pPr>
      </w:lvl>
    </w:lvlOverride>
    <w:lvlOverride w:ilvl="6">
      <w:lvl w:ilvl="6" w:tentative="1">
        <w:start w:val="1"/>
        <w:numFmt w:val="decimal"/>
        <w:lvlText w:val="%7."/>
        <w:lvlJc w:val="left"/>
        <w:pPr>
          <w:ind w:left="2940" w:hanging="420"/>
        </w:pPr>
      </w:lvl>
    </w:lvlOverride>
    <w:lvlOverride w:ilvl="7">
      <w:lvl w:ilvl="7" w:tentative="1">
        <w:start w:val="1"/>
        <w:numFmt w:val="lowerLetter"/>
        <w:lvlText w:val="%8)"/>
        <w:lvlJc w:val="left"/>
        <w:pPr>
          <w:ind w:left="3360" w:hanging="420"/>
        </w:pPr>
      </w:lvl>
    </w:lvlOverride>
    <w:lvlOverride w:ilvl="8">
      <w:lvl w:ilvl="8" w:tentative="1">
        <w:start w:val="1"/>
        <w:numFmt w:val="lowerRoman"/>
        <w:lvlText w:val="%9."/>
        <w:lvlJc w:val="right"/>
        <w:pPr>
          <w:ind w:left="3780" w:hanging="420"/>
        </w:pPr>
      </w:lvl>
    </w:lvlOverride>
  </w:num>
  <w:num w:numId="5">
    <w:abstractNumId w:val="4"/>
  </w:num>
  <w:num w:numId="6">
    <w:abstractNumId w:val="2"/>
  </w:num>
  <w:num w:numId="7">
    <w:abstractNumId w:val="1"/>
  </w:num>
  <w:num w:numId="8">
    <w:abstractNumId w:val="0"/>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attachedTemplate r:id="rId1"/>
  <w:documentProtection w:enforcement="0"/>
  <w:defaultTabStop w:val="420"/>
  <w:drawingGridHorizontalSpacing w:val="120"/>
  <w:drawingGridVerticalSpacing w:val="163"/>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c2ZGZiNzZiNDVlOGViOWVmM2JhOTY0NGJkNjUyYzgifQ=="/>
  </w:docVars>
  <w:rsids>
    <w:rsidRoot w:val="00715D57"/>
    <w:rsid w:val="00002E7F"/>
    <w:rsid w:val="00004879"/>
    <w:rsid w:val="00006A98"/>
    <w:rsid w:val="00007441"/>
    <w:rsid w:val="0001015C"/>
    <w:rsid w:val="00010C20"/>
    <w:rsid w:val="000112C6"/>
    <w:rsid w:val="000137C1"/>
    <w:rsid w:val="00016924"/>
    <w:rsid w:val="00020BB8"/>
    <w:rsid w:val="0002111E"/>
    <w:rsid w:val="000217D7"/>
    <w:rsid w:val="00021E8F"/>
    <w:rsid w:val="00022F24"/>
    <w:rsid w:val="000313E4"/>
    <w:rsid w:val="00032953"/>
    <w:rsid w:val="00033021"/>
    <w:rsid w:val="00035308"/>
    <w:rsid w:val="000369A7"/>
    <w:rsid w:val="0004005A"/>
    <w:rsid w:val="00041F6B"/>
    <w:rsid w:val="00042CA8"/>
    <w:rsid w:val="000430A8"/>
    <w:rsid w:val="0004411F"/>
    <w:rsid w:val="0004690B"/>
    <w:rsid w:val="000477AF"/>
    <w:rsid w:val="0005272B"/>
    <w:rsid w:val="000542DE"/>
    <w:rsid w:val="000558FE"/>
    <w:rsid w:val="00055E6A"/>
    <w:rsid w:val="00056240"/>
    <w:rsid w:val="000572AA"/>
    <w:rsid w:val="00061BCA"/>
    <w:rsid w:val="0006261C"/>
    <w:rsid w:val="00067C98"/>
    <w:rsid w:val="0007154F"/>
    <w:rsid w:val="00071BFD"/>
    <w:rsid w:val="0007240B"/>
    <w:rsid w:val="00075013"/>
    <w:rsid w:val="000755B0"/>
    <w:rsid w:val="000779E9"/>
    <w:rsid w:val="00077F25"/>
    <w:rsid w:val="0008038C"/>
    <w:rsid w:val="000814A0"/>
    <w:rsid w:val="000827D6"/>
    <w:rsid w:val="00082A18"/>
    <w:rsid w:val="0008530F"/>
    <w:rsid w:val="00085BE9"/>
    <w:rsid w:val="00087D5C"/>
    <w:rsid w:val="00090297"/>
    <w:rsid w:val="0009303A"/>
    <w:rsid w:val="00093F91"/>
    <w:rsid w:val="00094967"/>
    <w:rsid w:val="00094E6A"/>
    <w:rsid w:val="00095595"/>
    <w:rsid w:val="000967B1"/>
    <w:rsid w:val="000976A6"/>
    <w:rsid w:val="000979D8"/>
    <w:rsid w:val="000A1EC2"/>
    <w:rsid w:val="000A2328"/>
    <w:rsid w:val="000A357C"/>
    <w:rsid w:val="000A6F8C"/>
    <w:rsid w:val="000A7FAD"/>
    <w:rsid w:val="000B59FF"/>
    <w:rsid w:val="000B6037"/>
    <w:rsid w:val="000B73C6"/>
    <w:rsid w:val="000C182F"/>
    <w:rsid w:val="000C2D44"/>
    <w:rsid w:val="000C318F"/>
    <w:rsid w:val="000C4911"/>
    <w:rsid w:val="000C5595"/>
    <w:rsid w:val="000C69A6"/>
    <w:rsid w:val="000C7314"/>
    <w:rsid w:val="000D2F47"/>
    <w:rsid w:val="000D3371"/>
    <w:rsid w:val="000D4C87"/>
    <w:rsid w:val="000D5911"/>
    <w:rsid w:val="000D6928"/>
    <w:rsid w:val="000E0021"/>
    <w:rsid w:val="000E0B1F"/>
    <w:rsid w:val="000E3A89"/>
    <w:rsid w:val="000E3F3F"/>
    <w:rsid w:val="000E70E0"/>
    <w:rsid w:val="000F326A"/>
    <w:rsid w:val="000F48BD"/>
    <w:rsid w:val="000F4F1D"/>
    <w:rsid w:val="00102008"/>
    <w:rsid w:val="0010327E"/>
    <w:rsid w:val="001041BE"/>
    <w:rsid w:val="001127CB"/>
    <w:rsid w:val="001131ED"/>
    <w:rsid w:val="001163C9"/>
    <w:rsid w:val="00117DE0"/>
    <w:rsid w:val="00121AAD"/>
    <w:rsid w:val="001225DC"/>
    <w:rsid w:val="00124A41"/>
    <w:rsid w:val="00126229"/>
    <w:rsid w:val="00126633"/>
    <w:rsid w:val="00127CE6"/>
    <w:rsid w:val="001323C7"/>
    <w:rsid w:val="00132B7D"/>
    <w:rsid w:val="00133100"/>
    <w:rsid w:val="00134FB6"/>
    <w:rsid w:val="001361C2"/>
    <w:rsid w:val="001367BA"/>
    <w:rsid w:val="00137C4D"/>
    <w:rsid w:val="001411C6"/>
    <w:rsid w:val="0014168C"/>
    <w:rsid w:val="00143C62"/>
    <w:rsid w:val="00144381"/>
    <w:rsid w:val="00144542"/>
    <w:rsid w:val="00145569"/>
    <w:rsid w:val="0014580B"/>
    <w:rsid w:val="00146319"/>
    <w:rsid w:val="00147C91"/>
    <w:rsid w:val="001507FA"/>
    <w:rsid w:val="00151556"/>
    <w:rsid w:val="00151B5F"/>
    <w:rsid w:val="001528F5"/>
    <w:rsid w:val="00153424"/>
    <w:rsid w:val="0015488E"/>
    <w:rsid w:val="00154E2B"/>
    <w:rsid w:val="00163EAB"/>
    <w:rsid w:val="001651D1"/>
    <w:rsid w:val="001662E5"/>
    <w:rsid w:val="00166B87"/>
    <w:rsid w:val="001706E1"/>
    <w:rsid w:val="0017152A"/>
    <w:rsid w:val="0017439F"/>
    <w:rsid w:val="00175D6C"/>
    <w:rsid w:val="00176F15"/>
    <w:rsid w:val="00177D25"/>
    <w:rsid w:val="00182179"/>
    <w:rsid w:val="001855CF"/>
    <w:rsid w:val="00185A5A"/>
    <w:rsid w:val="00186CBA"/>
    <w:rsid w:val="001908DA"/>
    <w:rsid w:val="00192E03"/>
    <w:rsid w:val="0019539F"/>
    <w:rsid w:val="00197289"/>
    <w:rsid w:val="001A5CCC"/>
    <w:rsid w:val="001A775A"/>
    <w:rsid w:val="001B0053"/>
    <w:rsid w:val="001B0057"/>
    <w:rsid w:val="001B0A21"/>
    <w:rsid w:val="001B1925"/>
    <w:rsid w:val="001B2622"/>
    <w:rsid w:val="001B428E"/>
    <w:rsid w:val="001B68A8"/>
    <w:rsid w:val="001C26D1"/>
    <w:rsid w:val="001C30A3"/>
    <w:rsid w:val="001C38DB"/>
    <w:rsid w:val="001C39E0"/>
    <w:rsid w:val="001C6E6E"/>
    <w:rsid w:val="001D0344"/>
    <w:rsid w:val="001D0F10"/>
    <w:rsid w:val="001D40E2"/>
    <w:rsid w:val="001D5157"/>
    <w:rsid w:val="001E10CB"/>
    <w:rsid w:val="001E2CC1"/>
    <w:rsid w:val="001E43F8"/>
    <w:rsid w:val="001E5ACC"/>
    <w:rsid w:val="001E682E"/>
    <w:rsid w:val="001F0D27"/>
    <w:rsid w:val="001F2B47"/>
    <w:rsid w:val="001F3111"/>
    <w:rsid w:val="001F4359"/>
    <w:rsid w:val="001F445B"/>
    <w:rsid w:val="001F4CF4"/>
    <w:rsid w:val="001F64DE"/>
    <w:rsid w:val="001F664D"/>
    <w:rsid w:val="002018DA"/>
    <w:rsid w:val="00201927"/>
    <w:rsid w:val="00202830"/>
    <w:rsid w:val="002057DA"/>
    <w:rsid w:val="002114E4"/>
    <w:rsid w:val="00214929"/>
    <w:rsid w:val="0021507C"/>
    <w:rsid w:val="0021565C"/>
    <w:rsid w:val="00215A9B"/>
    <w:rsid w:val="00216F2F"/>
    <w:rsid w:val="002200D0"/>
    <w:rsid w:val="00220172"/>
    <w:rsid w:val="00220A58"/>
    <w:rsid w:val="00221153"/>
    <w:rsid w:val="0022176E"/>
    <w:rsid w:val="00221D87"/>
    <w:rsid w:val="00225877"/>
    <w:rsid w:val="00230423"/>
    <w:rsid w:val="00231D5D"/>
    <w:rsid w:val="0023290C"/>
    <w:rsid w:val="00240E49"/>
    <w:rsid w:val="00240F06"/>
    <w:rsid w:val="00241861"/>
    <w:rsid w:val="00243DE1"/>
    <w:rsid w:val="002512F0"/>
    <w:rsid w:val="0025228A"/>
    <w:rsid w:val="00252307"/>
    <w:rsid w:val="002524C9"/>
    <w:rsid w:val="002528A6"/>
    <w:rsid w:val="00253711"/>
    <w:rsid w:val="0025565D"/>
    <w:rsid w:val="00255F22"/>
    <w:rsid w:val="002566DF"/>
    <w:rsid w:val="0026735A"/>
    <w:rsid w:val="00270A60"/>
    <w:rsid w:val="00270B24"/>
    <w:rsid w:val="00270B77"/>
    <w:rsid w:val="00271DE7"/>
    <w:rsid w:val="00280BC9"/>
    <w:rsid w:val="002833BE"/>
    <w:rsid w:val="0028443B"/>
    <w:rsid w:val="00285C54"/>
    <w:rsid w:val="0028659D"/>
    <w:rsid w:val="002918D7"/>
    <w:rsid w:val="00292B4E"/>
    <w:rsid w:val="002941A9"/>
    <w:rsid w:val="00295257"/>
    <w:rsid w:val="002967E3"/>
    <w:rsid w:val="00297EE4"/>
    <w:rsid w:val="002A011C"/>
    <w:rsid w:val="002A0F89"/>
    <w:rsid w:val="002A1B5C"/>
    <w:rsid w:val="002A402C"/>
    <w:rsid w:val="002A4F2D"/>
    <w:rsid w:val="002A5D26"/>
    <w:rsid w:val="002B51E9"/>
    <w:rsid w:val="002B5F20"/>
    <w:rsid w:val="002B6A01"/>
    <w:rsid w:val="002C1FC4"/>
    <w:rsid w:val="002C26AF"/>
    <w:rsid w:val="002C2BA2"/>
    <w:rsid w:val="002C30E5"/>
    <w:rsid w:val="002C4091"/>
    <w:rsid w:val="002C472C"/>
    <w:rsid w:val="002C515A"/>
    <w:rsid w:val="002C5F40"/>
    <w:rsid w:val="002D05A1"/>
    <w:rsid w:val="002D1FCC"/>
    <w:rsid w:val="002D6151"/>
    <w:rsid w:val="002D6560"/>
    <w:rsid w:val="002D71A1"/>
    <w:rsid w:val="002E0ED1"/>
    <w:rsid w:val="002E11D2"/>
    <w:rsid w:val="002E1B5A"/>
    <w:rsid w:val="002E757C"/>
    <w:rsid w:val="002F03D0"/>
    <w:rsid w:val="002F0BA9"/>
    <w:rsid w:val="002F1047"/>
    <w:rsid w:val="002F169E"/>
    <w:rsid w:val="002F3BEB"/>
    <w:rsid w:val="002F3C05"/>
    <w:rsid w:val="002F68D6"/>
    <w:rsid w:val="002F6F6A"/>
    <w:rsid w:val="003011FB"/>
    <w:rsid w:val="003042CE"/>
    <w:rsid w:val="003061A4"/>
    <w:rsid w:val="00310257"/>
    <w:rsid w:val="00312DB8"/>
    <w:rsid w:val="0031394E"/>
    <w:rsid w:val="00313C9A"/>
    <w:rsid w:val="0032189C"/>
    <w:rsid w:val="00322AAF"/>
    <w:rsid w:val="00323AC3"/>
    <w:rsid w:val="00330D27"/>
    <w:rsid w:val="0033602E"/>
    <w:rsid w:val="0033616E"/>
    <w:rsid w:val="0033684B"/>
    <w:rsid w:val="00337E22"/>
    <w:rsid w:val="0034248E"/>
    <w:rsid w:val="003435AF"/>
    <w:rsid w:val="003471B0"/>
    <w:rsid w:val="00350AC7"/>
    <w:rsid w:val="003516FC"/>
    <w:rsid w:val="00351C26"/>
    <w:rsid w:val="00351D51"/>
    <w:rsid w:val="00351F6E"/>
    <w:rsid w:val="00351F7B"/>
    <w:rsid w:val="003521B8"/>
    <w:rsid w:val="003524FC"/>
    <w:rsid w:val="0035324E"/>
    <w:rsid w:val="003555E1"/>
    <w:rsid w:val="003618DA"/>
    <w:rsid w:val="0036201F"/>
    <w:rsid w:val="00363B93"/>
    <w:rsid w:val="00364300"/>
    <w:rsid w:val="00364903"/>
    <w:rsid w:val="00367893"/>
    <w:rsid w:val="0037081D"/>
    <w:rsid w:val="003714D4"/>
    <w:rsid w:val="00371E11"/>
    <w:rsid w:val="00376739"/>
    <w:rsid w:val="003771D9"/>
    <w:rsid w:val="00377F50"/>
    <w:rsid w:val="0038094A"/>
    <w:rsid w:val="0038120B"/>
    <w:rsid w:val="00382F99"/>
    <w:rsid w:val="00386A5F"/>
    <w:rsid w:val="00386CD9"/>
    <w:rsid w:val="003871E3"/>
    <w:rsid w:val="003916F8"/>
    <w:rsid w:val="00394D7C"/>
    <w:rsid w:val="00396BA3"/>
    <w:rsid w:val="00397430"/>
    <w:rsid w:val="00397E27"/>
    <w:rsid w:val="003A1914"/>
    <w:rsid w:val="003A37D0"/>
    <w:rsid w:val="003A4A97"/>
    <w:rsid w:val="003A610E"/>
    <w:rsid w:val="003B1078"/>
    <w:rsid w:val="003B4A5B"/>
    <w:rsid w:val="003B4D15"/>
    <w:rsid w:val="003B719B"/>
    <w:rsid w:val="003B76BA"/>
    <w:rsid w:val="003C085B"/>
    <w:rsid w:val="003C1615"/>
    <w:rsid w:val="003C1FFF"/>
    <w:rsid w:val="003C26CC"/>
    <w:rsid w:val="003C591C"/>
    <w:rsid w:val="003D46FA"/>
    <w:rsid w:val="003D4FA2"/>
    <w:rsid w:val="003D524F"/>
    <w:rsid w:val="003D7B4E"/>
    <w:rsid w:val="003E0FC7"/>
    <w:rsid w:val="003E2A7C"/>
    <w:rsid w:val="003E2F61"/>
    <w:rsid w:val="003E3BA9"/>
    <w:rsid w:val="003E49F0"/>
    <w:rsid w:val="003E5948"/>
    <w:rsid w:val="003F121E"/>
    <w:rsid w:val="003F331B"/>
    <w:rsid w:val="003F35B3"/>
    <w:rsid w:val="003F36EB"/>
    <w:rsid w:val="003F39AC"/>
    <w:rsid w:val="003F5B0F"/>
    <w:rsid w:val="003F68F2"/>
    <w:rsid w:val="004005AA"/>
    <w:rsid w:val="0040098A"/>
    <w:rsid w:val="004009B7"/>
    <w:rsid w:val="00405D84"/>
    <w:rsid w:val="00407C88"/>
    <w:rsid w:val="00410970"/>
    <w:rsid w:val="004136A9"/>
    <w:rsid w:val="00413DEE"/>
    <w:rsid w:val="00413F14"/>
    <w:rsid w:val="00414462"/>
    <w:rsid w:val="004222A0"/>
    <w:rsid w:val="00424813"/>
    <w:rsid w:val="0042692A"/>
    <w:rsid w:val="00430987"/>
    <w:rsid w:val="004310E3"/>
    <w:rsid w:val="004315EB"/>
    <w:rsid w:val="00433A9C"/>
    <w:rsid w:val="004347E7"/>
    <w:rsid w:val="00435336"/>
    <w:rsid w:val="0044341A"/>
    <w:rsid w:val="004437D1"/>
    <w:rsid w:val="00445E5F"/>
    <w:rsid w:val="00446EF7"/>
    <w:rsid w:val="004473D9"/>
    <w:rsid w:val="00447704"/>
    <w:rsid w:val="00450E17"/>
    <w:rsid w:val="00451ADD"/>
    <w:rsid w:val="00453E53"/>
    <w:rsid w:val="00454F9C"/>
    <w:rsid w:val="004574C8"/>
    <w:rsid w:val="0046304B"/>
    <w:rsid w:val="00464DFD"/>
    <w:rsid w:val="004707FB"/>
    <w:rsid w:val="0047095B"/>
    <w:rsid w:val="004715BA"/>
    <w:rsid w:val="0047305D"/>
    <w:rsid w:val="004749AE"/>
    <w:rsid w:val="00474A0A"/>
    <w:rsid w:val="004776E4"/>
    <w:rsid w:val="00477AD6"/>
    <w:rsid w:val="004805FC"/>
    <w:rsid w:val="00483F03"/>
    <w:rsid w:val="00484B5C"/>
    <w:rsid w:val="00487C1C"/>
    <w:rsid w:val="00490537"/>
    <w:rsid w:val="00490760"/>
    <w:rsid w:val="00492958"/>
    <w:rsid w:val="00494809"/>
    <w:rsid w:val="00495066"/>
    <w:rsid w:val="004956ED"/>
    <w:rsid w:val="004A01E8"/>
    <w:rsid w:val="004A025D"/>
    <w:rsid w:val="004A0E2D"/>
    <w:rsid w:val="004A151C"/>
    <w:rsid w:val="004A178F"/>
    <w:rsid w:val="004A1972"/>
    <w:rsid w:val="004A197C"/>
    <w:rsid w:val="004A2342"/>
    <w:rsid w:val="004A2946"/>
    <w:rsid w:val="004A3254"/>
    <w:rsid w:val="004A4E42"/>
    <w:rsid w:val="004A5E9D"/>
    <w:rsid w:val="004A77B8"/>
    <w:rsid w:val="004A79D2"/>
    <w:rsid w:val="004B03A7"/>
    <w:rsid w:val="004B0D84"/>
    <w:rsid w:val="004B4083"/>
    <w:rsid w:val="004B5E22"/>
    <w:rsid w:val="004B5F02"/>
    <w:rsid w:val="004C0A4D"/>
    <w:rsid w:val="004C24AB"/>
    <w:rsid w:val="004C6281"/>
    <w:rsid w:val="004C73B7"/>
    <w:rsid w:val="004D0B24"/>
    <w:rsid w:val="004D3376"/>
    <w:rsid w:val="004D3CC2"/>
    <w:rsid w:val="004D525A"/>
    <w:rsid w:val="004D65E3"/>
    <w:rsid w:val="004D6E45"/>
    <w:rsid w:val="004D7D46"/>
    <w:rsid w:val="004E0159"/>
    <w:rsid w:val="004E166F"/>
    <w:rsid w:val="004E2B69"/>
    <w:rsid w:val="004E3316"/>
    <w:rsid w:val="004E56DE"/>
    <w:rsid w:val="004E59CC"/>
    <w:rsid w:val="004F2D15"/>
    <w:rsid w:val="004F3DBC"/>
    <w:rsid w:val="004F4F62"/>
    <w:rsid w:val="004F6DD5"/>
    <w:rsid w:val="004F7B41"/>
    <w:rsid w:val="00502B6D"/>
    <w:rsid w:val="005039BB"/>
    <w:rsid w:val="00504A62"/>
    <w:rsid w:val="00506F79"/>
    <w:rsid w:val="00507AA5"/>
    <w:rsid w:val="005111F1"/>
    <w:rsid w:val="00511A96"/>
    <w:rsid w:val="005156C1"/>
    <w:rsid w:val="00515AC0"/>
    <w:rsid w:val="00516B80"/>
    <w:rsid w:val="00516DA5"/>
    <w:rsid w:val="00521BC1"/>
    <w:rsid w:val="005264F1"/>
    <w:rsid w:val="00526D6C"/>
    <w:rsid w:val="00527AA5"/>
    <w:rsid w:val="00537EB7"/>
    <w:rsid w:val="00540AA7"/>
    <w:rsid w:val="00542610"/>
    <w:rsid w:val="00542ECD"/>
    <w:rsid w:val="00543C94"/>
    <w:rsid w:val="0054471D"/>
    <w:rsid w:val="00545A8A"/>
    <w:rsid w:val="00551BB2"/>
    <w:rsid w:val="00552964"/>
    <w:rsid w:val="005537BC"/>
    <w:rsid w:val="00553AB2"/>
    <w:rsid w:val="005540BB"/>
    <w:rsid w:val="00555FBF"/>
    <w:rsid w:val="0055636A"/>
    <w:rsid w:val="00560244"/>
    <w:rsid w:val="00560266"/>
    <w:rsid w:val="0056084D"/>
    <w:rsid w:val="00565EC4"/>
    <w:rsid w:val="00566F4B"/>
    <w:rsid w:val="005674E9"/>
    <w:rsid w:val="00573DDA"/>
    <w:rsid w:val="00574148"/>
    <w:rsid w:val="00576B35"/>
    <w:rsid w:val="00577D8A"/>
    <w:rsid w:val="0058007B"/>
    <w:rsid w:val="00580F40"/>
    <w:rsid w:val="005821A2"/>
    <w:rsid w:val="005839CD"/>
    <w:rsid w:val="00584E83"/>
    <w:rsid w:val="005917EE"/>
    <w:rsid w:val="005949F9"/>
    <w:rsid w:val="005972E8"/>
    <w:rsid w:val="005A175E"/>
    <w:rsid w:val="005A2CC6"/>
    <w:rsid w:val="005A39A6"/>
    <w:rsid w:val="005A3E4E"/>
    <w:rsid w:val="005A6388"/>
    <w:rsid w:val="005B0506"/>
    <w:rsid w:val="005B194A"/>
    <w:rsid w:val="005B1DDA"/>
    <w:rsid w:val="005B2DD4"/>
    <w:rsid w:val="005B3362"/>
    <w:rsid w:val="005B488E"/>
    <w:rsid w:val="005B61F0"/>
    <w:rsid w:val="005B67F1"/>
    <w:rsid w:val="005C248E"/>
    <w:rsid w:val="005C2AA6"/>
    <w:rsid w:val="005C3AC7"/>
    <w:rsid w:val="005C4CDC"/>
    <w:rsid w:val="005C721A"/>
    <w:rsid w:val="005C74ED"/>
    <w:rsid w:val="005D12B0"/>
    <w:rsid w:val="005D23CA"/>
    <w:rsid w:val="005D2601"/>
    <w:rsid w:val="005D5B5A"/>
    <w:rsid w:val="005D5E7D"/>
    <w:rsid w:val="005D5EC2"/>
    <w:rsid w:val="005D6CA1"/>
    <w:rsid w:val="005E08BB"/>
    <w:rsid w:val="005E3236"/>
    <w:rsid w:val="005E59B7"/>
    <w:rsid w:val="005E7225"/>
    <w:rsid w:val="005F0C0B"/>
    <w:rsid w:val="005F0C54"/>
    <w:rsid w:val="005F2EAC"/>
    <w:rsid w:val="005F3B48"/>
    <w:rsid w:val="005F4532"/>
    <w:rsid w:val="005F509C"/>
    <w:rsid w:val="00600184"/>
    <w:rsid w:val="00600AF5"/>
    <w:rsid w:val="0060450A"/>
    <w:rsid w:val="00604CCE"/>
    <w:rsid w:val="0060509E"/>
    <w:rsid w:val="00606649"/>
    <w:rsid w:val="00607239"/>
    <w:rsid w:val="00610201"/>
    <w:rsid w:val="00611867"/>
    <w:rsid w:val="00611917"/>
    <w:rsid w:val="006121C2"/>
    <w:rsid w:val="006124C9"/>
    <w:rsid w:val="00612B21"/>
    <w:rsid w:val="00613EA6"/>
    <w:rsid w:val="006141A9"/>
    <w:rsid w:val="006165F6"/>
    <w:rsid w:val="006207B3"/>
    <w:rsid w:val="00623223"/>
    <w:rsid w:val="00623873"/>
    <w:rsid w:val="00623D80"/>
    <w:rsid w:val="00623FDB"/>
    <w:rsid w:val="006311F8"/>
    <w:rsid w:val="00635390"/>
    <w:rsid w:val="00635ED8"/>
    <w:rsid w:val="006378B5"/>
    <w:rsid w:val="006468A6"/>
    <w:rsid w:val="00650E1C"/>
    <w:rsid w:val="00651042"/>
    <w:rsid w:val="006512B0"/>
    <w:rsid w:val="00651D6D"/>
    <w:rsid w:val="0065280F"/>
    <w:rsid w:val="00652C5A"/>
    <w:rsid w:val="0065470F"/>
    <w:rsid w:val="0065497D"/>
    <w:rsid w:val="00657455"/>
    <w:rsid w:val="006620C5"/>
    <w:rsid w:val="00663077"/>
    <w:rsid w:val="00664E03"/>
    <w:rsid w:val="006676DC"/>
    <w:rsid w:val="0067127A"/>
    <w:rsid w:val="006729B7"/>
    <w:rsid w:val="00675C82"/>
    <w:rsid w:val="006770CA"/>
    <w:rsid w:val="00680B04"/>
    <w:rsid w:val="00682666"/>
    <w:rsid w:val="0068410C"/>
    <w:rsid w:val="006844EA"/>
    <w:rsid w:val="00685240"/>
    <w:rsid w:val="006856ED"/>
    <w:rsid w:val="006870A6"/>
    <w:rsid w:val="00692781"/>
    <w:rsid w:val="00693A18"/>
    <w:rsid w:val="00693EA4"/>
    <w:rsid w:val="00695169"/>
    <w:rsid w:val="00695ECC"/>
    <w:rsid w:val="006A0C18"/>
    <w:rsid w:val="006A2846"/>
    <w:rsid w:val="006A4E20"/>
    <w:rsid w:val="006A5BE5"/>
    <w:rsid w:val="006A5ED6"/>
    <w:rsid w:val="006A7129"/>
    <w:rsid w:val="006B149C"/>
    <w:rsid w:val="006B1EAC"/>
    <w:rsid w:val="006B1EFA"/>
    <w:rsid w:val="006B3675"/>
    <w:rsid w:val="006B581F"/>
    <w:rsid w:val="006B6221"/>
    <w:rsid w:val="006B6545"/>
    <w:rsid w:val="006B6876"/>
    <w:rsid w:val="006C117C"/>
    <w:rsid w:val="006C15C1"/>
    <w:rsid w:val="006C3AE7"/>
    <w:rsid w:val="006C4709"/>
    <w:rsid w:val="006C4F56"/>
    <w:rsid w:val="006C7F4F"/>
    <w:rsid w:val="006D0FBE"/>
    <w:rsid w:val="006D2B43"/>
    <w:rsid w:val="006D6A99"/>
    <w:rsid w:val="006D7A2D"/>
    <w:rsid w:val="006D7B73"/>
    <w:rsid w:val="006E09A7"/>
    <w:rsid w:val="006E358E"/>
    <w:rsid w:val="006E42C8"/>
    <w:rsid w:val="006E4785"/>
    <w:rsid w:val="006E619D"/>
    <w:rsid w:val="006E6417"/>
    <w:rsid w:val="006E7B6E"/>
    <w:rsid w:val="006F71A1"/>
    <w:rsid w:val="0070025C"/>
    <w:rsid w:val="00702D5A"/>
    <w:rsid w:val="007033D8"/>
    <w:rsid w:val="00704686"/>
    <w:rsid w:val="00705A5D"/>
    <w:rsid w:val="007064E1"/>
    <w:rsid w:val="00706DF2"/>
    <w:rsid w:val="00707FD6"/>
    <w:rsid w:val="00711AFE"/>
    <w:rsid w:val="007153F3"/>
    <w:rsid w:val="00715D57"/>
    <w:rsid w:val="007206CA"/>
    <w:rsid w:val="00721E76"/>
    <w:rsid w:val="00722D20"/>
    <w:rsid w:val="0072341C"/>
    <w:rsid w:val="00724EE6"/>
    <w:rsid w:val="007269D5"/>
    <w:rsid w:val="00727D9B"/>
    <w:rsid w:val="007342E9"/>
    <w:rsid w:val="00734396"/>
    <w:rsid w:val="00735B92"/>
    <w:rsid w:val="007403B6"/>
    <w:rsid w:val="00741FAA"/>
    <w:rsid w:val="00742A8F"/>
    <w:rsid w:val="007437BB"/>
    <w:rsid w:val="007440D9"/>
    <w:rsid w:val="00744C05"/>
    <w:rsid w:val="00745782"/>
    <w:rsid w:val="00746986"/>
    <w:rsid w:val="00747802"/>
    <w:rsid w:val="00747A2F"/>
    <w:rsid w:val="007507EF"/>
    <w:rsid w:val="00750A30"/>
    <w:rsid w:val="00750C76"/>
    <w:rsid w:val="00750D19"/>
    <w:rsid w:val="00750EB5"/>
    <w:rsid w:val="0075101C"/>
    <w:rsid w:val="00753613"/>
    <w:rsid w:val="00753E69"/>
    <w:rsid w:val="00755CF6"/>
    <w:rsid w:val="007573B8"/>
    <w:rsid w:val="00757E80"/>
    <w:rsid w:val="00760F88"/>
    <w:rsid w:val="00761F3F"/>
    <w:rsid w:val="00762A01"/>
    <w:rsid w:val="00764BF4"/>
    <w:rsid w:val="00765BBE"/>
    <w:rsid w:val="007678F9"/>
    <w:rsid w:val="0077073B"/>
    <w:rsid w:val="00770A1F"/>
    <w:rsid w:val="00771C98"/>
    <w:rsid w:val="00772CE3"/>
    <w:rsid w:val="00782714"/>
    <w:rsid w:val="007904EE"/>
    <w:rsid w:val="00791058"/>
    <w:rsid w:val="00795876"/>
    <w:rsid w:val="00795ACC"/>
    <w:rsid w:val="00796C6D"/>
    <w:rsid w:val="007A0EDA"/>
    <w:rsid w:val="007A1AFD"/>
    <w:rsid w:val="007A3B0E"/>
    <w:rsid w:val="007A4140"/>
    <w:rsid w:val="007A47DF"/>
    <w:rsid w:val="007A70C8"/>
    <w:rsid w:val="007B0876"/>
    <w:rsid w:val="007B357E"/>
    <w:rsid w:val="007B39C6"/>
    <w:rsid w:val="007B5994"/>
    <w:rsid w:val="007C4712"/>
    <w:rsid w:val="007C5081"/>
    <w:rsid w:val="007C6505"/>
    <w:rsid w:val="007C7B3E"/>
    <w:rsid w:val="007D1464"/>
    <w:rsid w:val="007D2C4D"/>
    <w:rsid w:val="007D4AD8"/>
    <w:rsid w:val="007D64BD"/>
    <w:rsid w:val="007D6C0E"/>
    <w:rsid w:val="007D76BB"/>
    <w:rsid w:val="007E0661"/>
    <w:rsid w:val="007E07C2"/>
    <w:rsid w:val="007E0D6A"/>
    <w:rsid w:val="007E18C3"/>
    <w:rsid w:val="007E4078"/>
    <w:rsid w:val="007E5065"/>
    <w:rsid w:val="007E5C8F"/>
    <w:rsid w:val="007E5EDE"/>
    <w:rsid w:val="007F00F1"/>
    <w:rsid w:val="007F2DD6"/>
    <w:rsid w:val="007F2E4A"/>
    <w:rsid w:val="007F3215"/>
    <w:rsid w:val="007F3676"/>
    <w:rsid w:val="007F4C21"/>
    <w:rsid w:val="007F6FBB"/>
    <w:rsid w:val="007F7624"/>
    <w:rsid w:val="007F7840"/>
    <w:rsid w:val="0080044B"/>
    <w:rsid w:val="00801077"/>
    <w:rsid w:val="0080261B"/>
    <w:rsid w:val="00806407"/>
    <w:rsid w:val="00806AC5"/>
    <w:rsid w:val="00806F04"/>
    <w:rsid w:val="00811041"/>
    <w:rsid w:val="00811780"/>
    <w:rsid w:val="0081276D"/>
    <w:rsid w:val="00812DE7"/>
    <w:rsid w:val="0081316F"/>
    <w:rsid w:val="0081671C"/>
    <w:rsid w:val="00820B6F"/>
    <w:rsid w:val="008211B2"/>
    <w:rsid w:val="00822E5D"/>
    <w:rsid w:val="0082361F"/>
    <w:rsid w:val="00823F1B"/>
    <w:rsid w:val="00824034"/>
    <w:rsid w:val="008240C8"/>
    <w:rsid w:val="008251AC"/>
    <w:rsid w:val="008258AA"/>
    <w:rsid w:val="008278F9"/>
    <w:rsid w:val="008300AD"/>
    <w:rsid w:val="00831575"/>
    <w:rsid w:val="00831DA3"/>
    <w:rsid w:val="008350B9"/>
    <w:rsid w:val="00835EA4"/>
    <w:rsid w:val="00836CA4"/>
    <w:rsid w:val="008376FF"/>
    <w:rsid w:val="0084061C"/>
    <w:rsid w:val="00840726"/>
    <w:rsid w:val="00840AAF"/>
    <w:rsid w:val="00840ABA"/>
    <w:rsid w:val="00844558"/>
    <w:rsid w:val="00846806"/>
    <w:rsid w:val="00846A38"/>
    <w:rsid w:val="00846ABD"/>
    <w:rsid w:val="00850908"/>
    <w:rsid w:val="0085282E"/>
    <w:rsid w:val="00852D3E"/>
    <w:rsid w:val="008532F0"/>
    <w:rsid w:val="00857FFC"/>
    <w:rsid w:val="00862131"/>
    <w:rsid w:val="008647FA"/>
    <w:rsid w:val="00870CA9"/>
    <w:rsid w:val="008713B1"/>
    <w:rsid w:val="00873316"/>
    <w:rsid w:val="00876603"/>
    <w:rsid w:val="00882820"/>
    <w:rsid w:val="0088331E"/>
    <w:rsid w:val="00883828"/>
    <w:rsid w:val="008844BD"/>
    <w:rsid w:val="00887F70"/>
    <w:rsid w:val="00892025"/>
    <w:rsid w:val="008946A3"/>
    <w:rsid w:val="00894CBB"/>
    <w:rsid w:val="00895524"/>
    <w:rsid w:val="008964C7"/>
    <w:rsid w:val="00896D7D"/>
    <w:rsid w:val="0089734D"/>
    <w:rsid w:val="008A07D5"/>
    <w:rsid w:val="008A1F19"/>
    <w:rsid w:val="008A318D"/>
    <w:rsid w:val="008A4CCD"/>
    <w:rsid w:val="008A4F94"/>
    <w:rsid w:val="008A5461"/>
    <w:rsid w:val="008A55B2"/>
    <w:rsid w:val="008A78DB"/>
    <w:rsid w:val="008B02A4"/>
    <w:rsid w:val="008B1C4C"/>
    <w:rsid w:val="008B4CC0"/>
    <w:rsid w:val="008B6A7B"/>
    <w:rsid w:val="008C00FB"/>
    <w:rsid w:val="008C243E"/>
    <w:rsid w:val="008C3268"/>
    <w:rsid w:val="008C377A"/>
    <w:rsid w:val="008C4A13"/>
    <w:rsid w:val="008C76D2"/>
    <w:rsid w:val="008C7D75"/>
    <w:rsid w:val="008C7E52"/>
    <w:rsid w:val="008D0148"/>
    <w:rsid w:val="008D068D"/>
    <w:rsid w:val="008D06B8"/>
    <w:rsid w:val="008D0E22"/>
    <w:rsid w:val="008D23EB"/>
    <w:rsid w:val="008D2D20"/>
    <w:rsid w:val="008D3720"/>
    <w:rsid w:val="008D66AD"/>
    <w:rsid w:val="008D7B74"/>
    <w:rsid w:val="008E0289"/>
    <w:rsid w:val="008E0A19"/>
    <w:rsid w:val="008E280F"/>
    <w:rsid w:val="008E2885"/>
    <w:rsid w:val="008E2987"/>
    <w:rsid w:val="008E66EE"/>
    <w:rsid w:val="008E6A34"/>
    <w:rsid w:val="008E7870"/>
    <w:rsid w:val="008F0076"/>
    <w:rsid w:val="008F1270"/>
    <w:rsid w:val="008F1FAC"/>
    <w:rsid w:val="008F2730"/>
    <w:rsid w:val="008F49B4"/>
    <w:rsid w:val="008F4B81"/>
    <w:rsid w:val="008F6D9A"/>
    <w:rsid w:val="00901684"/>
    <w:rsid w:val="009072D2"/>
    <w:rsid w:val="009112ED"/>
    <w:rsid w:val="00911E93"/>
    <w:rsid w:val="00912DD3"/>
    <w:rsid w:val="00913CF2"/>
    <w:rsid w:val="0091596F"/>
    <w:rsid w:val="009205A1"/>
    <w:rsid w:val="00920A54"/>
    <w:rsid w:val="0092172A"/>
    <w:rsid w:val="00921E87"/>
    <w:rsid w:val="0092266D"/>
    <w:rsid w:val="009251B4"/>
    <w:rsid w:val="00925B8E"/>
    <w:rsid w:val="009260D1"/>
    <w:rsid w:val="00927645"/>
    <w:rsid w:val="0093017C"/>
    <w:rsid w:val="00931B62"/>
    <w:rsid w:val="00932C5C"/>
    <w:rsid w:val="00935085"/>
    <w:rsid w:val="009366CC"/>
    <w:rsid w:val="00936A3F"/>
    <w:rsid w:val="00940F94"/>
    <w:rsid w:val="00942958"/>
    <w:rsid w:val="009433B2"/>
    <w:rsid w:val="009439FB"/>
    <w:rsid w:val="00944930"/>
    <w:rsid w:val="0094664A"/>
    <w:rsid w:val="00950307"/>
    <w:rsid w:val="009515B5"/>
    <w:rsid w:val="009520CD"/>
    <w:rsid w:val="00956407"/>
    <w:rsid w:val="009574D1"/>
    <w:rsid w:val="00960EDD"/>
    <w:rsid w:val="00962219"/>
    <w:rsid w:val="009629A5"/>
    <w:rsid w:val="00967FDB"/>
    <w:rsid w:val="009732F9"/>
    <w:rsid w:val="0097334F"/>
    <w:rsid w:val="0097340C"/>
    <w:rsid w:val="00974552"/>
    <w:rsid w:val="00975437"/>
    <w:rsid w:val="00986780"/>
    <w:rsid w:val="009872F4"/>
    <w:rsid w:val="009908EF"/>
    <w:rsid w:val="0099361F"/>
    <w:rsid w:val="00994101"/>
    <w:rsid w:val="00995BF9"/>
    <w:rsid w:val="00995EBB"/>
    <w:rsid w:val="009961F3"/>
    <w:rsid w:val="009A0834"/>
    <w:rsid w:val="009A0D66"/>
    <w:rsid w:val="009A102B"/>
    <w:rsid w:val="009A2111"/>
    <w:rsid w:val="009A2BF7"/>
    <w:rsid w:val="009A3715"/>
    <w:rsid w:val="009A3EAB"/>
    <w:rsid w:val="009A4C03"/>
    <w:rsid w:val="009A6ED2"/>
    <w:rsid w:val="009B0FBF"/>
    <w:rsid w:val="009B60FD"/>
    <w:rsid w:val="009B69D0"/>
    <w:rsid w:val="009B6AA1"/>
    <w:rsid w:val="009C3076"/>
    <w:rsid w:val="009C4BEB"/>
    <w:rsid w:val="009C6749"/>
    <w:rsid w:val="009D3999"/>
    <w:rsid w:val="009D59DB"/>
    <w:rsid w:val="009D60BB"/>
    <w:rsid w:val="009D622A"/>
    <w:rsid w:val="009E114B"/>
    <w:rsid w:val="009E1873"/>
    <w:rsid w:val="009E1F26"/>
    <w:rsid w:val="009E545E"/>
    <w:rsid w:val="009E5BE1"/>
    <w:rsid w:val="009E7DE4"/>
    <w:rsid w:val="009F338E"/>
    <w:rsid w:val="009F4DD9"/>
    <w:rsid w:val="009F6CB4"/>
    <w:rsid w:val="00A008A1"/>
    <w:rsid w:val="00A0133A"/>
    <w:rsid w:val="00A03D27"/>
    <w:rsid w:val="00A0604F"/>
    <w:rsid w:val="00A10610"/>
    <w:rsid w:val="00A1154C"/>
    <w:rsid w:val="00A1218F"/>
    <w:rsid w:val="00A12BA0"/>
    <w:rsid w:val="00A21F9D"/>
    <w:rsid w:val="00A305A1"/>
    <w:rsid w:val="00A32387"/>
    <w:rsid w:val="00A32DCC"/>
    <w:rsid w:val="00A331BB"/>
    <w:rsid w:val="00A33D8B"/>
    <w:rsid w:val="00A34836"/>
    <w:rsid w:val="00A36206"/>
    <w:rsid w:val="00A36852"/>
    <w:rsid w:val="00A40339"/>
    <w:rsid w:val="00A42D17"/>
    <w:rsid w:val="00A43FF8"/>
    <w:rsid w:val="00A52CBA"/>
    <w:rsid w:val="00A5307D"/>
    <w:rsid w:val="00A54F6A"/>
    <w:rsid w:val="00A55EE8"/>
    <w:rsid w:val="00A56E2B"/>
    <w:rsid w:val="00A574A4"/>
    <w:rsid w:val="00A64657"/>
    <w:rsid w:val="00A64E8E"/>
    <w:rsid w:val="00A654DC"/>
    <w:rsid w:val="00A65798"/>
    <w:rsid w:val="00A67BBC"/>
    <w:rsid w:val="00A710B0"/>
    <w:rsid w:val="00A716D6"/>
    <w:rsid w:val="00A744A5"/>
    <w:rsid w:val="00A74BD0"/>
    <w:rsid w:val="00A752AF"/>
    <w:rsid w:val="00A76E7B"/>
    <w:rsid w:val="00A812C5"/>
    <w:rsid w:val="00A81405"/>
    <w:rsid w:val="00A8496A"/>
    <w:rsid w:val="00A84CF9"/>
    <w:rsid w:val="00A86A6E"/>
    <w:rsid w:val="00A86CA0"/>
    <w:rsid w:val="00A86EC8"/>
    <w:rsid w:val="00A8737B"/>
    <w:rsid w:val="00A90491"/>
    <w:rsid w:val="00A9184A"/>
    <w:rsid w:val="00A92A6A"/>
    <w:rsid w:val="00A9498A"/>
    <w:rsid w:val="00A9573C"/>
    <w:rsid w:val="00A96C5E"/>
    <w:rsid w:val="00A97AC7"/>
    <w:rsid w:val="00AA01A1"/>
    <w:rsid w:val="00AA09CF"/>
    <w:rsid w:val="00AA1C85"/>
    <w:rsid w:val="00AA590C"/>
    <w:rsid w:val="00AA5AFD"/>
    <w:rsid w:val="00AB0E5E"/>
    <w:rsid w:val="00AB3220"/>
    <w:rsid w:val="00AB37AD"/>
    <w:rsid w:val="00AC182E"/>
    <w:rsid w:val="00AC2920"/>
    <w:rsid w:val="00AC4220"/>
    <w:rsid w:val="00AC4A0D"/>
    <w:rsid w:val="00AC6275"/>
    <w:rsid w:val="00AC7D61"/>
    <w:rsid w:val="00AD07F4"/>
    <w:rsid w:val="00AD34FA"/>
    <w:rsid w:val="00AD3608"/>
    <w:rsid w:val="00AD3D10"/>
    <w:rsid w:val="00AD431B"/>
    <w:rsid w:val="00AD514E"/>
    <w:rsid w:val="00AD65ED"/>
    <w:rsid w:val="00AD685F"/>
    <w:rsid w:val="00AD7945"/>
    <w:rsid w:val="00AD7F82"/>
    <w:rsid w:val="00AE0F81"/>
    <w:rsid w:val="00AE1422"/>
    <w:rsid w:val="00AE17C2"/>
    <w:rsid w:val="00AE4FC7"/>
    <w:rsid w:val="00AE6ACE"/>
    <w:rsid w:val="00AF08E7"/>
    <w:rsid w:val="00AF0CE5"/>
    <w:rsid w:val="00AF1166"/>
    <w:rsid w:val="00AF158A"/>
    <w:rsid w:val="00AF3F1B"/>
    <w:rsid w:val="00B011E1"/>
    <w:rsid w:val="00B0542B"/>
    <w:rsid w:val="00B05642"/>
    <w:rsid w:val="00B058F9"/>
    <w:rsid w:val="00B066C9"/>
    <w:rsid w:val="00B071F4"/>
    <w:rsid w:val="00B0760D"/>
    <w:rsid w:val="00B11191"/>
    <w:rsid w:val="00B11EF4"/>
    <w:rsid w:val="00B22878"/>
    <w:rsid w:val="00B234E7"/>
    <w:rsid w:val="00B247A7"/>
    <w:rsid w:val="00B249DE"/>
    <w:rsid w:val="00B2525F"/>
    <w:rsid w:val="00B27C6D"/>
    <w:rsid w:val="00B324CE"/>
    <w:rsid w:val="00B329DF"/>
    <w:rsid w:val="00B34A52"/>
    <w:rsid w:val="00B40604"/>
    <w:rsid w:val="00B406B3"/>
    <w:rsid w:val="00B42515"/>
    <w:rsid w:val="00B43143"/>
    <w:rsid w:val="00B442E5"/>
    <w:rsid w:val="00B4446A"/>
    <w:rsid w:val="00B44A21"/>
    <w:rsid w:val="00B46916"/>
    <w:rsid w:val="00B46EF9"/>
    <w:rsid w:val="00B50CE9"/>
    <w:rsid w:val="00B52F38"/>
    <w:rsid w:val="00B53B06"/>
    <w:rsid w:val="00B53FBC"/>
    <w:rsid w:val="00B55E65"/>
    <w:rsid w:val="00B60F08"/>
    <w:rsid w:val="00B63821"/>
    <w:rsid w:val="00B63EDE"/>
    <w:rsid w:val="00B657FB"/>
    <w:rsid w:val="00B70032"/>
    <w:rsid w:val="00B705DE"/>
    <w:rsid w:val="00B711EE"/>
    <w:rsid w:val="00B71400"/>
    <w:rsid w:val="00B7459B"/>
    <w:rsid w:val="00B771C4"/>
    <w:rsid w:val="00B8016A"/>
    <w:rsid w:val="00B81E34"/>
    <w:rsid w:val="00B825A9"/>
    <w:rsid w:val="00B82D8D"/>
    <w:rsid w:val="00B865D5"/>
    <w:rsid w:val="00B87550"/>
    <w:rsid w:val="00B9351F"/>
    <w:rsid w:val="00B97419"/>
    <w:rsid w:val="00BA1102"/>
    <w:rsid w:val="00BA434F"/>
    <w:rsid w:val="00BA6D04"/>
    <w:rsid w:val="00BA7081"/>
    <w:rsid w:val="00BA7751"/>
    <w:rsid w:val="00BB09E6"/>
    <w:rsid w:val="00BB3AFB"/>
    <w:rsid w:val="00BB63FC"/>
    <w:rsid w:val="00BB7524"/>
    <w:rsid w:val="00BC0111"/>
    <w:rsid w:val="00BC0E15"/>
    <w:rsid w:val="00BC40DE"/>
    <w:rsid w:val="00BC4DD1"/>
    <w:rsid w:val="00BC58B8"/>
    <w:rsid w:val="00BC6266"/>
    <w:rsid w:val="00BC794F"/>
    <w:rsid w:val="00BD0D39"/>
    <w:rsid w:val="00BD216D"/>
    <w:rsid w:val="00BD35E8"/>
    <w:rsid w:val="00BD397C"/>
    <w:rsid w:val="00BD44EB"/>
    <w:rsid w:val="00BD6E11"/>
    <w:rsid w:val="00BE0291"/>
    <w:rsid w:val="00BE0529"/>
    <w:rsid w:val="00BE0B52"/>
    <w:rsid w:val="00BE4DC9"/>
    <w:rsid w:val="00BE54A6"/>
    <w:rsid w:val="00BE5F19"/>
    <w:rsid w:val="00BE6154"/>
    <w:rsid w:val="00BE7577"/>
    <w:rsid w:val="00BF1129"/>
    <w:rsid w:val="00BF20BE"/>
    <w:rsid w:val="00BF2E6C"/>
    <w:rsid w:val="00BF5051"/>
    <w:rsid w:val="00BF6092"/>
    <w:rsid w:val="00C00804"/>
    <w:rsid w:val="00C01F11"/>
    <w:rsid w:val="00C02AF7"/>
    <w:rsid w:val="00C02EB0"/>
    <w:rsid w:val="00C02EC0"/>
    <w:rsid w:val="00C03A7A"/>
    <w:rsid w:val="00C05224"/>
    <w:rsid w:val="00C06959"/>
    <w:rsid w:val="00C1056E"/>
    <w:rsid w:val="00C105EB"/>
    <w:rsid w:val="00C10BC8"/>
    <w:rsid w:val="00C113BA"/>
    <w:rsid w:val="00C11C15"/>
    <w:rsid w:val="00C11F2B"/>
    <w:rsid w:val="00C1374B"/>
    <w:rsid w:val="00C142BD"/>
    <w:rsid w:val="00C1556A"/>
    <w:rsid w:val="00C22580"/>
    <w:rsid w:val="00C230BB"/>
    <w:rsid w:val="00C30361"/>
    <w:rsid w:val="00C30C6F"/>
    <w:rsid w:val="00C32CA0"/>
    <w:rsid w:val="00C33AE1"/>
    <w:rsid w:val="00C362DB"/>
    <w:rsid w:val="00C37775"/>
    <w:rsid w:val="00C44A67"/>
    <w:rsid w:val="00C45ED7"/>
    <w:rsid w:val="00C46A07"/>
    <w:rsid w:val="00C46A7B"/>
    <w:rsid w:val="00C50439"/>
    <w:rsid w:val="00C50502"/>
    <w:rsid w:val="00C512F9"/>
    <w:rsid w:val="00C525BD"/>
    <w:rsid w:val="00C530DB"/>
    <w:rsid w:val="00C55BBB"/>
    <w:rsid w:val="00C56E44"/>
    <w:rsid w:val="00C577FC"/>
    <w:rsid w:val="00C64B27"/>
    <w:rsid w:val="00C64CED"/>
    <w:rsid w:val="00C655D1"/>
    <w:rsid w:val="00C65CDA"/>
    <w:rsid w:val="00C67785"/>
    <w:rsid w:val="00C70393"/>
    <w:rsid w:val="00C71943"/>
    <w:rsid w:val="00C721D9"/>
    <w:rsid w:val="00C7265E"/>
    <w:rsid w:val="00C7384A"/>
    <w:rsid w:val="00C73BF9"/>
    <w:rsid w:val="00C7518E"/>
    <w:rsid w:val="00C82918"/>
    <w:rsid w:val="00C87906"/>
    <w:rsid w:val="00C91B11"/>
    <w:rsid w:val="00C922CC"/>
    <w:rsid w:val="00C93B65"/>
    <w:rsid w:val="00C93FC4"/>
    <w:rsid w:val="00C94B63"/>
    <w:rsid w:val="00C95275"/>
    <w:rsid w:val="00C95793"/>
    <w:rsid w:val="00C96E91"/>
    <w:rsid w:val="00C979DE"/>
    <w:rsid w:val="00CA1376"/>
    <w:rsid w:val="00CA1443"/>
    <w:rsid w:val="00CA3905"/>
    <w:rsid w:val="00CA752E"/>
    <w:rsid w:val="00CB120E"/>
    <w:rsid w:val="00CB4FF6"/>
    <w:rsid w:val="00CB5FF5"/>
    <w:rsid w:val="00CB638F"/>
    <w:rsid w:val="00CB6B1B"/>
    <w:rsid w:val="00CC014A"/>
    <w:rsid w:val="00CC0F65"/>
    <w:rsid w:val="00CC0FC2"/>
    <w:rsid w:val="00CC59B9"/>
    <w:rsid w:val="00CC69D2"/>
    <w:rsid w:val="00CC73C0"/>
    <w:rsid w:val="00CD3266"/>
    <w:rsid w:val="00CD4EB0"/>
    <w:rsid w:val="00CD54F4"/>
    <w:rsid w:val="00CD69F3"/>
    <w:rsid w:val="00CE0400"/>
    <w:rsid w:val="00CE400A"/>
    <w:rsid w:val="00CE47D0"/>
    <w:rsid w:val="00CE6D84"/>
    <w:rsid w:val="00CE75EC"/>
    <w:rsid w:val="00CE7A8B"/>
    <w:rsid w:val="00CF3518"/>
    <w:rsid w:val="00CF48BE"/>
    <w:rsid w:val="00CF61D9"/>
    <w:rsid w:val="00D01D70"/>
    <w:rsid w:val="00D03489"/>
    <w:rsid w:val="00D04CAC"/>
    <w:rsid w:val="00D04D77"/>
    <w:rsid w:val="00D0700A"/>
    <w:rsid w:val="00D076B4"/>
    <w:rsid w:val="00D12644"/>
    <w:rsid w:val="00D15CFA"/>
    <w:rsid w:val="00D21229"/>
    <w:rsid w:val="00D21616"/>
    <w:rsid w:val="00D23329"/>
    <w:rsid w:val="00D23B5E"/>
    <w:rsid w:val="00D2415A"/>
    <w:rsid w:val="00D26E3A"/>
    <w:rsid w:val="00D3210B"/>
    <w:rsid w:val="00D33D76"/>
    <w:rsid w:val="00D341F6"/>
    <w:rsid w:val="00D344B9"/>
    <w:rsid w:val="00D37BF3"/>
    <w:rsid w:val="00D41EB1"/>
    <w:rsid w:val="00D42BBE"/>
    <w:rsid w:val="00D45045"/>
    <w:rsid w:val="00D477CF"/>
    <w:rsid w:val="00D5035E"/>
    <w:rsid w:val="00D56B91"/>
    <w:rsid w:val="00D614BF"/>
    <w:rsid w:val="00D61D46"/>
    <w:rsid w:val="00D62A96"/>
    <w:rsid w:val="00D6315A"/>
    <w:rsid w:val="00D6374C"/>
    <w:rsid w:val="00D64389"/>
    <w:rsid w:val="00D64DF5"/>
    <w:rsid w:val="00D654FB"/>
    <w:rsid w:val="00D704EC"/>
    <w:rsid w:val="00D71B35"/>
    <w:rsid w:val="00D71C3E"/>
    <w:rsid w:val="00D7286A"/>
    <w:rsid w:val="00D73D77"/>
    <w:rsid w:val="00D74F22"/>
    <w:rsid w:val="00D7635C"/>
    <w:rsid w:val="00D86F61"/>
    <w:rsid w:val="00D87BA3"/>
    <w:rsid w:val="00D87C01"/>
    <w:rsid w:val="00D90958"/>
    <w:rsid w:val="00D923FD"/>
    <w:rsid w:val="00D9251B"/>
    <w:rsid w:val="00D9503F"/>
    <w:rsid w:val="00D96412"/>
    <w:rsid w:val="00D97C96"/>
    <w:rsid w:val="00DA0632"/>
    <w:rsid w:val="00DA2B22"/>
    <w:rsid w:val="00DA4DB0"/>
    <w:rsid w:val="00DA787C"/>
    <w:rsid w:val="00DB01BF"/>
    <w:rsid w:val="00DB0270"/>
    <w:rsid w:val="00DB5064"/>
    <w:rsid w:val="00DB57B8"/>
    <w:rsid w:val="00DB7828"/>
    <w:rsid w:val="00DC2FC1"/>
    <w:rsid w:val="00DC435F"/>
    <w:rsid w:val="00DC7661"/>
    <w:rsid w:val="00DD03B7"/>
    <w:rsid w:val="00DD0A8E"/>
    <w:rsid w:val="00DD23DA"/>
    <w:rsid w:val="00DD4367"/>
    <w:rsid w:val="00DD5DE5"/>
    <w:rsid w:val="00DE12FC"/>
    <w:rsid w:val="00DE218E"/>
    <w:rsid w:val="00DE5A54"/>
    <w:rsid w:val="00DE6DF6"/>
    <w:rsid w:val="00DF43DA"/>
    <w:rsid w:val="00DF45D7"/>
    <w:rsid w:val="00DF6F62"/>
    <w:rsid w:val="00DF7785"/>
    <w:rsid w:val="00DF7BCD"/>
    <w:rsid w:val="00E006B3"/>
    <w:rsid w:val="00E04B05"/>
    <w:rsid w:val="00E050CF"/>
    <w:rsid w:val="00E0637A"/>
    <w:rsid w:val="00E12011"/>
    <w:rsid w:val="00E12712"/>
    <w:rsid w:val="00E12E7B"/>
    <w:rsid w:val="00E134E5"/>
    <w:rsid w:val="00E16DFE"/>
    <w:rsid w:val="00E17A02"/>
    <w:rsid w:val="00E22980"/>
    <w:rsid w:val="00E22A86"/>
    <w:rsid w:val="00E27383"/>
    <w:rsid w:val="00E27EE8"/>
    <w:rsid w:val="00E30238"/>
    <w:rsid w:val="00E3362F"/>
    <w:rsid w:val="00E34BE9"/>
    <w:rsid w:val="00E34E2A"/>
    <w:rsid w:val="00E365EC"/>
    <w:rsid w:val="00E42A1C"/>
    <w:rsid w:val="00E43643"/>
    <w:rsid w:val="00E437A8"/>
    <w:rsid w:val="00E43BAA"/>
    <w:rsid w:val="00E46B4C"/>
    <w:rsid w:val="00E46DB8"/>
    <w:rsid w:val="00E4701A"/>
    <w:rsid w:val="00E47694"/>
    <w:rsid w:val="00E5030E"/>
    <w:rsid w:val="00E557DC"/>
    <w:rsid w:val="00E559B7"/>
    <w:rsid w:val="00E56221"/>
    <w:rsid w:val="00E61897"/>
    <w:rsid w:val="00E63219"/>
    <w:rsid w:val="00E65BA8"/>
    <w:rsid w:val="00E66B93"/>
    <w:rsid w:val="00E671DC"/>
    <w:rsid w:val="00E70B26"/>
    <w:rsid w:val="00E70B9C"/>
    <w:rsid w:val="00E71A04"/>
    <w:rsid w:val="00E71B1D"/>
    <w:rsid w:val="00E727EA"/>
    <w:rsid w:val="00E72885"/>
    <w:rsid w:val="00E73052"/>
    <w:rsid w:val="00E73153"/>
    <w:rsid w:val="00E7360A"/>
    <w:rsid w:val="00E7470C"/>
    <w:rsid w:val="00E75925"/>
    <w:rsid w:val="00E75D72"/>
    <w:rsid w:val="00E75E14"/>
    <w:rsid w:val="00E825DD"/>
    <w:rsid w:val="00E82C4E"/>
    <w:rsid w:val="00E82FF5"/>
    <w:rsid w:val="00E8398A"/>
    <w:rsid w:val="00E83DD5"/>
    <w:rsid w:val="00E83E53"/>
    <w:rsid w:val="00E85E29"/>
    <w:rsid w:val="00E87C1D"/>
    <w:rsid w:val="00E908CF"/>
    <w:rsid w:val="00E92F18"/>
    <w:rsid w:val="00E96D8A"/>
    <w:rsid w:val="00E971B2"/>
    <w:rsid w:val="00EA0E2E"/>
    <w:rsid w:val="00EA2BE5"/>
    <w:rsid w:val="00EA3502"/>
    <w:rsid w:val="00EA5E78"/>
    <w:rsid w:val="00EA6A42"/>
    <w:rsid w:val="00EB101A"/>
    <w:rsid w:val="00EB1848"/>
    <w:rsid w:val="00EB1BF6"/>
    <w:rsid w:val="00EB1E3B"/>
    <w:rsid w:val="00EB3681"/>
    <w:rsid w:val="00EB517D"/>
    <w:rsid w:val="00EB5FAA"/>
    <w:rsid w:val="00EB67FC"/>
    <w:rsid w:val="00EB6C06"/>
    <w:rsid w:val="00EC2A99"/>
    <w:rsid w:val="00EC4245"/>
    <w:rsid w:val="00EC6FAB"/>
    <w:rsid w:val="00EC77A1"/>
    <w:rsid w:val="00ED34A9"/>
    <w:rsid w:val="00ED3718"/>
    <w:rsid w:val="00ED47D4"/>
    <w:rsid w:val="00EE12F9"/>
    <w:rsid w:val="00EE181A"/>
    <w:rsid w:val="00EE1B84"/>
    <w:rsid w:val="00EE28C7"/>
    <w:rsid w:val="00EE2BA9"/>
    <w:rsid w:val="00EE2CCA"/>
    <w:rsid w:val="00EE3B75"/>
    <w:rsid w:val="00EE5179"/>
    <w:rsid w:val="00EE5B4A"/>
    <w:rsid w:val="00EE6A1E"/>
    <w:rsid w:val="00EF2CC6"/>
    <w:rsid w:val="00EF32AE"/>
    <w:rsid w:val="00EF46F5"/>
    <w:rsid w:val="00EF6E3E"/>
    <w:rsid w:val="00EF76C8"/>
    <w:rsid w:val="00F00F3C"/>
    <w:rsid w:val="00F027C3"/>
    <w:rsid w:val="00F04239"/>
    <w:rsid w:val="00F1009E"/>
    <w:rsid w:val="00F1278F"/>
    <w:rsid w:val="00F12C69"/>
    <w:rsid w:val="00F12F50"/>
    <w:rsid w:val="00F15EDB"/>
    <w:rsid w:val="00F20262"/>
    <w:rsid w:val="00F20A34"/>
    <w:rsid w:val="00F25AD2"/>
    <w:rsid w:val="00F27459"/>
    <w:rsid w:val="00F3055A"/>
    <w:rsid w:val="00F30672"/>
    <w:rsid w:val="00F30C9F"/>
    <w:rsid w:val="00F3481B"/>
    <w:rsid w:val="00F34BE9"/>
    <w:rsid w:val="00F35147"/>
    <w:rsid w:val="00F365DD"/>
    <w:rsid w:val="00F36ABF"/>
    <w:rsid w:val="00F40782"/>
    <w:rsid w:val="00F40D70"/>
    <w:rsid w:val="00F44966"/>
    <w:rsid w:val="00F46AFF"/>
    <w:rsid w:val="00F507D7"/>
    <w:rsid w:val="00F55CC9"/>
    <w:rsid w:val="00F55F7E"/>
    <w:rsid w:val="00F56EC6"/>
    <w:rsid w:val="00F56ECB"/>
    <w:rsid w:val="00F57375"/>
    <w:rsid w:val="00F57637"/>
    <w:rsid w:val="00F57809"/>
    <w:rsid w:val="00F608D6"/>
    <w:rsid w:val="00F62204"/>
    <w:rsid w:val="00F62E9E"/>
    <w:rsid w:val="00F640AE"/>
    <w:rsid w:val="00F651A8"/>
    <w:rsid w:val="00F66DBF"/>
    <w:rsid w:val="00F70AA2"/>
    <w:rsid w:val="00F756AD"/>
    <w:rsid w:val="00F75E1D"/>
    <w:rsid w:val="00F76323"/>
    <w:rsid w:val="00F77C09"/>
    <w:rsid w:val="00F77F6E"/>
    <w:rsid w:val="00F82C4A"/>
    <w:rsid w:val="00F839E1"/>
    <w:rsid w:val="00F8493F"/>
    <w:rsid w:val="00F8711A"/>
    <w:rsid w:val="00F908A2"/>
    <w:rsid w:val="00F91FC7"/>
    <w:rsid w:val="00F931E4"/>
    <w:rsid w:val="00F94B1C"/>
    <w:rsid w:val="00F955C3"/>
    <w:rsid w:val="00F96908"/>
    <w:rsid w:val="00F97F26"/>
    <w:rsid w:val="00FA00F0"/>
    <w:rsid w:val="00FA1E85"/>
    <w:rsid w:val="00FA3C63"/>
    <w:rsid w:val="00FA75C4"/>
    <w:rsid w:val="00FA7B72"/>
    <w:rsid w:val="00FB0AF3"/>
    <w:rsid w:val="00FB3A87"/>
    <w:rsid w:val="00FB7B2E"/>
    <w:rsid w:val="00FC0403"/>
    <w:rsid w:val="00FD1062"/>
    <w:rsid w:val="00FD1BD0"/>
    <w:rsid w:val="00FD345E"/>
    <w:rsid w:val="00FD5575"/>
    <w:rsid w:val="00FD5854"/>
    <w:rsid w:val="00FD7149"/>
    <w:rsid w:val="00FE1495"/>
    <w:rsid w:val="00FE2318"/>
    <w:rsid w:val="00FE25E9"/>
    <w:rsid w:val="00FE2E3D"/>
    <w:rsid w:val="00FE3373"/>
    <w:rsid w:val="00FE3C72"/>
    <w:rsid w:val="00FE4606"/>
    <w:rsid w:val="00FF13FD"/>
    <w:rsid w:val="00FF47D1"/>
    <w:rsid w:val="00FF6AC5"/>
    <w:rsid w:val="00FF6B5C"/>
    <w:rsid w:val="00FF70ED"/>
    <w:rsid w:val="00FF74BC"/>
    <w:rsid w:val="00FF7E68"/>
    <w:rsid w:val="06C278B5"/>
    <w:rsid w:val="07BB487B"/>
    <w:rsid w:val="0B065FC2"/>
    <w:rsid w:val="0CE73BD2"/>
    <w:rsid w:val="0F7A365E"/>
    <w:rsid w:val="0FC71A98"/>
    <w:rsid w:val="10F13397"/>
    <w:rsid w:val="2C5524AE"/>
    <w:rsid w:val="37AF211A"/>
    <w:rsid w:val="48802209"/>
    <w:rsid w:val="4E850579"/>
    <w:rsid w:val="58676F42"/>
    <w:rsid w:val="590A1327"/>
    <w:rsid w:val="5CC35227"/>
    <w:rsid w:val="709E36A0"/>
    <w:rsid w:val="7EEF18B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qFormat="1"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420"/>
      <w:jc w:val="both"/>
    </w:pPr>
    <w:rPr>
      <w:rFonts w:ascii="Times New Roman" w:hAnsi="Times New Roman" w:eastAsiaTheme="minorEastAsia" w:cstheme="minorBidi"/>
      <w:kern w:val="2"/>
      <w:sz w:val="24"/>
      <w:szCs w:val="22"/>
      <w:lang w:val="en-US" w:eastAsia="zh-CN" w:bidi="ar-SA"/>
    </w:rPr>
  </w:style>
  <w:style w:type="paragraph" w:styleId="2">
    <w:name w:val="heading 1"/>
    <w:next w:val="1"/>
    <w:link w:val="27"/>
    <w:qFormat/>
    <w:uiPriority w:val="0"/>
    <w:pPr>
      <w:keepNext/>
      <w:keepLines/>
      <w:numPr>
        <w:ilvl w:val="0"/>
        <w:numId w:val="1"/>
      </w:numPr>
      <w:spacing w:before="163" w:beforeLines="50" w:after="240"/>
      <w:outlineLvl w:val="0"/>
    </w:pPr>
    <w:rPr>
      <w:rFonts w:ascii="Times New Roman" w:hAnsi="Times New Roman" w:cs="Times New Roman" w:eastAsiaTheme="majorEastAsia"/>
      <w:b/>
      <w:bCs/>
      <w:smallCaps/>
      <w:kern w:val="44"/>
      <w:sz w:val="32"/>
      <w:szCs w:val="32"/>
      <w:lang w:val="en-US" w:eastAsia="zh-CN" w:bidi="ar-SA"/>
    </w:rPr>
  </w:style>
  <w:style w:type="paragraph" w:styleId="3">
    <w:name w:val="heading 2"/>
    <w:basedOn w:val="1"/>
    <w:next w:val="1"/>
    <w:link w:val="28"/>
    <w:unhideWhenUsed/>
    <w:qFormat/>
    <w:uiPriority w:val="0"/>
    <w:pPr>
      <w:keepNext/>
      <w:keepLines/>
      <w:numPr>
        <w:ilvl w:val="2"/>
        <w:numId w:val="2"/>
      </w:numPr>
      <w:spacing w:beforeLines="10" w:afterLines="10" w:line="412" w:lineRule="auto"/>
      <w:outlineLvl w:val="1"/>
    </w:pPr>
    <w:rPr>
      <w:rFonts w:eastAsia="宋体" w:cs="Times New Roman"/>
      <w:b/>
      <w:bCs/>
      <w:sz w:val="28"/>
      <w:szCs w:val="32"/>
    </w:rPr>
  </w:style>
  <w:style w:type="paragraph" w:styleId="4">
    <w:name w:val="heading 3"/>
    <w:basedOn w:val="1"/>
    <w:next w:val="1"/>
    <w:link w:val="29"/>
    <w:unhideWhenUsed/>
    <w:qFormat/>
    <w:uiPriority w:val="0"/>
    <w:pPr>
      <w:keepNext/>
      <w:keepLines/>
      <w:numPr>
        <w:ilvl w:val="3"/>
        <w:numId w:val="2"/>
      </w:numPr>
      <w:spacing w:beforeLines="10" w:afterLines="10" w:line="415" w:lineRule="auto"/>
      <w:outlineLvl w:val="2"/>
    </w:pPr>
    <w:rPr>
      <w:rFonts w:eastAsia="宋体" w:cs="Times New Roman"/>
      <w:b/>
      <w:bCs/>
      <w:szCs w:val="32"/>
    </w:rPr>
  </w:style>
  <w:style w:type="paragraph" w:styleId="5">
    <w:name w:val="heading 4"/>
    <w:basedOn w:val="1"/>
    <w:next w:val="1"/>
    <w:link w:val="30"/>
    <w:unhideWhenUsed/>
    <w:qFormat/>
    <w:uiPriority w:val="0"/>
    <w:pPr>
      <w:keepNext/>
      <w:keepLines/>
      <w:spacing w:beforeLines="10" w:afterLines="10" w:line="374" w:lineRule="auto"/>
      <w:ind w:firstLine="0"/>
      <w:outlineLvl w:val="3"/>
    </w:pPr>
    <w:rPr>
      <w:rFonts w:ascii="Calibri Light" w:hAnsi="Calibri Light" w:eastAsia="宋体" w:cs="Times New Roman"/>
      <w:b/>
      <w:bCs/>
      <w:sz w:val="28"/>
      <w:szCs w:val="28"/>
    </w:rPr>
  </w:style>
  <w:style w:type="paragraph" w:styleId="6">
    <w:name w:val="heading 5"/>
    <w:basedOn w:val="1"/>
    <w:next w:val="1"/>
    <w:link w:val="31"/>
    <w:unhideWhenUsed/>
    <w:qFormat/>
    <w:uiPriority w:val="9"/>
    <w:pPr>
      <w:keepNext/>
      <w:keepLines/>
      <w:spacing w:beforeLines="10" w:afterLines="10" w:line="374" w:lineRule="auto"/>
      <w:ind w:firstLine="0"/>
      <w:outlineLvl w:val="4"/>
    </w:pPr>
    <w:rPr>
      <w:rFonts w:eastAsia="宋体" w:cs="Times New Roman"/>
      <w:i/>
      <w:color w:val="0070C0"/>
      <w:szCs w:val="28"/>
      <w:u w:val="single"/>
    </w:rPr>
  </w:style>
  <w:style w:type="paragraph" w:styleId="7">
    <w:name w:val="heading 6"/>
    <w:basedOn w:val="1"/>
    <w:next w:val="1"/>
    <w:link w:val="33"/>
    <w:semiHidden/>
    <w:unhideWhenUsed/>
    <w:qFormat/>
    <w:uiPriority w:val="9"/>
    <w:pPr>
      <w:keepNext/>
      <w:keepLines/>
      <w:numPr>
        <w:ilvl w:val="5"/>
        <w:numId w:val="3"/>
      </w:numPr>
      <w:spacing w:beforeLines="10" w:afterLines="10" w:line="319" w:lineRule="auto"/>
      <w:ind w:left="794" w:firstLine="0"/>
      <w:outlineLvl w:val="5"/>
    </w:pPr>
    <w:rPr>
      <w:rFonts w:ascii="Calibri Light" w:hAnsi="Calibri Light" w:eastAsia="宋体" w:cs="Times New Roman"/>
      <w:b/>
      <w:bCs/>
      <w:szCs w:val="24"/>
    </w:rPr>
  </w:style>
  <w:style w:type="paragraph" w:styleId="8">
    <w:name w:val="heading 7"/>
    <w:basedOn w:val="1"/>
    <w:next w:val="1"/>
    <w:link w:val="35"/>
    <w:semiHidden/>
    <w:unhideWhenUsed/>
    <w:qFormat/>
    <w:uiPriority w:val="9"/>
    <w:pPr>
      <w:keepNext/>
      <w:keepLines/>
      <w:numPr>
        <w:ilvl w:val="6"/>
        <w:numId w:val="3"/>
      </w:numPr>
      <w:spacing w:beforeLines="10" w:afterLines="10" w:line="319" w:lineRule="auto"/>
      <w:ind w:left="794" w:firstLine="0"/>
      <w:outlineLvl w:val="6"/>
    </w:pPr>
    <w:rPr>
      <w:rFonts w:eastAsia="宋体" w:cs="Times New Roman"/>
      <w:b/>
      <w:bCs/>
      <w:szCs w:val="24"/>
    </w:rPr>
  </w:style>
  <w:style w:type="paragraph" w:styleId="9">
    <w:name w:val="heading 8"/>
    <w:basedOn w:val="1"/>
    <w:next w:val="1"/>
    <w:link w:val="36"/>
    <w:semiHidden/>
    <w:unhideWhenUsed/>
    <w:qFormat/>
    <w:uiPriority w:val="9"/>
    <w:pPr>
      <w:keepNext/>
      <w:keepLines/>
      <w:numPr>
        <w:ilvl w:val="7"/>
        <w:numId w:val="3"/>
      </w:numPr>
      <w:spacing w:beforeLines="10" w:afterLines="10" w:line="319" w:lineRule="auto"/>
      <w:ind w:left="794" w:firstLine="0"/>
      <w:outlineLvl w:val="7"/>
    </w:pPr>
    <w:rPr>
      <w:rFonts w:ascii="Calibri Light" w:hAnsi="Calibri Light" w:eastAsia="宋体" w:cs="Times New Roman"/>
      <w:szCs w:val="24"/>
    </w:rPr>
  </w:style>
  <w:style w:type="paragraph" w:styleId="10">
    <w:name w:val="heading 9"/>
    <w:basedOn w:val="1"/>
    <w:next w:val="1"/>
    <w:link w:val="37"/>
    <w:semiHidden/>
    <w:unhideWhenUsed/>
    <w:qFormat/>
    <w:uiPriority w:val="0"/>
    <w:pPr>
      <w:keepNext/>
      <w:keepLines/>
      <w:spacing w:beforeLines="10" w:afterLines="10" w:line="319" w:lineRule="auto"/>
      <w:outlineLvl w:val="8"/>
    </w:pPr>
    <w:rPr>
      <w:rFonts w:ascii="Calibri Light" w:hAnsi="Calibri Light" w:eastAsia="宋体" w:cs="Times New Roman"/>
      <w:sz w:val="28"/>
      <w:szCs w:val="21"/>
    </w:rPr>
  </w:style>
  <w:style w:type="character" w:default="1" w:styleId="23">
    <w:name w:val="Default Paragraph Font"/>
    <w:semiHidden/>
    <w:unhideWhenUsed/>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11">
    <w:name w:val="Note Heading"/>
    <w:basedOn w:val="1"/>
    <w:next w:val="1"/>
    <w:link w:val="42"/>
    <w:semiHidden/>
    <w:unhideWhenUsed/>
    <w:qFormat/>
    <w:uiPriority w:val="99"/>
    <w:pPr>
      <w:ind w:firstLine="0"/>
      <w:jc w:val="center"/>
    </w:pPr>
  </w:style>
  <w:style w:type="paragraph" w:styleId="12">
    <w:name w:val="caption"/>
    <w:basedOn w:val="1"/>
    <w:next w:val="1"/>
    <w:unhideWhenUsed/>
    <w:qFormat/>
    <w:uiPriority w:val="35"/>
    <w:pPr>
      <w:spacing w:beforeLines="10" w:afterLines="10"/>
    </w:pPr>
    <w:rPr>
      <w:rFonts w:eastAsia="黑体" w:asciiTheme="majorHAnsi" w:hAnsiTheme="majorHAnsi" w:cstheme="majorBidi"/>
      <w:sz w:val="20"/>
      <w:szCs w:val="20"/>
    </w:rPr>
  </w:style>
  <w:style w:type="paragraph" w:styleId="13">
    <w:name w:val="toc 3"/>
    <w:basedOn w:val="1"/>
    <w:next w:val="1"/>
    <w:semiHidden/>
    <w:unhideWhenUsed/>
    <w:qFormat/>
    <w:uiPriority w:val="39"/>
    <w:pPr>
      <w:ind w:left="840" w:leftChars="400"/>
    </w:pPr>
  </w:style>
  <w:style w:type="paragraph" w:styleId="14">
    <w:name w:val="Balloon Text"/>
    <w:basedOn w:val="1"/>
    <w:link w:val="91"/>
    <w:semiHidden/>
    <w:unhideWhenUsed/>
    <w:qFormat/>
    <w:uiPriority w:val="99"/>
    <w:pPr>
      <w:spacing w:line="240" w:lineRule="auto"/>
    </w:pPr>
    <w:rPr>
      <w:sz w:val="18"/>
      <w:szCs w:val="18"/>
    </w:rPr>
  </w:style>
  <w:style w:type="paragraph" w:styleId="15">
    <w:name w:val="footer"/>
    <w:basedOn w:val="1"/>
    <w:link w:val="39"/>
    <w:unhideWhenUsed/>
    <w:qFormat/>
    <w:uiPriority w:val="99"/>
    <w:pPr>
      <w:tabs>
        <w:tab w:val="center" w:pos="4153"/>
        <w:tab w:val="right" w:pos="8306"/>
      </w:tabs>
      <w:spacing w:beforeLines="10" w:afterLines="10"/>
      <w:jc w:val="left"/>
    </w:pPr>
    <w:rPr>
      <w:rFonts w:eastAsia="宋体" w:cs="Times New Roman"/>
      <w:sz w:val="18"/>
      <w:szCs w:val="18"/>
    </w:rPr>
  </w:style>
  <w:style w:type="paragraph" w:styleId="16">
    <w:name w:val="header"/>
    <w:basedOn w:val="1"/>
    <w:link w:val="38"/>
    <w:unhideWhenUsed/>
    <w:qFormat/>
    <w:uiPriority w:val="99"/>
    <w:pPr>
      <w:pBdr>
        <w:bottom w:val="single" w:color="auto" w:sz="6" w:space="1"/>
      </w:pBdr>
      <w:tabs>
        <w:tab w:val="center" w:pos="4153"/>
        <w:tab w:val="right" w:pos="8306"/>
      </w:tabs>
      <w:spacing w:beforeLines="10" w:afterLines="10"/>
      <w:jc w:val="center"/>
    </w:pPr>
    <w:rPr>
      <w:rFonts w:eastAsia="宋体" w:cs="Times New Roman"/>
      <w:sz w:val="18"/>
      <w:szCs w:val="18"/>
    </w:rPr>
  </w:style>
  <w:style w:type="paragraph" w:styleId="17">
    <w:name w:val="toc 1"/>
    <w:basedOn w:val="1"/>
    <w:next w:val="1"/>
    <w:semiHidden/>
    <w:unhideWhenUsed/>
    <w:qFormat/>
    <w:uiPriority w:val="39"/>
  </w:style>
  <w:style w:type="paragraph" w:styleId="18">
    <w:name w:val="toc 2"/>
    <w:basedOn w:val="1"/>
    <w:next w:val="1"/>
    <w:semiHidden/>
    <w:unhideWhenUsed/>
    <w:qFormat/>
    <w:uiPriority w:val="39"/>
    <w:pPr>
      <w:ind w:left="420" w:leftChars="200"/>
    </w:pPr>
  </w:style>
  <w:style w:type="paragraph" w:styleId="19">
    <w:name w:val="HTML Preformatted"/>
    <w:basedOn w:val="1"/>
    <w:link w:val="71"/>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0"/>
      <w:jc w:val="left"/>
    </w:pPr>
    <w:rPr>
      <w:rFonts w:ascii="宋体" w:hAnsi="宋体" w:eastAsia="宋体" w:cs="宋体"/>
      <w:kern w:val="0"/>
      <w:szCs w:val="24"/>
    </w:rPr>
  </w:style>
  <w:style w:type="paragraph" w:styleId="20">
    <w:name w:val="Title"/>
    <w:basedOn w:val="1"/>
    <w:next w:val="1"/>
    <w:link w:val="40"/>
    <w:qFormat/>
    <w:uiPriority w:val="10"/>
    <w:pPr>
      <w:spacing w:before="240" w:after="60"/>
      <w:outlineLvl w:val="0"/>
    </w:pPr>
    <w:rPr>
      <w:rFonts w:eastAsia="Times New Roman" w:cstheme="majorBidi"/>
      <w:b/>
      <w:bCs/>
      <w:color w:val="70AD47" w:themeColor="accent6"/>
      <w:szCs w:val="32"/>
      <w:u w:val="wavyDouble"/>
      <w14:textFill>
        <w14:solidFill>
          <w14:schemeClr w14:val="accent6"/>
        </w14:solidFill>
      </w14:textFill>
    </w:rPr>
  </w:style>
  <w:style w:type="table" w:styleId="22">
    <w:name w:val="Table Grid"/>
    <w:basedOn w:val="21"/>
    <w:qFormat/>
    <w:uiPriority w:val="3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FollowedHyperlink"/>
    <w:basedOn w:val="23"/>
    <w:semiHidden/>
    <w:unhideWhenUsed/>
    <w:qFormat/>
    <w:uiPriority w:val="99"/>
    <w:rPr>
      <w:color w:val="954F72" w:themeColor="followedHyperlink"/>
      <w:u w:val="single"/>
      <w14:textFill>
        <w14:solidFill>
          <w14:schemeClr w14:val="folHlink"/>
        </w14:solidFill>
      </w14:textFill>
    </w:rPr>
  </w:style>
  <w:style w:type="character" w:styleId="25">
    <w:name w:val="Hyperlink"/>
    <w:basedOn w:val="23"/>
    <w:unhideWhenUsed/>
    <w:qFormat/>
    <w:uiPriority w:val="99"/>
    <w:rPr>
      <w:color w:val="0563C1" w:themeColor="hyperlink"/>
      <w:u w:val="single"/>
      <w14:textFill>
        <w14:solidFill>
          <w14:schemeClr w14:val="hlink"/>
        </w14:solidFill>
      </w14:textFill>
    </w:rPr>
  </w:style>
  <w:style w:type="character" w:styleId="26">
    <w:name w:val="HTML Code"/>
    <w:basedOn w:val="23"/>
    <w:semiHidden/>
    <w:unhideWhenUsed/>
    <w:qFormat/>
    <w:uiPriority w:val="99"/>
    <w:rPr>
      <w:rFonts w:ascii="宋体" w:hAnsi="宋体" w:eastAsia="宋体" w:cs="宋体"/>
      <w:sz w:val="24"/>
      <w:szCs w:val="24"/>
    </w:rPr>
  </w:style>
  <w:style w:type="character" w:customStyle="1" w:styleId="27">
    <w:name w:val="标题 1 字符"/>
    <w:basedOn w:val="23"/>
    <w:link w:val="2"/>
    <w:qFormat/>
    <w:locked/>
    <w:uiPriority w:val="0"/>
    <w:rPr>
      <w:rFonts w:cs="Times New Roman" w:eastAsiaTheme="majorEastAsia"/>
      <w:b/>
      <w:bCs/>
      <w:smallCaps/>
      <w:kern w:val="44"/>
      <w:sz w:val="32"/>
      <w:szCs w:val="32"/>
    </w:rPr>
  </w:style>
  <w:style w:type="character" w:customStyle="1" w:styleId="28">
    <w:name w:val="标题 2 字符"/>
    <w:basedOn w:val="23"/>
    <w:link w:val="3"/>
    <w:qFormat/>
    <w:locked/>
    <w:uiPriority w:val="0"/>
    <w:rPr>
      <w:rFonts w:eastAsia="宋体" w:cs="Times New Roman"/>
      <w:b/>
      <w:bCs/>
      <w:kern w:val="2"/>
      <w:sz w:val="28"/>
      <w:szCs w:val="32"/>
    </w:rPr>
  </w:style>
  <w:style w:type="character" w:customStyle="1" w:styleId="29">
    <w:name w:val="标题 3 字符"/>
    <w:basedOn w:val="23"/>
    <w:link w:val="4"/>
    <w:qFormat/>
    <w:locked/>
    <w:uiPriority w:val="0"/>
    <w:rPr>
      <w:rFonts w:eastAsia="宋体" w:cs="Times New Roman"/>
      <w:b/>
      <w:bCs/>
      <w:kern w:val="2"/>
      <w:sz w:val="24"/>
      <w:szCs w:val="32"/>
    </w:rPr>
  </w:style>
  <w:style w:type="character" w:customStyle="1" w:styleId="30">
    <w:name w:val="标题 4 字符"/>
    <w:basedOn w:val="23"/>
    <w:link w:val="5"/>
    <w:qFormat/>
    <w:locked/>
    <w:uiPriority w:val="0"/>
    <w:rPr>
      <w:rFonts w:hint="default" w:ascii="Calibri Light" w:hAnsi="Calibri Light" w:eastAsia="宋体" w:cs="Times New Roman"/>
      <w:b/>
      <w:bCs/>
      <w:sz w:val="28"/>
      <w:szCs w:val="28"/>
    </w:rPr>
  </w:style>
  <w:style w:type="character" w:customStyle="1" w:styleId="31">
    <w:name w:val="标题 5 字符"/>
    <w:basedOn w:val="23"/>
    <w:link w:val="6"/>
    <w:qFormat/>
    <w:locked/>
    <w:uiPriority w:val="9"/>
    <w:rPr>
      <w:rFonts w:hint="default" w:ascii="Times New Roman" w:hAnsi="Times New Roman" w:eastAsia="宋体" w:cs="Times New Roman"/>
      <w:b/>
      <w:bCs/>
      <w:i/>
      <w:color w:val="0070C0"/>
      <w:kern w:val="2"/>
      <w:sz w:val="24"/>
      <w:szCs w:val="28"/>
      <w:u w:val="single"/>
    </w:rPr>
  </w:style>
  <w:style w:type="character" w:customStyle="1" w:styleId="32">
    <w:name w:val="Heading 5 Char1"/>
    <w:basedOn w:val="23"/>
    <w:semiHidden/>
    <w:qFormat/>
    <w:uiPriority w:val="9"/>
    <w:rPr>
      <w:rFonts w:eastAsiaTheme="minorEastAsia"/>
      <w:b/>
      <w:bCs/>
      <w:kern w:val="2"/>
      <w:sz w:val="28"/>
      <w:szCs w:val="28"/>
    </w:rPr>
  </w:style>
  <w:style w:type="character" w:customStyle="1" w:styleId="33">
    <w:name w:val="标题 6 字符"/>
    <w:basedOn w:val="23"/>
    <w:link w:val="7"/>
    <w:semiHidden/>
    <w:qFormat/>
    <w:locked/>
    <w:uiPriority w:val="9"/>
    <w:rPr>
      <w:rFonts w:ascii="Calibri Light" w:hAnsi="Calibri Light" w:eastAsia="宋体" w:cs="Times New Roman"/>
      <w:b/>
      <w:bCs/>
      <w:kern w:val="2"/>
      <w:sz w:val="24"/>
      <w:szCs w:val="24"/>
    </w:rPr>
  </w:style>
  <w:style w:type="paragraph" w:customStyle="1" w:styleId="34">
    <w:name w:val="msonormal"/>
    <w:basedOn w:val="1"/>
    <w:qFormat/>
    <w:uiPriority w:val="0"/>
    <w:pPr>
      <w:widowControl/>
      <w:snapToGrid/>
      <w:spacing w:before="100" w:beforeAutospacing="1" w:after="100" w:afterAutospacing="1" w:line="240" w:lineRule="auto"/>
      <w:ind w:firstLine="0"/>
      <w:jc w:val="left"/>
    </w:pPr>
    <w:rPr>
      <w:rFonts w:cs="Times New Roman"/>
      <w:kern w:val="0"/>
      <w:szCs w:val="24"/>
    </w:rPr>
  </w:style>
  <w:style w:type="character" w:customStyle="1" w:styleId="35">
    <w:name w:val="标题 7 字符"/>
    <w:basedOn w:val="23"/>
    <w:link w:val="8"/>
    <w:semiHidden/>
    <w:qFormat/>
    <w:locked/>
    <w:uiPriority w:val="9"/>
    <w:rPr>
      <w:rFonts w:eastAsia="宋体" w:cs="Times New Roman"/>
      <w:b/>
      <w:bCs/>
      <w:kern w:val="2"/>
      <w:sz w:val="24"/>
      <w:szCs w:val="24"/>
    </w:rPr>
  </w:style>
  <w:style w:type="character" w:customStyle="1" w:styleId="36">
    <w:name w:val="标题 8 字符"/>
    <w:basedOn w:val="23"/>
    <w:link w:val="9"/>
    <w:semiHidden/>
    <w:qFormat/>
    <w:locked/>
    <w:uiPriority w:val="9"/>
    <w:rPr>
      <w:rFonts w:ascii="Calibri Light" w:hAnsi="Calibri Light" w:eastAsia="宋体" w:cs="Times New Roman"/>
      <w:kern w:val="2"/>
      <w:sz w:val="24"/>
      <w:szCs w:val="24"/>
    </w:rPr>
  </w:style>
  <w:style w:type="character" w:customStyle="1" w:styleId="37">
    <w:name w:val="标题 9 字符"/>
    <w:basedOn w:val="23"/>
    <w:link w:val="10"/>
    <w:semiHidden/>
    <w:qFormat/>
    <w:locked/>
    <w:uiPriority w:val="0"/>
    <w:rPr>
      <w:rFonts w:hint="default" w:ascii="Calibri Light" w:hAnsi="Calibri Light" w:eastAsia="宋体" w:cs="Times New Roman"/>
      <w:sz w:val="28"/>
      <w:szCs w:val="21"/>
    </w:rPr>
  </w:style>
  <w:style w:type="character" w:customStyle="1" w:styleId="38">
    <w:name w:val="页眉 字符"/>
    <w:basedOn w:val="23"/>
    <w:link w:val="16"/>
    <w:qFormat/>
    <w:locked/>
    <w:uiPriority w:val="99"/>
    <w:rPr>
      <w:rFonts w:hint="default" w:ascii="Times New Roman" w:hAnsi="Times New Roman" w:eastAsia="宋体" w:cs="Times New Roman"/>
      <w:sz w:val="18"/>
      <w:szCs w:val="18"/>
    </w:rPr>
  </w:style>
  <w:style w:type="character" w:customStyle="1" w:styleId="39">
    <w:name w:val="页脚 字符"/>
    <w:basedOn w:val="23"/>
    <w:link w:val="15"/>
    <w:qFormat/>
    <w:locked/>
    <w:uiPriority w:val="99"/>
    <w:rPr>
      <w:rFonts w:hint="default" w:ascii="Times New Roman" w:hAnsi="Times New Roman" w:eastAsia="宋体" w:cs="Times New Roman"/>
      <w:sz w:val="18"/>
      <w:szCs w:val="18"/>
    </w:rPr>
  </w:style>
  <w:style w:type="character" w:customStyle="1" w:styleId="40">
    <w:name w:val="标题 字符"/>
    <w:basedOn w:val="23"/>
    <w:link w:val="20"/>
    <w:qFormat/>
    <w:locked/>
    <w:uiPriority w:val="10"/>
    <w:rPr>
      <w:rFonts w:hint="default" w:ascii="Times New Roman" w:hAnsi="Times New Roman" w:eastAsia="Times New Roman" w:cstheme="majorBidi"/>
      <w:b/>
      <w:bCs/>
      <w:color w:val="70AD47" w:themeColor="accent6"/>
      <w:kern w:val="2"/>
      <w:sz w:val="24"/>
      <w:szCs w:val="32"/>
      <w:u w:val="wavyDouble"/>
      <w14:textFill>
        <w14:solidFill>
          <w14:schemeClr w14:val="accent6"/>
        </w14:solidFill>
      </w14:textFill>
    </w:rPr>
  </w:style>
  <w:style w:type="character" w:customStyle="1" w:styleId="41">
    <w:name w:val="Title Char1"/>
    <w:basedOn w:val="23"/>
    <w:qFormat/>
    <w:uiPriority w:val="10"/>
    <w:rPr>
      <w:rFonts w:asciiTheme="majorHAnsi" w:hAnsiTheme="majorHAnsi" w:eastAsiaTheme="majorEastAsia" w:cstheme="majorBidi"/>
      <w:b/>
      <w:bCs/>
      <w:kern w:val="2"/>
      <w:sz w:val="32"/>
      <w:szCs w:val="32"/>
    </w:rPr>
  </w:style>
  <w:style w:type="character" w:customStyle="1" w:styleId="42">
    <w:name w:val="注释标题 字符"/>
    <w:basedOn w:val="23"/>
    <w:link w:val="11"/>
    <w:semiHidden/>
    <w:qFormat/>
    <w:locked/>
    <w:uiPriority w:val="99"/>
    <w:rPr>
      <w:rFonts w:hint="default" w:ascii="Times New Roman" w:hAnsi="Times New Roman" w:cs="Times New Roman"/>
      <w:kern w:val="2"/>
      <w:sz w:val="21"/>
      <w:szCs w:val="22"/>
    </w:rPr>
  </w:style>
  <w:style w:type="character" w:customStyle="1" w:styleId="43">
    <w:name w:val="无间隔 字符"/>
    <w:basedOn w:val="23"/>
    <w:link w:val="44"/>
    <w:qFormat/>
    <w:locked/>
    <w:uiPriority w:val="1"/>
    <w:rPr>
      <w:i/>
      <w:kern w:val="2"/>
      <w:sz w:val="24"/>
      <w:szCs w:val="22"/>
      <w:lang w:val="zh-CN"/>
    </w:rPr>
  </w:style>
  <w:style w:type="paragraph" w:styleId="44">
    <w:name w:val="No Spacing"/>
    <w:basedOn w:val="1"/>
    <w:next w:val="1"/>
    <w:link w:val="43"/>
    <w:qFormat/>
    <w:uiPriority w:val="1"/>
    <w:pPr>
      <w:numPr>
        <w:ilvl w:val="8"/>
        <w:numId w:val="2"/>
      </w:numPr>
      <w:ind w:left="177" w:leftChars="177"/>
    </w:pPr>
    <w:rPr>
      <w:i/>
      <w:lang w:val="zh-CN"/>
    </w:rPr>
  </w:style>
  <w:style w:type="character" w:customStyle="1" w:styleId="45">
    <w:name w:val="列表段落 字符"/>
    <w:basedOn w:val="23"/>
    <w:link w:val="46"/>
    <w:qFormat/>
    <w:locked/>
    <w:uiPriority w:val="99"/>
    <w:rPr>
      <w:rFonts w:hint="default" w:ascii="Times New Roman" w:hAnsi="Times New Roman" w:cs="Times New Roman"/>
      <w:kern w:val="2"/>
      <w:sz w:val="24"/>
      <w:szCs w:val="22"/>
    </w:rPr>
  </w:style>
  <w:style w:type="paragraph" w:styleId="46">
    <w:name w:val="List Paragraph"/>
    <w:basedOn w:val="1"/>
    <w:link w:val="45"/>
    <w:qFormat/>
    <w:uiPriority w:val="99"/>
  </w:style>
  <w:style w:type="paragraph" w:customStyle="1" w:styleId="47">
    <w:name w:val="TOC 标题1"/>
    <w:basedOn w:val="2"/>
    <w:next w:val="1"/>
    <w:semiHidden/>
    <w:unhideWhenUsed/>
    <w:qFormat/>
    <w:uiPriority w:val="39"/>
    <w:pPr>
      <w:spacing w:before="240" w:after="0" w:line="256" w:lineRule="auto"/>
      <w:outlineLvl w:val="9"/>
    </w:pPr>
    <w:rPr>
      <w:rFonts w:asciiTheme="majorHAnsi" w:hAnsiTheme="majorHAnsi" w:cstheme="majorBidi"/>
      <w:b w:val="0"/>
      <w:bCs w:val="0"/>
      <w:color w:val="2E75B6" w:themeColor="accent1" w:themeShade="BF"/>
      <w:kern w:val="0"/>
    </w:rPr>
  </w:style>
  <w:style w:type="character" w:customStyle="1" w:styleId="48">
    <w:name w:val="表格标题 Char"/>
    <w:link w:val="49"/>
    <w:qFormat/>
    <w:locked/>
    <w:uiPriority w:val="0"/>
    <w:rPr>
      <w:rFonts w:eastAsia="宋体" w:cs="Times New Roman"/>
      <w:color w:val="000000"/>
      <w:kern w:val="2"/>
      <w:sz w:val="24"/>
      <w:szCs w:val="22"/>
    </w:rPr>
  </w:style>
  <w:style w:type="paragraph" w:customStyle="1" w:styleId="49">
    <w:name w:val="表格标题"/>
    <w:basedOn w:val="1"/>
    <w:next w:val="50"/>
    <w:link w:val="48"/>
    <w:qFormat/>
    <w:uiPriority w:val="0"/>
    <w:pPr>
      <w:keepNext/>
      <w:numPr>
        <w:ilvl w:val="4"/>
        <w:numId w:val="2"/>
      </w:numPr>
      <w:adjustRightInd w:val="0"/>
      <w:spacing w:beforeLines="20" w:afterLines="10"/>
      <w:jc w:val="center"/>
    </w:pPr>
    <w:rPr>
      <w:rFonts w:eastAsia="宋体" w:cs="Times New Roman"/>
      <w:color w:val="000000"/>
    </w:rPr>
  </w:style>
  <w:style w:type="paragraph" w:customStyle="1" w:styleId="50">
    <w:name w:val="英文表格标题"/>
    <w:basedOn w:val="49"/>
    <w:next w:val="1"/>
    <w:link w:val="51"/>
    <w:qFormat/>
    <w:uiPriority w:val="0"/>
    <w:pPr>
      <w:numPr>
        <w:ilvl w:val="7"/>
      </w:numPr>
      <w:spacing w:beforeLines="50" w:afterLines="20" w:line="240" w:lineRule="auto"/>
    </w:pPr>
  </w:style>
  <w:style w:type="character" w:customStyle="1" w:styleId="51">
    <w:name w:val="英文表格标题 Char"/>
    <w:link w:val="50"/>
    <w:qFormat/>
    <w:locked/>
    <w:uiPriority w:val="0"/>
    <w:rPr>
      <w:rFonts w:eastAsia="宋体" w:cs="Times New Roman"/>
      <w:color w:val="000000"/>
      <w:kern w:val="2"/>
      <w:sz w:val="24"/>
      <w:szCs w:val="22"/>
    </w:rPr>
  </w:style>
  <w:style w:type="character" w:customStyle="1" w:styleId="52">
    <w:name w:val="图片说明 Char"/>
    <w:link w:val="53"/>
    <w:qFormat/>
    <w:locked/>
    <w:uiPriority w:val="0"/>
    <w:rPr>
      <w:rFonts w:eastAsia="宋体" w:cs="Times New Roman"/>
      <w:kern w:val="2"/>
      <w:sz w:val="24"/>
      <w:szCs w:val="22"/>
    </w:rPr>
  </w:style>
  <w:style w:type="paragraph" w:customStyle="1" w:styleId="53">
    <w:name w:val="图片说明"/>
    <w:basedOn w:val="1"/>
    <w:next w:val="54"/>
    <w:link w:val="52"/>
    <w:qFormat/>
    <w:uiPriority w:val="0"/>
    <w:pPr>
      <w:numPr>
        <w:ilvl w:val="5"/>
        <w:numId w:val="2"/>
      </w:numPr>
      <w:adjustRightInd w:val="0"/>
      <w:spacing w:beforeLines="10" w:afterLines="10"/>
      <w:jc w:val="center"/>
    </w:pPr>
    <w:rPr>
      <w:rFonts w:eastAsia="宋体" w:cs="Times New Roman"/>
    </w:rPr>
  </w:style>
  <w:style w:type="paragraph" w:customStyle="1" w:styleId="54">
    <w:name w:val="英文图片说明"/>
    <w:basedOn w:val="53"/>
    <w:next w:val="1"/>
    <w:link w:val="55"/>
    <w:qFormat/>
    <w:uiPriority w:val="0"/>
    <w:pPr>
      <w:numPr>
        <w:ilvl w:val="6"/>
      </w:numPr>
      <w:spacing w:beforeLines="0" w:afterLines="20"/>
    </w:pPr>
  </w:style>
  <w:style w:type="character" w:customStyle="1" w:styleId="55">
    <w:name w:val="英文图片说明 Char"/>
    <w:link w:val="54"/>
    <w:qFormat/>
    <w:locked/>
    <w:uiPriority w:val="0"/>
    <w:rPr>
      <w:rFonts w:eastAsia="宋体" w:cs="Times New Roman"/>
      <w:kern w:val="2"/>
      <w:sz w:val="24"/>
      <w:szCs w:val="22"/>
    </w:rPr>
  </w:style>
  <w:style w:type="character" w:customStyle="1" w:styleId="56">
    <w:name w:val="公式 Char"/>
    <w:basedOn w:val="23"/>
    <w:link w:val="57"/>
    <w:qFormat/>
    <w:locked/>
    <w:uiPriority w:val="0"/>
    <w:rPr>
      <w:rFonts w:hint="default" w:ascii="Times New Roman" w:hAnsi="Times New Roman" w:eastAsia="宋体" w:cs="Times New Roman"/>
      <w:iCs/>
      <w:color w:val="000000" w:themeColor="text1"/>
      <w:sz w:val="24"/>
      <w14:textFill>
        <w14:solidFill>
          <w14:schemeClr w14:val="tx1"/>
        </w14:solidFill>
      </w14:textFill>
    </w:rPr>
  </w:style>
  <w:style w:type="paragraph" w:customStyle="1" w:styleId="57">
    <w:name w:val="公式"/>
    <w:basedOn w:val="1"/>
    <w:next w:val="1"/>
    <w:link w:val="56"/>
    <w:qFormat/>
    <w:uiPriority w:val="0"/>
    <w:pPr>
      <w:tabs>
        <w:tab w:val="center" w:pos="4200"/>
        <w:tab w:val="center" w:leader="middleDot" w:pos="8466"/>
      </w:tabs>
      <w:adjustRightInd w:val="0"/>
      <w:ind w:firstLine="0"/>
    </w:pPr>
    <w:rPr>
      <w:rFonts w:eastAsia="宋体"/>
      <w:iCs/>
      <w:color w:val="000000" w:themeColor="text1"/>
      <w14:textFill>
        <w14:solidFill>
          <w14:schemeClr w14:val="tx1"/>
        </w14:solidFill>
      </w14:textFill>
    </w:rPr>
  </w:style>
  <w:style w:type="paragraph" w:customStyle="1" w:styleId="58">
    <w:name w:val="列出段落1"/>
    <w:basedOn w:val="1"/>
    <w:qFormat/>
    <w:uiPriority w:val="34"/>
    <w:pPr>
      <w:spacing w:beforeLines="10" w:afterLines="10"/>
    </w:pPr>
    <w:rPr>
      <w:rFonts w:eastAsia="宋体" w:cs="Times New Roman"/>
      <w:sz w:val="28"/>
    </w:rPr>
  </w:style>
  <w:style w:type="character" w:customStyle="1" w:styleId="59">
    <w:name w:val="参考文献 Char"/>
    <w:basedOn w:val="23"/>
    <w:link w:val="60"/>
    <w:qFormat/>
    <w:locked/>
    <w:uiPriority w:val="0"/>
    <w:rPr>
      <w:kern w:val="2"/>
      <w:sz w:val="24"/>
      <w:szCs w:val="22"/>
    </w:rPr>
  </w:style>
  <w:style w:type="paragraph" w:customStyle="1" w:styleId="60">
    <w:name w:val="参考文献"/>
    <w:basedOn w:val="1"/>
    <w:link w:val="59"/>
    <w:qFormat/>
    <w:uiPriority w:val="0"/>
    <w:pPr>
      <w:numPr>
        <w:ilvl w:val="0"/>
        <w:numId w:val="4"/>
      </w:numPr>
      <w:adjustRightInd w:val="0"/>
      <w:spacing w:line="240" w:lineRule="auto"/>
      <w:ind w:firstLine="0"/>
    </w:pPr>
  </w:style>
  <w:style w:type="character" w:customStyle="1" w:styleId="61">
    <w:name w:val="Warning Char"/>
    <w:basedOn w:val="45"/>
    <w:link w:val="62"/>
    <w:qFormat/>
    <w:locked/>
    <w:uiPriority w:val="0"/>
    <w:rPr>
      <w:rFonts w:hint="default" w:ascii="Times New Roman" w:hAnsi="Times New Roman" w:cs="Times New Roman"/>
      <w:b/>
      <w:i/>
      <w:color w:val="FF0000"/>
      <w:kern w:val="2"/>
      <w:sz w:val="24"/>
      <w:szCs w:val="22"/>
    </w:rPr>
  </w:style>
  <w:style w:type="paragraph" w:customStyle="1" w:styleId="62">
    <w:name w:val="Warning"/>
    <w:basedOn w:val="46"/>
    <w:link w:val="61"/>
    <w:qFormat/>
    <w:uiPriority w:val="0"/>
    <w:pPr>
      <w:pBdr>
        <w:top w:val="single" w:color="auto" w:sz="4" w:space="0"/>
        <w:left w:val="single" w:color="auto" w:sz="4" w:space="0"/>
        <w:bottom w:val="single" w:color="auto" w:sz="4" w:space="0"/>
        <w:right w:val="single" w:color="auto" w:sz="4" w:space="0"/>
      </w:pBdr>
      <w:spacing w:line="240" w:lineRule="auto"/>
      <w:ind w:left="420" w:firstLine="0"/>
    </w:pPr>
    <w:rPr>
      <w:b/>
      <w:i/>
      <w:color w:val="FF0000"/>
    </w:rPr>
  </w:style>
  <w:style w:type="character" w:styleId="63">
    <w:name w:val="Placeholder Text"/>
    <w:basedOn w:val="23"/>
    <w:semiHidden/>
    <w:qFormat/>
    <w:uiPriority w:val="99"/>
    <w:rPr>
      <w:color w:val="808080"/>
    </w:rPr>
  </w:style>
  <w:style w:type="character" w:customStyle="1" w:styleId="64">
    <w:name w:val="占位符文本1"/>
    <w:basedOn w:val="23"/>
    <w:semiHidden/>
    <w:qFormat/>
    <w:uiPriority w:val="99"/>
    <w:rPr>
      <w:color w:val="808080"/>
    </w:rPr>
  </w:style>
  <w:style w:type="table" w:customStyle="1" w:styleId="65">
    <w:name w:val="无格式表格 21"/>
    <w:basedOn w:val="21"/>
    <w:qFormat/>
    <w:uiPriority w:val="42"/>
    <w:rPr>
      <w:rFonts w:asciiTheme="minorHAnsi" w:hAnsiTheme="minorHAnsi"/>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66">
    <w:name w:val="网格表 41"/>
    <w:basedOn w:val="21"/>
    <w:qFormat/>
    <w:uiPriority w:val="49"/>
    <w:rPr>
      <w:rFonts w:asciiTheme="minorHAnsi" w:hAnsiTheme="minorHAnsi"/>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67">
    <w:name w:val="网格表 5 深色1"/>
    <w:basedOn w:val="21"/>
    <w:qFormat/>
    <w:uiPriority w:val="50"/>
    <w:rPr>
      <w:rFonts w:asciiTheme="minorHAnsi" w:hAnsiTheme="minorHAnsi"/>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68">
    <w:name w:val="网格表 4 - 着色 31"/>
    <w:basedOn w:val="21"/>
    <w:qFormat/>
    <w:uiPriority w:val="49"/>
    <w:rPr>
      <w:rFonts w:asciiTheme="minorHAnsi" w:hAnsiTheme="minorHAnsi"/>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69">
    <w:name w:val="网格表 5 深色 - 着色 31"/>
    <w:basedOn w:val="21"/>
    <w:qFormat/>
    <w:uiPriority w:val="50"/>
    <w:rPr>
      <w:rFonts w:asciiTheme="minorHAnsi" w:hAnsiTheme="minorHAnsi"/>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70">
    <w:name w:val="网格表 5 深色 - 着色 51"/>
    <w:basedOn w:val="21"/>
    <w:qFormat/>
    <w:uiPriority w:val="50"/>
    <w:rPr>
      <w:rFonts w:ascii="Calibri" w:hAnsi="Calibri"/>
    </w:rPr>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D9E2F3"/>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4472C4"/>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4472C4"/>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4472C4"/>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4472C4"/>
      </w:tcPr>
    </w:tblStylePr>
    <w:tblStylePr w:type="band1Vert">
      <w:tcPr>
        <w:shd w:val="clear" w:color="auto" w:fill="B4C6E7"/>
      </w:tcPr>
    </w:tblStylePr>
    <w:tblStylePr w:type="band1Horz">
      <w:tcPr>
        <w:shd w:val="clear" w:color="auto" w:fill="B4C6E7"/>
      </w:tcPr>
    </w:tblStylePr>
  </w:style>
  <w:style w:type="character" w:customStyle="1" w:styleId="71">
    <w:name w:val="HTML 预设格式 字符"/>
    <w:basedOn w:val="23"/>
    <w:link w:val="19"/>
    <w:semiHidden/>
    <w:qFormat/>
    <w:uiPriority w:val="99"/>
    <w:rPr>
      <w:rFonts w:ascii="宋体" w:hAnsi="宋体" w:eastAsia="宋体" w:cs="宋体"/>
      <w:sz w:val="24"/>
      <w:szCs w:val="24"/>
    </w:rPr>
  </w:style>
  <w:style w:type="paragraph" w:customStyle="1" w:styleId="72">
    <w:name w:val="Code"/>
    <w:basedOn w:val="46"/>
    <w:link w:val="73"/>
    <w:qFormat/>
    <w:uiPriority w:val="0"/>
    <w:pPr>
      <w:widowControl/>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line="240" w:lineRule="auto"/>
      <w:ind w:left="420" w:firstLine="0"/>
      <w:jc w:val="left"/>
    </w:pPr>
    <w:rPr>
      <w:rFonts w:ascii="Consolas" w:hAnsi="Consolas" w:eastAsia="Cambria" w:cs="宋体"/>
      <w:color w:val="333333"/>
      <w:kern w:val="0"/>
      <w:szCs w:val="24"/>
    </w:rPr>
  </w:style>
  <w:style w:type="character" w:customStyle="1" w:styleId="73">
    <w:name w:val="Code Char"/>
    <w:basedOn w:val="45"/>
    <w:link w:val="72"/>
    <w:qFormat/>
    <w:uiPriority w:val="0"/>
    <w:rPr>
      <w:rFonts w:hint="default" w:ascii="Consolas" w:hAnsi="Consolas" w:eastAsia="Cambria" w:cs="宋体"/>
      <w:color w:val="333333"/>
      <w:kern w:val="2"/>
      <w:sz w:val="24"/>
      <w:szCs w:val="24"/>
      <w:shd w:val="clear" w:color="auto" w:fill="F5F5F5"/>
    </w:rPr>
  </w:style>
  <w:style w:type="character" w:customStyle="1" w:styleId="74">
    <w:name w:val="gp"/>
    <w:basedOn w:val="23"/>
    <w:qFormat/>
    <w:uiPriority w:val="0"/>
  </w:style>
  <w:style w:type="character" w:customStyle="1" w:styleId="75">
    <w:name w:val="mi"/>
    <w:basedOn w:val="23"/>
    <w:qFormat/>
    <w:uiPriority w:val="0"/>
  </w:style>
  <w:style w:type="character" w:customStyle="1" w:styleId="76">
    <w:name w:val="o"/>
    <w:basedOn w:val="23"/>
    <w:qFormat/>
    <w:uiPriority w:val="0"/>
  </w:style>
  <w:style w:type="character" w:customStyle="1" w:styleId="77">
    <w:name w:val="go"/>
    <w:basedOn w:val="23"/>
    <w:qFormat/>
    <w:uiPriority w:val="0"/>
  </w:style>
  <w:style w:type="character" w:customStyle="1" w:styleId="78">
    <w:name w:val="p"/>
    <w:basedOn w:val="23"/>
    <w:qFormat/>
    <w:uiPriority w:val="0"/>
  </w:style>
  <w:style w:type="character" w:customStyle="1" w:styleId="79">
    <w:name w:val="c1"/>
    <w:basedOn w:val="23"/>
    <w:qFormat/>
    <w:uiPriority w:val="0"/>
  </w:style>
  <w:style w:type="character" w:customStyle="1" w:styleId="80">
    <w:name w:val="n"/>
    <w:basedOn w:val="23"/>
    <w:qFormat/>
    <w:uiPriority w:val="0"/>
  </w:style>
  <w:style w:type="character" w:customStyle="1" w:styleId="81">
    <w:name w:val="gt"/>
    <w:basedOn w:val="23"/>
    <w:qFormat/>
    <w:uiPriority w:val="0"/>
  </w:style>
  <w:style w:type="character" w:customStyle="1" w:styleId="82">
    <w:name w:val="nb"/>
    <w:basedOn w:val="23"/>
    <w:qFormat/>
    <w:uiPriority w:val="0"/>
  </w:style>
  <w:style w:type="character" w:customStyle="1" w:styleId="83">
    <w:name w:val="m"/>
    <w:basedOn w:val="23"/>
    <w:qFormat/>
    <w:uiPriority w:val="0"/>
  </w:style>
  <w:style w:type="character" w:customStyle="1" w:styleId="84">
    <w:name w:val="gr"/>
    <w:basedOn w:val="23"/>
    <w:qFormat/>
    <w:uiPriority w:val="0"/>
  </w:style>
  <w:style w:type="character" w:customStyle="1" w:styleId="85">
    <w:name w:val="mf"/>
    <w:basedOn w:val="23"/>
    <w:qFormat/>
    <w:uiPriority w:val="0"/>
  </w:style>
  <w:style w:type="character" w:customStyle="1" w:styleId="86">
    <w:name w:val="s1"/>
    <w:basedOn w:val="23"/>
    <w:qFormat/>
    <w:uiPriority w:val="0"/>
  </w:style>
  <w:style w:type="character" w:customStyle="1" w:styleId="87">
    <w:name w:val="se"/>
    <w:basedOn w:val="23"/>
    <w:qFormat/>
    <w:uiPriority w:val="0"/>
  </w:style>
  <w:style w:type="character" w:customStyle="1" w:styleId="88">
    <w:name w:val="s2"/>
    <w:basedOn w:val="23"/>
    <w:qFormat/>
    <w:uiPriority w:val="0"/>
  </w:style>
  <w:style w:type="character" w:customStyle="1" w:styleId="89">
    <w:name w:val="sa"/>
    <w:basedOn w:val="23"/>
    <w:qFormat/>
    <w:uiPriority w:val="0"/>
  </w:style>
  <w:style w:type="table" w:customStyle="1" w:styleId="90">
    <w:name w:val="网格表 1 浅色 - 着色 21"/>
    <w:basedOn w:val="21"/>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character" w:customStyle="1" w:styleId="91">
    <w:name w:val="批注框文本 字符"/>
    <w:basedOn w:val="23"/>
    <w:link w:val="14"/>
    <w:semiHidden/>
    <w:qFormat/>
    <w:uiPriority w:val="99"/>
    <w:rPr>
      <w:kern w:val="2"/>
      <w:sz w:val="18"/>
      <w:szCs w:val="18"/>
    </w:rPr>
  </w:style>
  <w:style w:type="paragraph" w:customStyle="1" w:styleId="92">
    <w:name w:val="var_name"/>
    <w:basedOn w:val="1"/>
    <w:link w:val="93"/>
    <w:qFormat/>
    <w:uiPriority w:val="0"/>
    <w:pPr>
      <w:widowControl/>
      <w:snapToGrid/>
      <w:spacing w:after="180" w:line="240" w:lineRule="auto"/>
      <w:ind w:firstLine="0"/>
      <w:jc w:val="left"/>
    </w:pPr>
    <w:rPr>
      <w:rFonts w:ascii="Consolas" w:hAnsi="Consolas"/>
      <w:b/>
      <w:sz w:val="20"/>
      <w:szCs w:val="20"/>
      <w:bdr w:val="single" w:color="9CC2E5" w:themeColor="accent1" w:themeTint="99" w:sz="6" w:space="0"/>
    </w:rPr>
  </w:style>
  <w:style w:type="character" w:customStyle="1" w:styleId="93">
    <w:name w:val="var_name Char"/>
    <w:basedOn w:val="23"/>
    <w:link w:val="92"/>
    <w:qFormat/>
    <w:uiPriority w:val="0"/>
    <w:rPr>
      <w:rFonts w:ascii="Consolas" w:hAnsi="Consolas"/>
      <w:b/>
      <w:kern w:val="2"/>
      <w:bdr w:val="single" w:color="9CC2E5" w:themeColor="accent1" w:themeTint="99" w:sz="6" w:space="0"/>
    </w:rPr>
  </w:style>
  <w:style w:type="character" w:customStyle="1" w:styleId="94">
    <w:name w:val="明显强调1"/>
    <w:basedOn w:val="23"/>
    <w:qFormat/>
    <w:uiPriority w:val="21"/>
    <w:rPr>
      <w:i/>
      <w:iCs/>
      <w:color w:val="5B9BD5" w:themeColor="accent1"/>
      <w14:textFill>
        <w14:solidFill>
          <w14:schemeClr w14:val="accent1"/>
        </w14:solidFill>
      </w14:textFill>
    </w:rPr>
  </w:style>
  <w:style w:type="paragraph" w:customStyle="1" w:styleId="95">
    <w:name w:val="high_win"/>
    <w:basedOn w:val="46"/>
    <w:link w:val="96"/>
    <w:qFormat/>
    <w:uiPriority w:val="0"/>
    <w:pPr>
      <w:numPr>
        <w:ilvl w:val="0"/>
        <w:numId w:val="5"/>
      </w:numPr>
    </w:pPr>
    <w:rPr>
      <w:rFonts w:cs="Times New Roman"/>
      <w:bdr w:val="dotted" w:color="auto" w:sz="4" w:space="0"/>
    </w:rPr>
  </w:style>
  <w:style w:type="character" w:customStyle="1" w:styleId="96">
    <w:name w:val="high_win Char"/>
    <w:basedOn w:val="45"/>
    <w:link w:val="95"/>
    <w:qFormat/>
    <w:uiPriority w:val="0"/>
    <w:rPr>
      <w:rFonts w:hint="default" w:ascii="Times New Roman" w:hAnsi="Times New Roman" w:cs="Times New Roman"/>
      <w:kern w:val="2"/>
      <w:sz w:val="24"/>
      <w:szCs w:val="22"/>
      <w:bdr w:val="dotted" w:color="auto" w:sz="4" w:space="0"/>
    </w:rPr>
  </w:style>
  <w:style w:type="character" w:customStyle="1" w:styleId="97">
    <w:name w:val="jlqj4b"/>
    <w:basedOn w:val="23"/>
    <w:qFormat/>
    <w:uiPriority w:val="0"/>
  </w:style>
  <w:style w:type="character" w:customStyle="1" w:styleId="98">
    <w:name w:val="未处理的提及1"/>
    <w:basedOn w:val="23"/>
    <w:semiHidden/>
    <w:unhideWhenUsed/>
    <w:qFormat/>
    <w:uiPriority w:val="99"/>
    <w:rPr>
      <w:color w:val="605E5C"/>
      <w:shd w:val="clear" w:color="auto" w:fill="E1DFDD"/>
    </w:rPr>
  </w:style>
  <w:style w:type="paragraph" w:customStyle="1" w:styleId="99">
    <w:name w:val="修订1"/>
    <w:hidden/>
    <w:semiHidden/>
    <w:qFormat/>
    <w:uiPriority w:val="99"/>
    <w:rPr>
      <w:rFonts w:ascii="Times New Roman" w:hAnsi="Times New Roman" w:eastAsiaTheme="minorEastAsia" w:cstheme="minorBidi"/>
      <w:kern w:val="2"/>
      <w:sz w:val="24"/>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customXml" Target="../customXml/item4.xml"/><Relationship Id="rId27" Type="http://schemas.openxmlformats.org/officeDocument/2006/relationships/customXml" Target="../customXml/item3.xml"/><Relationship Id="rId26" Type="http://schemas.openxmlformats.org/officeDocument/2006/relationships/customXml" Target="../customXml/item2.xml"/><Relationship Id="rId25" Type="http://schemas.openxmlformats.org/officeDocument/2006/relationships/customXml" Target="../customXml/item1.xml"/><Relationship Id="rId24" Type="http://schemas.openxmlformats.org/officeDocument/2006/relationships/numbering" Target="numbering.xml"/><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cid:8e603648-1a32-4f58-81b6-66c0a726ba4a" TargetMode="External"/><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jpe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yxu\Documents\07_University_Macau\IOT_Experiment\01_IoT_Tutorial\document_template.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SimHei"/>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SimSun"/>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3a44345-fa14-40f2-aa08-0bb8171ef47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471D64E891938429A8480B8988A0BC6" ma:contentTypeVersion="6" ma:contentTypeDescription="Create a new document." ma:contentTypeScope="" ma:versionID="2de005260fc7194b3c071235939744e7">
  <xsd:schema xmlns:xsd="http://www.w3.org/2001/XMLSchema" xmlns:xs="http://www.w3.org/2001/XMLSchema" xmlns:p="http://schemas.microsoft.com/office/2006/metadata/properties" xmlns:ns3="63a44345-fa14-40f2-aa08-0bb8171ef47a" xmlns:ns4="e36e7775-045d-49db-9c4e-a393b5454a82" targetNamespace="http://schemas.microsoft.com/office/2006/metadata/properties" ma:root="true" ma:fieldsID="7d1b5aba0c75dccb3c752d37601212e7" ns3:_="" ns4:_="">
    <xsd:import namespace="63a44345-fa14-40f2-aa08-0bb8171ef47a"/>
    <xsd:import namespace="e36e7775-045d-49db-9c4e-a393b5454a8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a44345-fa14-40f2-aa08-0bb8171ef4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36e7775-045d-49db-9c4e-a393b5454a8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41A327D-5EDC-4472-9282-6B7C66CDFA2C}">
  <ds:schemaRefs/>
</ds:datastoreItem>
</file>

<file path=customXml/itemProps2.xml><?xml version="1.0" encoding="utf-8"?>
<ds:datastoreItem xmlns:ds="http://schemas.openxmlformats.org/officeDocument/2006/customXml" ds:itemID="{3D1BE5E8-C6DC-4DED-B7DF-3BF19C8C7D20}">
  <ds:schemaRefs/>
</ds:datastoreItem>
</file>

<file path=customXml/itemProps3.xml><?xml version="1.0" encoding="utf-8"?>
<ds:datastoreItem xmlns:ds="http://schemas.openxmlformats.org/officeDocument/2006/customXml" ds:itemID="{2B3AEAE8-582C-496E-9F02-8B96DC3BBA55}">
  <ds:schemaRefs/>
</ds:datastoreItem>
</file>

<file path=customXml/itemProps4.xml><?xml version="1.0" encoding="utf-8"?>
<ds:datastoreItem xmlns:ds="http://schemas.openxmlformats.org/officeDocument/2006/customXml" ds:itemID="{AFA9074C-DD2A-4DCB-AEC2-0A8BA6969C3E}">
  <ds:schemaRefs/>
</ds:datastoreItem>
</file>

<file path=docProps/app.xml><?xml version="1.0" encoding="utf-8"?>
<Properties xmlns="http://schemas.openxmlformats.org/officeDocument/2006/extended-properties" xmlns:vt="http://schemas.openxmlformats.org/officeDocument/2006/docPropsVTypes">
  <Template>document_template.dotx</Template>
  <Company>逻辑设计一部</Company>
  <Pages>6</Pages>
  <Words>938</Words>
  <Characters>5353</Characters>
  <Lines>44</Lines>
  <Paragraphs>12</Paragraphs>
  <TotalTime>14</TotalTime>
  <ScaleCrop>false</ScaleCrop>
  <LinksUpToDate>false</LinksUpToDate>
  <CharactersWithSpaces>6279</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2023-06-13T08:34:00Z</dcterms:created>
  <dc:creator>XU, CHONGYAO</dc:creator>
  <cp:lastModifiedBy>肖其凯</cp:lastModifiedBy>
  <cp:lastPrinted>2023-06-11T10:54:00Z</cp:lastPrinted>
  <dcterms:modified xsi:type="dcterms:W3CDTF">2023-07-03T08:49:55Z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MTWinEqns">
    <vt:bool>true</vt:bool>
  </property>
  <property fmtid="{D5CDD505-2E9C-101B-9397-08002B2CF9AE}" pid="4" name="ContentTypeId">
    <vt:lpwstr>0x010100D471D64E891938429A8480B8988A0BC6</vt:lpwstr>
  </property>
  <property fmtid="{D5CDD505-2E9C-101B-9397-08002B2CF9AE}" pid="5" name="GrammarlyDocumentId">
    <vt:lpwstr>a7f1fd61c578632e61775ba0d945703e300d320e28811145a9a913ce48a1ecd9</vt:lpwstr>
  </property>
  <property fmtid="{D5CDD505-2E9C-101B-9397-08002B2CF9AE}" pid="6" name="ICV">
    <vt:lpwstr>AA5DC5794461475E9D39620B1B96588E_13</vt:lpwstr>
  </property>
</Properties>
</file>