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bookmarkStart w:id="0" w:name="_Hlk138287711"/>
      <w:bookmarkEnd w:id="0"/>
      <w:r>
        <w:t>Objective</w:t>
      </w:r>
    </w:p>
    <w:p>
      <w:r>
        <w:t>Since the basic communication system between devices is achieved. Now let’s go further on secondary development. This tutorial will introduce three different directions of development. Through this tutorial, you should master the skills below:</w:t>
      </w:r>
    </w:p>
    <w:p>
      <w:pPr>
        <w:pStyle w:val="46"/>
        <w:numPr>
          <w:ilvl w:val="0"/>
          <w:numId w:val="6"/>
        </w:numPr>
      </w:pPr>
      <w:r>
        <w:t>Control your PIPPY dog through a joystick.</w:t>
      </w:r>
    </w:p>
    <w:p>
      <w:pPr>
        <w:pStyle w:val="46"/>
        <w:numPr>
          <w:ilvl w:val="0"/>
          <w:numId w:val="6"/>
        </w:numPr>
      </w:pPr>
      <w:r>
        <w:t>Know how to use the Application Programming Interface (API) provided by other developers.</w:t>
      </w:r>
    </w:p>
    <w:p>
      <w:pPr>
        <w:pStyle w:val="46"/>
        <w:numPr>
          <w:ilvl w:val="0"/>
          <w:numId w:val="6"/>
        </w:numPr>
      </w:pPr>
      <w:r>
        <w:rPr>
          <w:rFonts w:hint="eastAsia"/>
        </w:rPr>
        <w:t>A</w:t>
      </w:r>
      <w:r>
        <w:t xml:space="preserve">ccess and control your PIPPY dog from </w:t>
      </w:r>
      <w:r>
        <w:rPr>
          <w:rFonts w:hint="eastAsia"/>
        </w:rPr>
        <w:t>the</w:t>
      </w:r>
      <w:r>
        <w:t xml:space="preserve"> outer net.</w:t>
      </w:r>
    </w:p>
    <w:p>
      <w:pPr>
        <w:pStyle w:val="46"/>
        <w:ind w:left="780" w:firstLine="0"/>
      </w:pPr>
    </w:p>
    <w:p>
      <w:pPr>
        <w:pStyle w:val="2"/>
        <w:numPr>
          <w:ilvl w:val="0"/>
          <w:numId w:val="1"/>
        </w:numPr>
      </w:pPr>
      <w:r>
        <w:t>Components</w:t>
      </w:r>
    </w:p>
    <w:p>
      <w:pPr>
        <w:pStyle w:val="46"/>
        <w:numPr>
          <w:ilvl w:val="0"/>
          <w:numId w:val="7"/>
        </w:numPr>
      </w:pPr>
      <w:r>
        <w:t>Windows PC</w:t>
      </w:r>
      <w:r>
        <w:rPr>
          <w:rFonts w:hint="eastAsia"/>
          <w:lang w:val="en-US" w:eastAsia="zh-CN"/>
        </w:rPr>
        <w:t>;</w:t>
      </w:r>
    </w:p>
    <w:p>
      <w:pPr>
        <w:pStyle w:val="46"/>
        <w:numPr>
          <w:ilvl w:val="0"/>
          <w:numId w:val="7"/>
        </w:numPr>
      </w:pPr>
      <w:r>
        <w:t>PIPPY Dog;</w:t>
      </w:r>
    </w:p>
    <w:p>
      <w:pPr>
        <w:pStyle w:val="46"/>
        <w:numPr>
          <w:ilvl w:val="0"/>
          <w:numId w:val="7"/>
        </w:numPr>
      </w:pPr>
      <w:r>
        <w:t>Joystick</w:t>
      </w:r>
      <w:r>
        <w:rPr>
          <w:rFonts w:hint="eastAsia"/>
          <w:lang w:val="en-US" w:eastAsia="zh-CN"/>
        </w:rPr>
        <w:t>;</w:t>
      </w:r>
    </w:p>
    <w:p>
      <w:pPr>
        <w:pStyle w:val="46"/>
        <w:numPr>
          <w:ilvl w:val="0"/>
          <w:numId w:val="7"/>
        </w:numPr>
      </w:pPr>
      <w:r>
        <w:t>PCF8591</w:t>
      </w:r>
      <w:r>
        <w:rPr>
          <w:rFonts w:hint="eastAsia"/>
          <w:lang w:val="en-US" w:eastAsia="zh-CN"/>
        </w:rPr>
        <w:t>;</w:t>
      </w:r>
    </w:p>
    <w:p>
      <w:pPr>
        <w:pStyle w:val="46"/>
        <w:numPr>
          <w:ilvl w:val="0"/>
          <w:numId w:val="7"/>
        </w:numPr>
      </w:pPr>
      <w:r>
        <w:t>Dupont Cables;</w:t>
      </w:r>
    </w:p>
    <w:p>
      <w:pPr>
        <w:pStyle w:val="46"/>
        <w:numPr>
          <w:ilvl w:val="0"/>
          <w:numId w:val="7"/>
        </w:numPr>
      </w:pPr>
      <w:r>
        <w:rPr>
          <w:rFonts w:hint="eastAsia"/>
        </w:rPr>
        <w:t>U</w:t>
      </w:r>
      <w:r>
        <w:t>SB Type-C Cable;</w:t>
      </w:r>
    </w:p>
    <w:p>
      <w:pPr>
        <w:pStyle w:val="46"/>
        <w:numPr>
          <w:ilvl w:val="0"/>
          <w:numId w:val="7"/>
        </w:numPr>
      </w:pPr>
      <w:r>
        <w:t>Raspi Board and Power</w:t>
      </w:r>
      <w:r>
        <w:rPr>
          <w:rFonts w:hint="eastAsia"/>
        </w:rPr>
        <w:t>；</w:t>
      </w:r>
    </w:p>
    <w:p>
      <w:pPr>
        <w:pStyle w:val="46"/>
        <w:numPr>
          <w:ilvl w:val="0"/>
          <w:numId w:val="7"/>
        </w:numPr>
      </w:pPr>
      <w:r>
        <w:t>A 16GB SD Card</w:t>
      </w:r>
      <w:r>
        <w:rPr>
          <w:rFonts w:hint="eastAsia"/>
        </w:rPr>
        <w:t>；</w:t>
      </w:r>
    </w:p>
    <w:p>
      <w:pPr>
        <w:pStyle w:val="46"/>
        <w:numPr>
          <w:ilvl w:val="0"/>
          <w:numId w:val="7"/>
        </w:numPr>
      </w:pPr>
      <w:r>
        <w:t>HDMI Screen</w:t>
      </w:r>
      <w:r>
        <w:rPr>
          <w:rFonts w:hint="eastAsia"/>
        </w:rPr>
        <w:t>,</w:t>
      </w:r>
      <w:r>
        <w:t xml:space="preserve"> USB keyboard, USB mouse, and HDMI Cable</w:t>
      </w:r>
      <w:r>
        <w:rPr>
          <w:rFonts w:hint="eastAsia"/>
          <w:lang w:val="en-US" w:eastAsia="zh-CN"/>
        </w:rPr>
        <w:t>.</w:t>
      </w:r>
    </w:p>
    <w:p>
      <w:pPr>
        <w:pStyle w:val="46"/>
        <w:ind w:left="840" w:firstLine="0"/>
        <w:jc w:val="center"/>
      </w:pPr>
      <w:r>
        <w:drawing>
          <wp:inline distT="0" distB="0" distL="0" distR="0">
            <wp:extent cx="1276350" cy="1116330"/>
            <wp:effectExtent l="0" t="0" r="0" b="7620"/>
            <wp:docPr id="169647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04"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b="12530"/>
                    <a:stretch>
                      <a:fillRect/>
                    </a:stretch>
                  </pic:blipFill>
                  <pic:spPr>
                    <a:xfrm>
                      <a:off x="0" y="0"/>
                      <a:ext cx="1286075" cy="1124925"/>
                    </a:xfrm>
                    <a:prstGeom prst="rect">
                      <a:avLst/>
                    </a:prstGeom>
                    <a:noFill/>
                    <a:ln>
                      <a:noFill/>
                    </a:ln>
                  </pic:spPr>
                </pic:pic>
              </a:graphicData>
            </a:graphic>
          </wp:inline>
        </w:drawing>
      </w:r>
      <w:r>
        <w:drawing>
          <wp:inline distT="0" distB="0" distL="0" distR="0">
            <wp:extent cx="1381760" cy="977900"/>
            <wp:effectExtent l="0" t="0" r="8890" b="0"/>
            <wp:docPr id="296605968" name="图片 1" descr="树莓派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5968" name="图片 1" descr="树莓派4B"/>
                    <pic:cNvPicPr>
                      <a:picLocks noChangeAspect="1" noChangeArrowheads="1"/>
                    </pic:cNvPicPr>
                  </pic:nvPicPr>
                  <pic:blipFill>
                    <a:blip r:embed="rId13" cstate="print">
                      <a:extLst>
                        <a:ext uri="{28A0092B-C50C-407E-A947-70E740481C1C}">
                          <a14:useLocalDpi xmlns:a14="http://schemas.microsoft.com/office/drawing/2010/main" val="0"/>
                        </a:ext>
                      </a:extLst>
                    </a:blip>
                    <a:srcRect t="14680" b="14543"/>
                    <a:stretch>
                      <a:fillRect/>
                    </a:stretch>
                  </pic:blipFill>
                  <pic:spPr>
                    <a:xfrm>
                      <a:off x="0" y="0"/>
                      <a:ext cx="1399298" cy="990377"/>
                    </a:xfrm>
                    <a:prstGeom prst="rect">
                      <a:avLst/>
                    </a:prstGeom>
                    <a:noFill/>
                    <a:ln>
                      <a:noFill/>
                    </a:ln>
                  </pic:spPr>
                </pic:pic>
              </a:graphicData>
            </a:graphic>
          </wp:inline>
        </w:drawing>
      </w:r>
      <w:r>
        <w:drawing>
          <wp:inline distT="0" distB="0" distL="0" distR="0">
            <wp:extent cx="1003935" cy="1003935"/>
            <wp:effectExtent l="0" t="0" r="5715" b="5715"/>
            <wp:docPr id="276073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73315"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033926" cy="1033926"/>
                    </a:xfrm>
                    <a:prstGeom prst="rect">
                      <a:avLst/>
                    </a:prstGeom>
                    <a:noFill/>
                    <a:ln>
                      <a:noFill/>
                    </a:ln>
                  </pic:spPr>
                </pic:pic>
              </a:graphicData>
            </a:graphic>
          </wp:inline>
        </w:drawing>
      </w:r>
    </w:p>
    <w:p>
      <w:pPr>
        <w:pStyle w:val="46"/>
        <w:ind w:left="840" w:firstLine="0"/>
        <w:jc w:val="center"/>
      </w:pPr>
    </w:p>
    <w:p>
      <w:pPr>
        <w:pStyle w:val="2"/>
        <w:numPr>
          <w:ilvl w:val="0"/>
          <w:numId w:val="1"/>
        </w:numPr>
      </w:pPr>
      <w:r>
        <w:t>Experiment</w:t>
      </w:r>
    </w:p>
    <w:p>
      <w:pPr>
        <w:pStyle w:val="3"/>
        <w:numPr>
          <w:ilvl w:val="1"/>
          <w:numId w:val="1"/>
        </w:numPr>
        <w:spacing w:before="32" w:after="32"/>
        <w:ind w:left="1276" w:hanging="425"/>
      </w:pPr>
      <w:r>
        <w:t>Use Joystick to control PIPPY dog</w:t>
      </w:r>
    </w:p>
    <w:p>
      <w:pPr>
        <w:pStyle w:val="46"/>
        <w:keepNext/>
        <w:keepLines/>
        <w:numPr>
          <w:ilvl w:val="1"/>
          <w:numId w:val="1"/>
        </w:numPr>
        <w:spacing w:before="163" w:beforeLines="50" w:after="32" w:afterLines="10" w:line="413" w:lineRule="auto"/>
        <w:outlineLvl w:val="1"/>
        <w:rPr>
          <w:rFonts w:eastAsia="宋体" w:cs="Times New Roman"/>
          <w:b/>
          <w:bCs/>
          <w:vanish/>
          <w:sz w:val="28"/>
          <w:szCs w:val="32"/>
          <w:lang w:val="zh-CN"/>
        </w:rPr>
      </w:pPr>
    </w:p>
    <w:p>
      <w:r>
        <w:t>In previous tutorial, we have built a WebSocket client on Raspberry Pi. Now, let’s add a joystick at this end to control the PIPPY dog. As Joystick output an analog signal, we also need PCF8591.</w:t>
      </w:r>
    </w:p>
    <w:p>
      <w:pPr>
        <w:pStyle w:val="46"/>
        <w:numPr>
          <w:ilvl w:val="0"/>
          <w:numId w:val="8"/>
        </w:numPr>
        <w:jc w:val="left"/>
        <w:rPr>
          <w:lang w:val="zh-CN"/>
        </w:rPr>
      </w:pPr>
      <w:r>
        <w:rPr>
          <w:lang w:val="zh-CN"/>
        </w:rPr>
        <w:t xml:space="preserve">Connect Raspi, PCF8591, and Joystick together </w:t>
      </w:r>
      <w:r>
        <w:t>[1]</w:t>
      </w:r>
      <w:r>
        <w:rPr>
          <w:lang w:val="zh-CN"/>
        </w:rPr>
        <w:t>.</w:t>
      </w:r>
    </w:p>
    <w:p>
      <w:pPr>
        <w:pStyle w:val="46"/>
        <w:ind w:left="420" w:firstLine="0"/>
        <w:jc w:val="center"/>
        <w:rPr>
          <w:lang w:val="zh-CN"/>
        </w:rPr>
      </w:pPr>
      <w:r>
        <w:drawing>
          <wp:inline distT="0" distB="0" distL="0" distR="0">
            <wp:extent cx="4382135" cy="3441065"/>
            <wp:effectExtent l="0" t="0" r="0" b="6985"/>
            <wp:docPr id="441571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71785"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411808" cy="3464614"/>
                    </a:xfrm>
                    <a:prstGeom prst="rect">
                      <a:avLst/>
                    </a:prstGeom>
                    <a:noFill/>
                    <a:ln>
                      <a:noFill/>
                    </a:ln>
                  </pic:spPr>
                </pic:pic>
              </a:graphicData>
            </a:graphic>
          </wp:inline>
        </w:drawing>
      </w:r>
    </w:p>
    <w:p>
      <w:pPr>
        <w:jc w:val="center"/>
        <w:rPr>
          <w:lang w:val="zh-CN"/>
        </w:rPr>
      </w:pPr>
    </w:p>
    <w:p>
      <w:pPr>
        <w:pStyle w:val="46"/>
        <w:numPr>
          <w:ilvl w:val="0"/>
          <w:numId w:val="8"/>
        </w:numPr>
      </w:pPr>
      <w:r>
        <w:t>Create a function to get the signal from Joystick</w:t>
      </w:r>
    </w:p>
    <w:p>
      <w:pPr>
        <w:pStyle w:val="46"/>
        <w:ind w:left="420" w:firstLine="0"/>
      </w:pPr>
      <w:r>
        <w:t>If you do not have PCF8591.py, find it in ECEN3024 tutorial or in our reference [1].</w:t>
      </w:r>
    </w:p>
    <w:p>
      <w:pPr>
        <w:pStyle w:val="72"/>
      </w:pPr>
      <w:r>
        <w:rPr>
          <w:color w:val="D8A0DF"/>
        </w:rPr>
        <w:t>import</w:t>
      </w:r>
      <w:r>
        <w:t xml:space="preserve"> PCF8591 </w:t>
      </w:r>
      <w:r>
        <w:rPr>
          <w:color w:val="D8A0DF"/>
        </w:rPr>
        <w:t>as</w:t>
      </w:r>
      <w:r>
        <w:t xml:space="preserve"> ADC </w:t>
      </w:r>
    </w:p>
    <w:p>
      <w:pPr>
        <w:pStyle w:val="72"/>
      </w:pPr>
      <w:r>
        <w:rPr>
          <w:color w:val="D8A0DF"/>
        </w:rPr>
        <w:t>import</w:t>
      </w:r>
      <w:r>
        <w:t xml:space="preserve"> time</w:t>
      </w:r>
    </w:p>
    <w:p>
      <w:pPr>
        <w:pStyle w:val="72"/>
      </w:pPr>
      <w:r>
        <w:rPr>
          <w:color w:val="D8A0DF"/>
        </w:rPr>
        <w:t>import</w:t>
      </w:r>
      <w:r>
        <w:t xml:space="preserve"> asyncio</w:t>
      </w:r>
    </w:p>
    <w:p>
      <w:pPr>
        <w:pStyle w:val="72"/>
      </w:pPr>
      <w:r>
        <w:rPr>
          <w:color w:val="D8A0DF"/>
        </w:rPr>
        <w:t>import</w:t>
      </w:r>
      <w:r>
        <w:t xml:space="preserve"> websockets</w:t>
      </w:r>
    </w:p>
    <w:p>
      <w:pPr>
        <w:pStyle w:val="72"/>
      </w:pPr>
    </w:p>
    <w:p>
      <w:pPr>
        <w:pStyle w:val="72"/>
      </w:pPr>
      <w:r>
        <w:rPr>
          <w:color w:val="569CD6"/>
        </w:rPr>
        <w:t>def</w:t>
      </w:r>
      <w:r>
        <w:t xml:space="preserve"> </w:t>
      </w:r>
      <w:r>
        <w:rPr>
          <w:color w:val="DCDCAA"/>
        </w:rPr>
        <w:t>setup</w:t>
      </w:r>
      <w:r>
        <w:rPr>
          <w:color w:val="B4B4B4"/>
        </w:rPr>
        <w:t>():</w:t>
      </w:r>
    </w:p>
    <w:p>
      <w:pPr>
        <w:pStyle w:val="72"/>
      </w:pPr>
      <w:r>
        <w:t>    ADC</w:t>
      </w:r>
      <w:r>
        <w:rPr>
          <w:color w:val="B4B4B4"/>
        </w:rPr>
        <w:t>.</w:t>
      </w:r>
      <w:r>
        <w:t>setup</w:t>
      </w:r>
      <w:r>
        <w:rPr>
          <w:color w:val="B4B4B4"/>
        </w:rPr>
        <w:t>(</w:t>
      </w:r>
      <w:r>
        <w:rPr>
          <w:color w:val="569CD6"/>
        </w:rPr>
        <w:t>0x</w:t>
      </w:r>
      <w:r>
        <w:rPr>
          <w:color w:val="B5CEA8"/>
        </w:rPr>
        <w:t>48</w:t>
      </w:r>
      <w:r>
        <w:rPr>
          <w:color w:val="B4B4B4"/>
        </w:rPr>
        <w:t>)</w:t>
      </w:r>
      <w:r>
        <w:t xml:space="preserve">                 </w:t>
      </w:r>
      <w:r>
        <w:rPr>
          <w:color w:val="57A64A"/>
        </w:rPr>
        <w:t># Setup PCF8591</w:t>
      </w:r>
    </w:p>
    <w:p>
      <w:pPr>
        <w:pStyle w:val="72"/>
      </w:pPr>
      <w:r>
        <w:t xml:space="preserve">    </w:t>
      </w:r>
      <w:r>
        <w:rPr>
          <w:color w:val="569CD6"/>
        </w:rPr>
        <w:t>global</w:t>
      </w:r>
      <w:r>
        <w:t xml:space="preserve"> state</w:t>
      </w:r>
    </w:p>
    <w:p>
      <w:pPr>
        <w:pStyle w:val="72"/>
      </w:pPr>
    </w:p>
    <w:p>
      <w:pPr>
        <w:pStyle w:val="72"/>
      </w:pPr>
      <w:r>
        <w:rPr>
          <w:color w:val="569CD6"/>
        </w:rPr>
        <w:t>def</w:t>
      </w:r>
      <w:r>
        <w:t xml:space="preserve"> </w:t>
      </w:r>
      <w:r>
        <w:rPr>
          <w:color w:val="DCDCAA"/>
        </w:rPr>
        <w:t>direction</w:t>
      </w:r>
      <w:r>
        <w:rPr>
          <w:color w:val="B4B4B4"/>
        </w:rPr>
        <w:t>():</w:t>
      </w:r>
      <w:r>
        <w:t xml:space="preserve">    </w:t>
      </w:r>
      <w:r>
        <w:rPr>
          <w:color w:val="57A64A"/>
        </w:rPr>
        <w:t>#get the data from joystick</w:t>
      </w:r>
    </w:p>
    <w:p>
      <w:pPr>
        <w:pStyle w:val="72"/>
      </w:pPr>
      <w:r>
        <w:t xml:space="preserve">    state </w:t>
      </w:r>
      <w:r>
        <w:rPr>
          <w:color w:val="B4B4B4"/>
        </w:rPr>
        <w:t>=</w:t>
      </w:r>
      <w:r>
        <w:t xml:space="preserve"> </w:t>
      </w:r>
      <w:r>
        <w:rPr>
          <w:color w:val="B4B4B4"/>
        </w:rPr>
        <w:t>[</w:t>
      </w:r>
      <w:r>
        <w:rPr>
          <w:color w:val="E8C9BB"/>
        </w:rPr>
        <w:t>'</w:t>
      </w:r>
      <w:r>
        <w:rPr>
          <w:color w:val="CE9178"/>
        </w:rPr>
        <w:t>stop</w:t>
      </w:r>
      <w:r>
        <w:rPr>
          <w:color w:val="E8C9BB"/>
        </w:rPr>
        <w:t>'</w:t>
      </w:r>
      <w:r>
        <w:rPr>
          <w:color w:val="B4B4B4"/>
        </w:rPr>
        <w:t>,</w:t>
      </w:r>
      <w:r>
        <w:t xml:space="preserve"> </w:t>
      </w:r>
      <w:r>
        <w:rPr>
          <w:color w:val="E8C9BB"/>
        </w:rPr>
        <w:t>'</w:t>
      </w:r>
      <w:r>
        <w:rPr>
          <w:color w:val="CE9178"/>
        </w:rPr>
        <w:t>forward</w:t>
      </w:r>
      <w:r>
        <w:rPr>
          <w:color w:val="E8C9BB"/>
        </w:rPr>
        <w:t>'</w:t>
      </w:r>
      <w:r>
        <w:rPr>
          <w:color w:val="B4B4B4"/>
        </w:rPr>
        <w:t>,</w:t>
      </w:r>
      <w:r>
        <w:t xml:space="preserve"> </w:t>
      </w:r>
      <w:r>
        <w:rPr>
          <w:color w:val="E8C9BB"/>
        </w:rPr>
        <w:t>'</w:t>
      </w:r>
      <w:r>
        <w:rPr>
          <w:color w:val="CE9178"/>
        </w:rPr>
        <w:t>backward</w:t>
      </w:r>
      <w:r>
        <w:rPr>
          <w:color w:val="E8C9BB"/>
        </w:rPr>
        <w:t>'</w:t>
      </w:r>
      <w:r>
        <w:rPr>
          <w:color w:val="B4B4B4"/>
        </w:rPr>
        <w:t>,</w:t>
      </w:r>
      <w:r>
        <w:t xml:space="preserve"> </w:t>
      </w:r>
      <w:r>
        <w:rPr>
          <w:color w:val="E8C9BB"/>
        </w:rPr>
        <w:t>'</w:t>
      </w:r>
      <w:r>
        <w:rPr>
          <w:color w:val="CE9178"/>
        </w:rPr>
        <w:t>left</w:t>
      </w:r>
      <w:r>
        <w:rPr>
          <w:color w:val="E8C9BB"/>
        </w:rPr>
        <w:t>'</w:t>
      </w:r>
      <w:r>
        <w:rPr>
          <w:color w:val="B4B4B4"/>
        </w:rPr>
        <w:t>,</w:t>
      </w:r>
      <w:r>
        <w:t xml:space="preserve"> </w:t>
      </w:r>
      <w:r>
        <w:rPr>
          <w:color w:val="E8C9BB"/>
        </w:rPr>
        <w:t>'</w:t>
      </w:r>
      <w:r>
        <w:rPr>
          <w:color w:val="CE9178"/>
        </w:rPr>
        <w:t>right</w:t>
      </w:r>
      <w:r>
        <w:rPr>
          <w:color w:val="E8C9BB"/>
        </w:rPr>
        <w:t>'</w:t>
      </w:r>
      <w:r>
        <w:rPr>
          <w:color w:val="B4B4B4"/>
        </w:rPr>
        <w:t>,</w:t>
      </w:r>
      <w:r>
        <w:t xml:space="preserve"> </w:t>
      </w:r>
      <w:r>
        <w:rPr>
          <w:color w:val="E8C9BB"/>
        </w:rPr>
        <w:t>'</w:t>
      </w:r>
      <w:r>
        <w:rPr>
          <w:color w:val="CE9178"/>
        </w:rPr>
        <w:t>None</w:t>
      </w:r>
      <w:r>
        <w:rPr>
          <w:color w:val="E8C9BB"/>
        </w:rPr>
        <w:t>'</w:t>
      </w:r>
      <w:r>
        <w:rPr>
          <w:color w:val="B4B4B4"/>
        </w:rPr>
        <w:t xml:space="preserve">] </w:t>
      </w:r>
      <w:r>
        <w:rPr>
          <w:color w:val="57A64A"/>
        </w:rPr>
        <w:t>#To add command for pressing joystick, replace ‘None’ by the command you want</w:t>
      </w:r>
    </w:p>
    <w:p>
      <w:pPr>
        <w:pStyle w:val="72"/>
      </w:pPr>
      <w:r>
        <w:t xml:space="preserve">    i </w:t>
      </w:r>
      <w:r>
        <w:rPr>
          <w:color w:val="B4B4B4"/>
        </w:rPr>
        <w:t>=</w:t>
      </w:r>
      <w:r>
        <w:t xml:space="preserve"> </w:t>
      </w:r>
      <w:r>
        <w:rPr>
          <w:color w:val="B5CEA8"/>
        </w:rPr>
        <w:t>0</w:t>
      </w:r>
    </w:p>
    <w:p>
      <w:pPr>
        <w:pStyle w:val="72"/>
      </w:pPr>
    </w:p>
    <w:p>
      <w:pPr>
        <w:pStyle w:val="72"/>
      </w:pPr>
      <w:r>
        <w:t xml:space="preserve">    </w:t>
      </w:r>
      <w:r>
        <w:rPr>
          <w:color w:val="D8A0DF"/>
        </w:rPr>
        <w:t>if</w:t>
      </w:r>
      <w:r>
        <w:t xml:space="preserve"> ADC</w:t>
      </w:r>
      <w:r>
        <w:rPr>
          <w:color w:val="B4B4B4"/>
        </w:rPr>
        <w:t>.</w:t>
      </w:r>
      <w:r>
        <w:t>read</w:t>
      </w:r>
      <w:r>
        <w:rPr>
          <w:color w:val="B4B4B4"/>
        </w:rPr>
        <w:t>(</w:t>
      </w:r>
      <w:r>
        <w:rPr>
          <w:color w:val="B5CEA8"/>
        </w:rPr>
        <w:t>0</w:t>
      </w:r>
      <w:r>
        <w:rPr>
          <w:color w:val="B4B4B4"/>
        </w:rPr>
        <w:t>)</w:t>
      </w:r>
      <w:r>
        <w:t xml:space="preserve"> </w:t>
      </w:r>
      <w:r>
        <w:rPr>
          <w:color w:val="B4B4B4"/>
        </w:rPr>
        <w:t>&lt;=</w:t>
      </w:r>
      <w:r>
        <w:t xml:space="preserve"> </w:t>
      </w:r>
      <w:r>
        <w:rPr>
          <w:color w:val="B5CEA8"/>
        </w:rPr>
        <w:t>5</w:t>
      </w:r>
      <w:r>
        <w:rPr>
          <w:color w:val="B4B4B4"/>
        </w:rPr>
        <w:t>:</w:t>
      </w:r>
    </w:p>
    <w:p>
      <w:pPr>
        <w:pStyle w:val="72"/>
      </w:pPr>
      <w:r>
        <w:t xml:space="preserve">        i </w:t>
      </w:r>
      <w:r>
        <w:rPr>
          <w:color w:val="B4B4B4"/>
        </w:rPr>
        <w:t>=</w:t>
      </w:r>
      <w:r>
        <w:t xml:space="preserve"> </w:t>
      </w:r>
      <w:r>
        <w:rPr>
          <w:color w:val="B5CEA8"/>
        </w:rPr>
        <w:t>1</w:t>
      </w:r>
      <w:r>
        <w:t xml:space="preserve">       </w:t>
      </w:r>
      <w:r>
        <w:rPr>
          <w:color w:val="57A64A"/>
        </w:rPr>
        <w:t>#forward</w:t>
      </w:r>
    </w:p>
    <w:p>
      <w:pPr>
        <w:pStyle w:val="72"/>
      </w:pPr>
      <w:r>
        <w:t xml:space="preserve">    </w:t>
      </w:r>
      <w:r>
        <w:rPr>
          <w:color w:val="D8A0DF"/>
        </w:rPr>
        <w:t>elif</w:t>
      </w:r>
      <w:r>
        <w:t xml:space="preserve"> ADC</w:t>
      </w:r>
      <w:r>
        <w:rPr>
          <w:color w:val="B4B4B4"/>
        </w:rPr>
        <w:t>.</w:t>
      </w:r>
      <w:r>
        <w:t>read</w:t>
      </w:r>
      <w:r>
        <w:rPr>
          <w:color w:val="B4B4B4"/>
        </w:rPr>
        <w:t>(</w:t>
      </w:r>
      <w:r>
        <w:rPr>
          <w:color w:val="B5CEA8"/>
        </w:rPr>
        <w:t>0</w:t>
      </w:r>
      <w:r>
        <w:rPr>
          <w:color w:val="B4B4B4"/>
        </w:rPr>
        <w:t>)</w:t>
      </w:r>
      <w:r>
        <w:t xml:space="preserve"> </w:t>
      </w:r>
      <w:r>
        <w:rPr>
          <w:color w:val="B4B4B4"/>
        </w:rPr>
        <w:t>&gt;=</w:t>
      </w:r>
      <w:r>
        <w:t xml:space="preserve"> </w:t>
      </w:r>
      <w:r>
        <w:rPr>
          <w:color w:val="B5CEA8"/>
        </w:rPr>
        <w:t>250</w:t>
      </w:r>
      <w:r>
        <w:rPr>
          <w:color w:val="B4B4B4"/>
        </w:rPr>
        <w:t>:</w:t>
      </w:r>
    </w:p>
    <w:p>
      <w:pPr>
        <w:pStyle w:val="72"/>
      </w:pPr>
      <w:r>
        <w:t xml:space="preserve">        i </w:t>
      </w:r>
      <w:r>
        <w:rPr>
          <w:color w:val="B4B4B4"/>
        </w:rPr>
        <w:t>=</w:t>
      </w:r>
      <w:r>
        <w:t xml:space="preserve"> </w:t>
      </w:r>
      <w:r>
        <w:rPr>
          <w:color w:val="B5CEA8"/>
        </w:rPr>
        <w:t>2</w:t>
      </w:r>
      <w:r>
        <w:t xml:space="preserve">       </w:t>
      </w:r>
      <w:r>
        <w:rPr>
          <w:color w:val="57A64A"/>
        </w:rPr>
        <w:t>#backward</w:t>
      </w:r>
    </w:p>
    <w:p>
      <w:pPr>
        <w:pStyle w:val="72"/>
      </w:pPr>
      <w:r>
        <w:t xml:space="preserve">    </w:t>
      </w:r>
      <w:r>
        <w:rPr>
          <w:color w:val="D8A0DF"/>
        </w:rPr>
        <w:t>else</w:t>
      </w:r>
      <w:r>
        <w:rPr>
          <w:color w:val="B4B4B4"/>
        </w:rPr>
        <w:t>:</w:t>
      </w:r>
    </w:p>
    <w:p>
      <w:pPr>
        <w:pStyle w:val="72"/>
      </w:pPr>
      <w:r>
        <w:t xml:space="preserve">        i </w:t>
      </w:r>
      <w:r>
        <w:rPr>
          <w:color w:val="B4B4B4"/>
        </w:rPr>
        <w:t>=</w:t>
      </w:r>
      <w:r>
        <w:t xml:space="preserve"> </w:t>
      </w:r>
      <w:r>
        <w:rPr>
          <w:color w:val="B5CEA8"/>
        </w:rPr>
        <w:t>0</w:t>
      </w:r>
      <w:r>
        <w:t xml:space="preserve">       </w:t>
      </w:r>
      <w:r>
        <w:rPr>
          <w:color w:val="57A64A"/>
        </w:rPr>
        <w:t>#stop</w:t>
      </w:r>
    </w:p>
    <w:p>
      <w:pPr>
        <w:pStyle w:val="72"/>
      </w:pPr>
      <w:r>
        <w:t xml:space="preserve">    </w:t>
      </w:r>
    </w:p>
    <w:p>
      <w:pPr>
        <w:pStyle w:val="72"/>
      </w:pPr>
    </w:p>
    <w:p>
      <w:pPr>
        <w:pStyle w:val="72"/>
      </w:pPr>
      <w:r>
        <w:t xml:space="preserve">    </w:t>
      </w:r>
      <w:r>
        <w:rPr>
          <w:color w:val="D8A0DF"/>
        </w:rPr>
        <w:t>if</w:t>
      </w:r>
      <w:r>
        <w:t xml:space="preserve"> ADC</w:t>
      </w:r>
      <w:r>
        <w:rPr>
          <w:color w:val="B4B4B4"/>
        </w:rPr>
        <w:t>.</w:t>
      </w:r>
      <w:r>
        <w:t>read</w:t>
      </w:r>
      <w:r>
        <w:rPr>
          <w:color w:val="B4B4B4"/>
        </w:rPr>
        <w:t>(</w:t>
      </w:r>
      <w:r>
        <w:rPr>
          <w:color w:val="B5CEA8"/>
        </w:rPr>
        <w:t>1</w:t>
      </w:r>
      <w:r>
        <w:rPr>
          <w:color w:val="B4B4B4"/>
        </w:rPr>
        <w:t>)</w:t>
      </w:r>
      <w:r>
        <w:t xml:space="preserve"> </w:t>
      </w:r>
      <w:r>
        <w:rPr>
          <w:color w:val="B4B4B4"/>
        </w:rPr>
        <w:t>&lt;=</w:t>
      </w:r>
      <w:r>
        <w:t xml:space="preserve"> </w:t>
      </w:r>
      <w:r>
        <w:rPr>
          <w:color w:val="B5CEA8"/>
        </w:rPr>
        <w:t>5</w:t>
      </w:r>
      <w:r>
        <w:rPr>
          <w:color w:val="B4B4B4"/>
        </w:rPr>
        <w:t>:</w:t>
      </w:r>
    </w:p>
    <w:p>
      <w:pPr>
        <w:pStyle w:val="72"/>
      </w:pPr>
      <w:r>
        <w:t xml:space="preserve">        i </w:t>
      </w:r>
      <w:r>
        <w:rPr>
          <w:color w:val="B4B4B4"/>
        </w:rPr>
        <w:t>=</w:t>
      </w:r>
      <w:r>
        <w:t xml:space="preserve"> </w:t>
      </w:r>
      <w:r>
        <w:rPr>
          <w:color w:val="B5CEA8"/>
        </w:rPr>
        <w:t>3</w:t>
      </w:r>
      <w:r>
        <w:t xml:space="preserve">       </w:t>
      </w:r>
      <w:r>
        <w:rPr>
          <w:color w:val="57A64A"/>
        </w:rPr>
        <w:t>#left</w:t>
      </w:r>
    </w:p>
    <w:p>
      <w:pPr>
        <w:pStyle w:val="72"/>
      </w:pPr>
      <w:r>
        <w:t xml:space="preserve">    </w:t>
      </w:r>
      <w:r>
        <w:rPr>
          <w:color w:val="D8A0DF"/>
        </w:rPr>
        <w:t>elif</w:t>
      </w:r>
      <w:r>
        <w:t xml:space="preserve"> ADC</w:t>
      </w:r>
      <w:r>
        <w:rPr>
          <w:color w:val="B4B4B4"/>
        </w:rPr>
        <w:t>.</w:t>
      </w:r>
      <w:r>
        <w:t>read</w:t>
      </w:r>
      <w:r>
        <w:rPr>
          <w:color w:val="B4B4B4"/>
        </w:rPr>
        <w:t>(</w:t>
      </w:r>
      <w:r>
        <w:rPr>
          <w:color w:val="B5CEA8"/>
        </w:rPr>
        <w:t>1</w:t>
      </w:r>
      <w:r>
        <w:rPr>
          <w:color w:val="B4B4B4"/>
        </w:rPr>
        <w:t>)</w:t>
      </w:r>
      <w:r>
        <w:t xml:space="preserve"> </w:t>
      </w:r>
      <w:r>
        <w:rPr>
          <w:color w:val="B4B4B4"/>
        </w:rPr>
        <w:t>&gt;=</w:t>
      </w:r>
      <w:r>
        <w:t xml:space="preserve"> </w:t>
      </w:r>
      <w:r>
        <w:rPr>
          <w:color w:val="B5CEA8"/>
        </w:rPr>
        <w:t>250</w:t>
      </w:r>
      <w:r>
        <w:rPr>
          <w:color w:val="B4B4B4"/>
        </w:rPr>
        <w:t>:</w:t>
      </w:r>
    </w:p>
    <w:p>
      <w:pPr>
        <w:pStyle w:val="72"/>
      </w:pPr>
      <w:r>
        <w:t xml:space="preserve">        i </w:t>
      </w:r>
      <w:r>
        <w:rPr>
          <w:color w:val="B4B4B4"/>
        </w:rPr>
        <w:t>=</w:t>
      </w:r>
      <w:r>
        <w:t xml:space="preserve"> </w:t>
      </w:r>
      <w:r>
        <w:rPr>
          <w:color w:val="B5CEA8"/>
        </w:rPr>
        <w:t>4</w:t>
      </w:r>
      <w:r>
        <w:t xml:space="preserve">       </w:t>
      </w:r>
      <w:r>
        <w:rPr>
          <w:color w:val="57A64A"/>
        </w:rPr>
        <w:t>#right</w:t>
      </w:r>
    </w:p>
    <w:p>
      <w:pPr>
        <w:pStyle w:val="72"/>
      </w:pPr>
      <w:r>
        <w:t xml:space="preserve">    </w:t>
      </w:r>
      <w:r>
        <w:rPr>
          <w:color w:val="D8A0DF"/>
        </w:rPr>
        <w:t>else</w:t>
      </w:r>
      <w:r>
        <w:rPr>
          <w:color w:val="B4B4B4"/>
        </w:rPr>
        <w:t>:</w:t>
      </w:r>
    </w:p>
    <w:p>
      <w:pPr>
        <w:pStyle w:val="72"/>
      </w:pPr>
      <w:r>
        <w:t xml:space="preserve">        i </w:t>
      </w:r>
      <w:r>
        <w:rPr>
          <w:color w:val="B4B4B4"/>
        </w:rPr>
        <w:t>=</w:t>
      </w:r>
      <w:r>
        <w:t xml:space="preserve"> </w:t>
      </w:r>
      <w:r>
        <w:rPr>
          <w:color w:val="B5CEA8"/>
        </w:rPr>
        <w:t>0</w:t>
      </w:r>
      <w:r>
        <w:t xml:space="preserve">       </w:t>
      </w:r>
      <w:r>
        <w:rPr>
          <w:color w:val="57A64A"/>
        </w:rPr>
        <w:t>#stop</w:t>
      </w:r>
    </w:p>
    <w:p>
      <w:pPr>
        <w:pStyle w:val="72"/>
      </w:pPr>
    </w:p>
    <w:p>
      <w:pPr>
        <w:pStyle w:val="72"/>
      </w:pPr>
      <w:r>
        <w:t xml:space="preserve">    </w:t>
      </w:r>
      <w:r>
        <w:rPr>
          <w:color w:val="D8A0DF"/>
        </w:rPr>
        <w:t>if</w:t>
      </w:r>
      <w:r>
        <w:t xml:space="preserve"> ADC</w:t>
      </w:r>
      <w:r>
        <w:rPr>
          <w:color w:val="B4B4B4"/>
        </w:rPr>
        <w:t>.</w:t>
      </w:r>
      <w:r>
        <w:t>read</w:t>
      </w:r>
      <w:r>
        <w:rPr>
          <w:color w:val="B4B4B4"/>
        </w:rPr>
        <w:t>(</w:t>
      </w:r>
      <w:r>
        <w:rPr>
          <w:color w:val="B5CEA8"/>
        </w:rPr>
        <w:t>1</w:t>
      </w:r>
      <w:r>
        <w:rPr>
          <w:color w:val="B4B4B4"/>
        </w:rPr>
        <w:t>)</w:t>
      </w:r>
      <w:r>
        <w:t xml:space="preserve"> </w:t>
      </w:r>
      <w:r>
        <w:rPr>
          <w:color w:val="B4B4B4"/>
        </w:rPr>
        <w:t>&gt;=</w:t>
      </w:r>
      <w:r>
        <w:t xml:space="preserve"> </w:t>
      </w:r>
      <w:r>
        <w:rPr>
          <w:color w:val="B5CEA8"/>
        </w:rPr>
        <w:t>6</w:t>
      </w:r>
      <w:r>
        <w:t xml:space="preserve"> </w:t>
      </w:r>
      <w:r>
        <w:rPr>
          <w:color w:val="B4B4B4"/>
        </w:rPr>
        <w:t>\</w:t>
      </w:r>
      <w:r>
        <w:t xml:space="preserve">  </w:t>
      </w:r>
    </w:p>
    <w:p>
      <w:pPr>
        <w:pStyle w:val="72"/>
      </w:pPr>
      <w:r>
        <w:t xml:space="preserve">    </w:t>
      </w:r>
      <w:r>
        <w:rPr>
          <w:color w:val="569CD6"/>
        </w:rPr>
        <w:t>and</w:t>
      </w:r>
      <w:r>
        <w:t xml:space="preserve"> ADC</w:t>
      </w:r>
      <w:r>
        <w:rPr>
          <w:color w:val="B4B4B4"/>
        </w:rPr>
        <w:t>.</w:t>
      </w:r>
      <w:r>
        <w:t>read</w:t>
      </w:r>
      <w:r>
        <w:rPr>
          <w:color w:val="B4B4B4"/>
        </w:rPr>
        <w:t>(</w:t>
      </w:r>
      <w:r>
        <w:rPr>
          <w:color w:val="B5CEA8"/>
        </w:rPr>
        <w:t>2</w:t>
      </w:r>
      <w:r>
        <w:rPr>
          <w:color w:val="B4B4B4"/>
        </w:rPr>
        <w:t>)</w:t>
      </w:r>
      <w:r>
        <w:t xml:space="preserve"> </w:t>
      </w:r>
      <w:r>
        <w:rPr>
          <w:color w:val="B4B4B4"/>
        </w:rPr>
        <w:t>==</w:t>
      </w:r>
      <w:r>
        <w:t xml:space="preserve"> </w:t>
      </w:r>
      <w:r>
        <w:rPr>
          <w:color w:val="B5CEA8"/>
        </w:rPr>
        <w:t>0</w:t>
      </w:r>
      <w:r>
        <w:rPr>
          <w:color w:val="B4B4B4"/>
        </w:rPr>
        <w:t>:</w:t>
      </w:r>
      <w:r>
        <w:t xml:space="preserve">  </w:t>
      </w:r>
    </w:p>
    <w:p>
      <w:pPr>
        <w:pStyle w:val="72"/>
      </w:pPr>
      <w:r>
        <w:t xml:space="preserve">        i </w:t>
      </w:r>
      <w:r>
        <w:rPr>
          <w:color w:val="B4B4B4"/>
        </w:rPr>
        <w:t>=</w:t>
      </w:r>
      <w:r>
        <w:t xml:space="preserve"> </w:t>
      </w:r>
      <w:r>
        <w:rPr>
          <w:color w:val="B5CEA8"/>
        </w:rPr>
        <w:t>5</w:t>
      </w:r>
      <w:r>
        <w:t xml:space="preserve">       </w:t>
      </w:r>
      <w:r>
        <w:rPr>
          <w:color w:val="57A64A"/>
        </w:rPr>
        <w:t># None, you may add command here</w:t>
      </w:r>
    </w:p>
    <w:p>
      <w:pPr>
        <w:pStyle w:val="72"/>
      </w:pPr>
    </w:p>
    <w:p>
      <w:pPr>
        <w:pStyle w:val="72"/>
      </w:pPr>
      <w:r>
        <w:t xml:space="preserve">    </w:t>
      </w:r>
      <w:r>
        <w:rPr>
          <w:color w:val="D8A0DF"/>
        </w:rPr>
        <w:t>return</w:t>
      </w:r>
      <w:r>
        <w:t xml:space="preserve"> state</w:t>
      </w:r>
      <w:r>
        <w:rPr>
          <w:color w:val="B4B4B4"/>
        </w:rPr>
        <w:t>[</w:t>
      </w:r>
      <w:r>
        <w:t>i</w:t>
      </w:r>
      <w:r>
        <w:rPr>
          <w:color w:val="B4B4B4"/>
        </w:rPr>
        <w:t>]</w:t>
      </w:r>
    </w:p>
    <w:p>
      <w:pPr>
        <w:pStyle w:val="72"/>
      </w:pPr>
    </w:p>
    <w:p>
      <w:pPr>
        <w:pStyle w:val="72"/>
      </w:pPr>
      <w:r>
        <w:rPr>
          <w:color w:val="57A64A"/>
        </w:rPr>
        <w:t>#admin:123456</w:t>
      </w:r>
    </w:p>
    <w:p>
      <w:pPr>
        <w:pStyle w:val="72"/>
      </w:pPr>
      <w:r>
        <w:rPr>
          <w:color w:val="569CD6"/>
        </w:rPr>
        <w:t>async</w:t>
      </w:r>
      <w:r>
        <w:t xml:space="preserve"> </w:t>
      </w:r>
      <w:r>
        <w:rPr>
          <w:color w:val="569CD6"/>
        </w:rPr>
        <w:t>def</w:t>
      </w:r>
      <w:r>
        <w:t xml:space="preserve"> </w:t>
      </w:r>
      <w:r>
        <w:rPr>
          <w:color w:val="DCDCAA"/>
        </w:rPr>
        <w:t>websocketTran</w:t>
      </w:r>
      <w:r>
        <w:rPr>
          <w:color w:val="B4B4B4"/>
        </w:rPr>
        <w:t>(</w:t>
      </w:r>
      <w:r>
        <w:rPr>
          <w:color w:val="9A9A9A"/>
        </w:rPr>
        <w:t>Str</w:t>
      </w:r>
      <w:r>
        <w:rPr>
          <w:color w:val="B4B4B4"/>
        </w:rPr>
        <w:t>):</w:t>
      </w:r>
    </w:p>
    <w:p>
      <w:pPr>
        <w:pStyle w:val="72"/>
      </w:pPr>
      <w:r>
        <w:t xml:space="preserve">    </w:t>
      </w:r>
      <w:r>
        <w:rPr>
          <w:color w:val="D8A0DF"/>
        </w:rPr>
        <w:t>async</w:t>
      </w:r>
      <w:r>
        <w:t xml:space="preserve"> </w:t>
      </w:r>
      <w:r>
        <w:rPr>
          <w:color w:val="D8A0DF"/>
        </w:rPr>
        <w:t>with</w:t>
      </w:r>
      <w:r>
        <w:t xml:space="preserve"> websockets</w:t>
      </w:r>
      <w:r>
        <w:rPr>
          <w:color w:val="B4B4B4"/>
        </w:rPr>
        <w:t>.</w:t>
      </w:r>
      <w:r>
        <w:t>connect</w:t>
      </w:r>
      <w:r>
        <w:rPr>
          <w:color w:val="B4B4B4"/>
        </w:rPr>
        <w:t>(</w:t>
      </w:r>
      <w:r>
        <w:rPr>
          <w:color w:val="E8C9BB"/>
        </w:rPr>
        <w:t>"</w:t>
      </w:r>
      <w:r>
        <w:rPr>
          <w:color w:val="CE9178"/>
        </w:rPr>
        <w:t>ws://192.168.43.127:8888</w:t>
      </w:r>
      <w:r>
        <w:rPr>
          <w:color w:val="E8C9BB"/>
        </w:rPr>
        <w:t>"</w:t>
      </w:r>
      <w:r>
        <w:rPr>
          <w:color w:val="B4B4B4"/>
        </w:rPr>
        <w:t>)</w:t>
      </w:r>
      <w:r>
        <w:t xml:space="preserve"> </w:t>
      </w:r>
      <w:r>
        <w:rPr>
          <w:color w:val="D8A0DF"/>
        </w:rPr>
        <w:t>as</w:t>
      </w:r>
      <w:r>
        <w:t xml:space="preserve"> websocket</w:t>
      </w:r>
      <w:r>
        <w:rPr>
          <w:color w:val="B4B4B4"/>
        </w:rPr>
        <w:t>:</w:t>
      </w:r>
    </w:p>
    <w:p>
      <w:pPr>
        <w:pStyle w:val="72"/>
      </w:pPr>
      <w:r>
        <w:t xml:space="preserve">        </w:t>
      </w:r>
      <w:r>
        <w:rPr>
          <w:color w:val="D8A0DF"/>
        </w:rPr>
        <w:t>await</w:t>
      </w:r>
      <w:r>
        <w:t xml:space="preserve"> websocket</w:t>
      </w:r>
      <w:r>
        <w:rPr>
          <w:color w:val="B4B4B4"/>
        </w:rPr>
        <w:t>.</w:t>
      </w:r>
      <w:r>
        <w:t>send</w:t>
      </w:r>
      <w:r>
        <w:rPr>
          <w:color w:val="B4B4B4"/>
        </w:rPr>
        <w:t>(</w:t>
      </w:r>
      <w:r>
        <w:rPr>
          <w:color w:val="E8C9BB"/>
        </w:rPr>
        <w:t>"</w:t>
      </w:r>
      <w:r>
        <w:rPr>
          <w:color w:val="CE9178"/>
        </w:rPr>
        <w:t>admin:123456</w:t>
      </w:r>
      <w:r>
        <w:rPr>
          <w:color w:val="E8C9BB"/>
        </w:rPr>
        <w:t>"</w:t>
      </w:r>
      <w:r>
        <w:rPr>
          <w:color w:val="B4B4B4"/>
        </w:rPr>
        <w:t>)</w:t>
      </w:r>
    </w:p>
    <w:p>
      <w:pPr>
        <w:pStyle w:val="72"/>
      </w:pPr>
      <w:r>
        <w:t xml:space="preserve">        </w:t>
      </w:r>
      <w:r>
        <w:rPr>
          <w:color w:val="D8A0DF"/>
        </w:rPr>
        <w:t>await</w:t>
      </w:r>
      <w:r>
        <w:t xml:space="preserve"> websocket</w:t>
      </w:r>
      <w:r>
        <w:rPr>
          <w:color w:val="B4B4B4"/>
        </w:rPr>
        <w:t>.</w:t>
      </w:r>
      <w:r>
        <w:t>send</w:t>
      </w:r>
      <w:r>
        <w:rPr>
          <w:color w:val="B4B4B4"/>
        </w:rPr>
        <w:t>(</w:t>
      </w:r>
      <w:r>
        <w:t>Str</w:t>
      </w:r>
      <w:r>
        <w:rPr>
          <w:color w:val="B4B4B4"/>
        </w:rPr>
        <w:t>)</w:t>
      </w:r>
    </w:p>
    <w:p>
      <w:pPr>
        <w:pStyle w:val="72"/>
      </w:pPr>
      <w:r>
        <w:t xml:space="preserve">        me </w:t>
      </w:r>
      <w:r>
        <w:rPr>
          <w:color w:val="B4B4B4"/>
        </w:rPr>
        <w:t>=</w:t>
      </w:r>
      <w:r>
        <w:t xml:space="preserve"> </w:t>
      </w:r>
      <w:r>
        <w:rPr>
          <w:color w:val="D8A0DF"/>
        </w:rPr>
        <w:t>await</w:t>
      </w:r>
      <w:r>
        <w:t xml:space="preserve"> websocket</w:t>
      </w:r>
      <w:r>
        <w:rPr>
          <w:color w:val="B4B4B4"/>
        </w:rPr>
        <w:t>.</w:t>
      </w:r>
      <w:r>
        <w:t>recv</w:t>
      </w:r>
      <w:r>
        <w:rPr>
          <w:color w:val="B4B4B4"/>
        </w:rPr>
        <w:t>()</w:t>
      </w:r>
    </w:p>
    <w:p>
      <w:pPr>
        <w:pStyle w:val="72"/>
      </w:pPr>
      <w:r>
        <w:t xml:space="preserve">        </w:t>
      </w:r>
      <w:r>
        <w:rPr>
          <w:color w:val="DCDCAA"/>
        </w:rPr>
        <w:t>print</w:t>
      </w:r>
      <w:r>
        <w:rPr>
          <w:color w:val="B4B4B4"/>
        </w:rPr>
        <w:t>(</w:t>
      </w:r>
      <w:r>
        <w:rPr>
          <w:color w:val="E8C9BB"/>
        </w:rPr>
        <w:t>'</w:t>
      </w:r>
      <w:r>
        <w:rPr>
          <w:color w:val="CE9178"/>
        </w:rPr>
        <w:t>Server Reply:</w:t>
      </w:r>
      <w:r>
        <w:rPr>
          <w:color w:val="E8C9BB"/>
        </w:rPr>
        <w:t>'</w:t>
      </w:r>
      <w:r>
        <w:rPr>
          <w:color w:val="B4B4B4"/>
        </w:rPr>
        <w:t>,</w:t>
      </w:r>
      <w:r>
        <w:t xml:space="preserve"> me</w:t>
      </w:r>
      <w:r>
        <w:rPr>
          <w:color w:val="B4B4B4"/>
        </w:rPr>
        <w:t>)</w:t>
      </w:r>
    </w:p>
    <w:p>
      <w:pPr>
        <w:pStyle w:val="72"/>
      </w:pPr>
    </w:p>
    <w:p>
      <w:pPr>
        <w:pStyle w:val="72"/>
      </w:pPr>
      <w:r>
        <w:rPr>
          <w:color w:val="D8A0DF"/>
        </w:rPr>
        <w:t>if</w:t>
      </w:r>
      <w:r>
        <w:t xml:space="preserve"> </w:t>
      </w:r>
      <w:r>
        <w:rPr>
          <w:color w:val="9CDCFE"/>
        </w:rPr>
        <w:t>__name__</w:t>
      </w:r>
      <w:r>
        <w:t xml:space="preserve"> </w:t>
      </w:r>
      <w:r>
        <w:rPr>
          <w:color w:val="B4B4B4"/>
        </w:rPr>
        <w:t>==</w:t>
      </w:r>
      <w:r>
        <w:t xml:space="preserve"> </w:t>
      </w:r>
      <w:r>
        <w:rPr>
          <w:color w:val="E8C9BB"/>
        </w:rPr>
        <w:t>'</w:t>
      </w:r>
      <w:r>
        <w:rPr>
          <w:color w:val="CE9178"/>
        </w:rPr>
        <w:t>__main__</w:t>
      </w:r>
      <w:r>
        <w:rPr>
          <w:color w:val="E8C9BB"/>
        </w:rPr>
        <w:t>'</w:t>
      </w:r>
      <w:r>
        <w:rPr>
          <w:color w:val="B4B4B4"/>
        </w:rPr>
        <w:t>:</w:t>
      </w:r>
    </w:p>
    <w:p>
      <w:pPr>
        <w:pStyle w:val="72"/>
      </w:pPr>
      <w:r>
        <w:t>    setup</w:t>
      </w:r>
      <w:r>
        <w:rPr>
          <w:color w:val="B4B4B4"/>
        </w:rPr>
        <w:t>()</w:t>
      </w:r>
    </w:p>
    <w:p>
      <w:pPr>
        <w:pStyle w:val="72"/>
      </w:pPr>
      <w:r>
        <w:t xml:space="preserve">    </w:t>
      </w:r>
      <w:r>
        <w:rPr>
          <w:color w:val="D8A0DF"/>
        </w:rPr>
        <w:t>while</w:t>
      </w:r>
      <w:r>
        <w:t xml:space="preserve"> </w:t>
      </w:r>
      <w:r>
        <w:rPr>
          <w:color w:val="569CD6"/>
        </w:rPr>
        <w:t>True</w:t>
      </w:r>
      <w:r>
        <w:rPr>
          <w:color w:val="B4B4B4"/>
        </w:rPr>
        <w:t>:</w:t>
      </w:r>
    </w:p>
    <w:p>
      <w:pPr>
        <w:pStyle w:val="72"/>
      </w:pPr>
      <w:r>
        <w:t xml:space="preserve">        command </w:t>
      </w:r>
      <w:r>
        <w:rPr>
          <w:color w:val="B4B4B4"/>
        </w:rPr>
        <w:t>=</w:t>
      </w:r>
      <w:r>
        <w:t xml:space="preserve"> direction</w:t>
      </w:r>
      <w:r>
        <w:rPr>
          <w:color w:val="B4B4B4"/>
        </w:rPr>
        <w:t>()</w:t>
      </w:r>
    </w:p>
    <w:p>
      <w:pPr>
        <w:pStyle w:val="72"/>
      </w:pPr>
      <w:r>
        <w:t xml:space="preserve">        </w:t>
      </w:r>
      <w:r>
        <w:rPr>
          <w:color w:val="D8A0DF"/>
        </w:rPr>
        <w:t>if</w:t>
      </w:r>
      <w:r>
        <w:t xml:space="preserve"> command </w:t>
      </w:r>
      <w:r>
        <w:rPr>
          <w:color w:val="B4B4B4"/>
        </w:rPr>
        <w:t>==</w:t>
      </w:r>
      <w:r>
        <w:t xml:space="preserve"> stop</w:t>
      </w:r>
      <w:r>
        <w:rPr>
          <w:color w:val="B4B4B4"/>
        </w:rPr>
        <w:t>:</w:t>
      </w:r>
    </w:p>
    <w:p>
      <w:pPr>
        <w:pStyle w:val="72"/>
      </w:pPr>
      <w:r>
        <w:t>            asyncio</w:t>
      </w:r>
      <w:r>
        <w:rPr>
          <w:color w:val="B4B4B4"/>
        </w:rPr>
        <w:t>.</w:t>
      </w:r>
      <w:r>
        <w:t>run</w:t>
      </w:r>
      <w:r>
        <w:rPr>
          <w:color w:val="B4B4B4"/>
        </w:rPr>
        <w:t>(</w:t>
      </w:r>
      <w:r>
        <w:t>websocketTran</w:t>
      </w:r>
      <w:r>
        <w:rPr>
          <w:color w:val="B4B4B4"/>
        </w:rPr>
        <w:t>(</w:t>
      </w:r>
      <w:r>
        <w:rPr>
          <w:color w:val="E8C9BB"/>
        </w:rPr>
        <w:t>'</w:t>
      </w:r>
      <w:r>
        <w:rPr>
          <w:color w:val="CE9178"/>
        </w:rPr>
        <w:t>DS</w:t>
      </w:r>
      <w:r>
        <w:rPr>
          <w:color w:val="E8C9BB"/>
        </w:rPr>
        <w:t>'</w:t>
      </w:r>
      <w:r>
        <w:rPr>
          <w:color w:val="B4B4B4"/>
        </w:rPr>
        <w:t>))</w:t>
      </w:r>
    </w:p>
    <w:p>
      <w:pPr>
        <w:pStyle w:val="72"/>
      </w:pPr>
      <w:r>
        <w:t>            asyncio</w:t>
      </w:r>
      <w:r>
        <w:rPr>
          <w:color w:val="B4B4B4"/>
        </w:rPr>
        <w:t>.</w:t>
      </w:r>
      <w:r>
        <w:t>run</w:t>
      </w:r>
      <w:r>
        <w:rPr>
          <w:color w:val="B4B4B4"/>
        </w:rPr>
        <w:t>(</w:t>
      </w:r>
      <w:r>
        <w:t>websocketTran</w:t>
      </w:r>
      <w:r>
        <w:rPr>
          <w:color w:val="B4B4B4"/>
        </w:rPr>
        <w:t>(</w:t>
      </w:r>
      <w:r>
        <w:rPr>
          <w:color w:val="E8C9BB"/>
        </w:rPr>
        <w:t>'</w:t>
      </w:r>
      <w:r>
        <w:rPr>
          <w:color w:val="CE9178"/>
        </w:rPr>
        <w:t>TS</w:t>
      </w:r>
      <w:r>
        <w:rPr>
          <w:color w:val="E8C9BB"/>
        </w:rPr>
        <w:t>'</w:t>
      </w:r>
      <w:r>
        <w:rPr>
          <w:color w:val="B4B4B4"/>
        </w:rPr>
        <w:t>))</w:t>
      </w:r>
    </w:p>
    <w:p>
      <w:pPr>
        <w:pStyle w:val="72"/>
      </w:pPr>
      <w:r>
        <w:t xml:space="preserve">        </w:t>
      </w:r>
      <w:r>
        <w:rPr>
          <w:color w:val="D8A0DF"/>
        </w:rPr>
        <w:t>else</w:t>
      </w:r>
      <w:r>
        <w:rPr>
          <w:color w:val="B4B4B4"/>
        </w:rPr>
        <w:t>:</w:t>
      </w:r>
    </w:p>
    <w:p>
      <w:pPr>
        <w:pStyle w:val="72"/>
      </w:pPr>
      <w:r>
        <w:t>            asyncio</w:t>
      </w:r>
      <w:r>
        <w:rPr>
          <w:color w:val="B4B4B4"/>
        </w:rPr>
        <w:t>.</w:t>
      </w:r>
      <w:r>
        <w:t>run</w:t>
      </w:r>
      <w:r>
        <w:rPr>
          <w:color w:val="B4B4B4"/>
        </w:rPr>
        <w:t>(</w:t>
      </w:r>
      <w:r>
        <w:t>websocketTran</w:t>
      </w:r>
      <w:r>
        <w:rPr>
          <w:color w:val="B4B4B4"/>
        </w:rPr>
        <w:t>(</w:t>
      </w:r>
      <w:r>
        <w:t>command</w:t>
      </w:r>
      <w:r>
        <w:rPr>
          <w:color w:val="B4B4B4"/>
        </w:rPr>
        <w:t>))</w:t>
      </w:r>
    </w:p>
    <w:p/>
    <w:p>
      <w:pPr>
        <w:pStyle w:val="62"/>
      </w:pPr>
      <w:r>
        <w:rPr>
          <w:rFonts w:hint="eastAsia"/>
        </w:rPr>
        <w:t>N</w:t>
      </w:r>
      <w:r>
        <w:t>otice</w:t>
      </w:r>
    </w:p>
    <w:p>
      <w:pPr>
        <w:pStyle w:val="46"/>
        <w:numPr>
          <w:ilvl w:val="0"/>
          <w:numId w:val="9"/>
        </w:numPr>
        <w:rPr>
          <w:lang w:val="zh-CN"/>
        </w:rPr>
      </w:pPr>
      <w:r>
        <w:rPr>
          <w:color w:val="000000" w:themeColor="text1"/>
          <w14:textFill>
            <w14:solidFill>
              <w14:schemeClr w14:val="tx1"/>
            </w14:solidFill>
          </w14:textFill>
        </w:rPr>
        <w:t xml:space="preserve">As we should pass parameters to </w:t>
      </w:r>
      <w:r>
        <w:rPr>
          <w:color w:val="DCDCAA"/>
        </w:rPr>
        <w:t xml:space="preserve">websocketTran() </w:t>
      </w:r>
      <w:r>
        <w:rPr>
          <w:color w:val="000000" w:themeColor="text1"/>
          <w14:textFill>
            <w14:solidFill>
              <w14:schemeClr w14:val="tx1"/>
            </w14:solidFill>
          </w14:textFill>
        </w:rPr>
        <w:t>function. We should modify the function we used in the last tutorial.</w:t>
      </w:r>
    </w:p>
    <w:p>
      <w:pPr>
        <w:pStyle w:val="46"/>
        <w:numPr>
          <w:ilvl w:val="0"/>
          <w:numId w:val="9"/>
        </w:numPr>
        <w:rPr>
          <w:lang w:val="zh-CN"/>
        </w:rPr>
      </w:pPr>
      <w:r>
        <w:rPr>
          <w:color w:val="000000" w:themeColor="text1"/>
          <w14:textFill>
            <w14:solidFill>
              <w14:schemeClr w14:val="tx1"/>
            </w14:solidFill>
          </w14:textFill>
        </w:rPr>
        <w:t>You can add a command for pressing Joystick.</w:t>
      </w:r>
    </w:p>
    <w:p>
      <w:pPr>
        <w:pStyle w:val="46"/>
        <w:ind w:left="1260" w:firstLine="0"/>
        <w:rPr>
          <w:lang w:val="zh-CN"/>
        </w:rPr>
      </w:pPr>
    </w:p>
    <w:p>
      <w:pPr>
        <w:pStyle w:val="3"/>
        <w:numPr>
          <w:ilvl w:val="0"/>
          <w:numId w:val="0"/>
        </w:numPr>
        <w:spacing w:before="32" w:after="32"/>
        <w:ind w:left="420" w:firstLine="420"/>
      </w:pPr>
      <w:r>
        <w:t>3.2 Use API provided by other developers</w:t>
      </w:r>
    </w:p>
    <w:p>
      <w:pPr>
        <w:ind w:firstLine="0"/>
      </w:pPr>
      <w:r>
        <w:t>Some apps or projects provide their Application Programming Interface (API) to simplify the development for other developers. Generally, API helps developers to access and use the functions without knowing the details of the functions. In this part, we will use the API provided by “QWeather” to get the weather data.</w:t>
      </w:r>
    </w:p>
    <w:p>
      <w:pPr>
        <w:ind w:firstLine="0"/>
      </w:pPr>
    </w:p>
    <w:p>
      <w:pPr>
        <w:pStyle w:val="46"/>
        <w:numPr>
          <w:ilvl w:val="0"/>
          <w:numId w:val="10"/>
        </w:numPr>
        <w:rPr>
          <w:lang w:val="zh-CN"/>
        </w:rPr>
      </w:pPr>
      <w:r>
        <w:rPr>
          <w:rFonts w:hint="eastAsia"/>
        </w:rPr>
        <w:t>C</w:t>
      </w:r>
      <w:r>
        <w:t xml:space="preserve">reate an account on the </w:t>
      </w:r>
      <w:r>
        <w:fldChar w:fldCharType="begin"/>
      </w:r>
      <w:r>
        <w:instrText xml:space="preserve"> HYPERLINK "https://dev.qweather.com/en/docs/start/" </w:instrText>
      </w:r>
      <w:r>
        <w:fldChar w:fldCharType="separate"/>
      </w:r>
      <w:r>
        <w:rPr>
          <w:rStyle w:val="25"/>
        </w:rPr>
        <w:t>“QWeather”</w:t>
      </w:r>
      <w:r>
        <w:rPr>
          <w:rStyle w:val="25"/>
        </w:rPr>
        <w:fldChar w:fldCharType="end"/>
      </w:r>
      <w:r>
        <w:t xml:space="preserve"> website. And get your own token.</w:t>
      </w:r>
    </w:p>
    <w:p>
      <w:pPr>
        <w:jc w:val="center"/>
        <w:rPr>
          <w:lang w:val="zh-CN"/>
        </w:rPr>
      </w:pPr>
      <w:r>
        <w:rPr>
          <w:lang w:val="zh-CN"/>
        </w:rPr>
        <w:drawing>
          <wp:inline distT="0" distB="0" distL="0" distR="0">
            <wp:extent cx="5414645" cy="1198245"/>
            <wp:effectExtent l="0" t="0" r="0" b="1905"/>
            <wp:docPr id="8577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952" name="图片 1"/>
                    <pic:cNvPicPr>
                      <a:picLocks noChangeAspect="1"/>
                    </pic:cNvPicPr>
                  </pic:nvPicPr>
                  <pic:blipFill>
                    <a:blip r:embed="rId16"/>
                    <a:stretch>
                      <a:fillRect/>
                    </a:stretch>
                  </pic:blipFill>
                  <pic:spPr>
                    <a:xfrm>
                      <a:off x="0" y="0"/>
                      <a:ext cx="5433050" cy="1202268"/>
                    </a:xfrm>
                    <a:prstGeom prst="rect">
                      <a:avLst/>
                    </a:prstGeom>
                  </pic:spPr>
                </pic:pic>
              </a:graphicData>
            </a:graphic>
          </wp:inline>
        </w:drawing>
      </w:r>
    </w:p>
    <w:p>
      <w:pPr>
        <w:pStyle w:val="46"/>
        <w:numPr>
          <w:ilvl w:val="0"/>
          <w:numId w:val="10"/>
        </w:numPr>
        <w:rPr>
          <w:lang w:val="zh-CN"/>
        </w:rPr>
      </w:pPr>
      <w:r>
        <w:rPr>
          <w:rFonts w:hint="eastAsia"/>
          <w:lang w:val="zh-CN"/>
        </w:rPr>
        <w:t>R</w:t>
      </w:r>
      <w:r>
        <w:rPr>
          <w:lang w:val="zh-CN"/>
        </w:rPr>
        <w:t>ead the document and try to get the current weather information in Macau.</w:t>
      </w:r>
    </w:p>
    <w:p>
      <w:pPr>
        <w:pStyle w:val="62"/>
      </w:pPr>
      <w:r>
        <w:t>Tips</w:t>
      </w:r>
    </w:p>
    <w:p>
      <w:pPr>
        <w:pStyle w:val="46"/>
        <w:numPr>
          <w:ilvl w:val="0"/>
          <w:numId w:val="9"/>
        </w:numPr>
        <w:rPr>
          <w:lang w:val="zh-CN"/>
        </w:rPr>
      </w:pPr>
      <w:r>
        <w:rPr>
          <w:color w:val="000000" w:themeColor="text1"/>
          <w14:textFill>
            <w14:solidFill>
              <w14:schemeClr w14:val="tx1"/>
            </w14:solidFill>
          </w14:textFill>
        </w:rPr>
        <w:t>To get the weather data, you should provide the id of the city and your token</w:t>
      </w:r>
    </w:p>
    <w:p>
      <w:pPr>
        <w:pStyle w:val="46"/>
        <w:numPr>
          <w:ilvl w:val="0"/>
          <w:numId w:val="9"/>
        </w:numPr>
        <w:rPr>
          <w:lang w:val="zh-CN"/>
        </w:rPr>
      </w:pPr>
      <w:r>
        <w:rPr>
          <w:rFonts w:hint="eastAsia"/>
          <w:color w:val="000000" w:themeColor="text1"/>
          <w14:textFill>
            <w14:solidFill>
              <w14:schemeClr w14:val="tx1"/>
            </w14:solidFill>
          </w14:textFill>
        </w:rPr>
        <w:t>T</w:t>
      </w:r>
      <w:r>
        <w:rPr>
          <w:color w:val="000000" w:themeColor="text1"/>
          <w14:textFill>
            <w14:solidFill>
              <w14:schemeClr w14:val="tx1"/>
            </w14:solidFill>
          </w14:textFill>
        </w:rPr>
        <w:t xml:space="preserve">o request the weather data, use </w:t>
      </w:r>
      <w:r>
        <w:rPr>
          <w:color w:val="5B9BD5" w:themeColor="accent1"/>
          <w14:textFill>
            <w14:solidFill>
              <w14:schemeClr w14:val="accent1"/>
            </w14:solidFill>
          </w14:textFill>
        </w:rPr>
        <w:t xml:space="preserve">devapi.qweather.com </w:t>
      </w:r>
      <w:r>
        <w:t>rather than</w:t>
      </w:r>
      <w:r>
        <w:rPr>
          <w:color w:val="5B9BD5" w:themeColor="accent1"/>
          <w14:textFill>
            <w14:solidFill>
              <w14:schemeClr w14:val="accent1"/>
            </w14:solidFill>
          </w14:textFill>
        </w:rPr>
        <w:t xml:space="preserve"> geoapi.qweather.com</w:t>
      </w:r>
    </w:p>
    <w:p>
      <w:pPr>
        <w:pStyle w:val="46"/>
        <w:numPr>
          <w:ilvl w:val="0"/>
          <w:numId w:val="9"/>
        </w:numPr>
        <w:rPr>
          <w:lang w:val="zh-CN"/>
        </w:rPr>
      </w:pPr>
      <w:r>
        <w:rPr>
          <w:color w:val="000000" w:themeColor="text1"/>
          <w14:textFill>
            <w14:solidFill>
              <w14:schemeClr w14:val="tx1"/>
            </w14:solidFill>
          </w14:textFill>
        </w:rPr>
        <w:t>Print the result out and see the structure of the Json file so you can know how to get the data you want.</w:t>
      </w:r>
    </w:p>
    <w:p>
      <w:pPr>
        <w:pStyle w:val="72"/>
        <w:rPr>
          <w:color w:val="FF0000"/>
        </w:rPr>
      </w:pPr>
      <w:r>
        <w:rPr>
          <w:rFonts w:hint="eastAsia"/>
          <w:color w:val="FF0000"/>
        </w:rPr>
        <w:t>#</w:t>
      </w:r>
      <w:r>
        <w:rPr>
          <w:color w:val="FF0000"/>
        </w:rPr>
        <w:t>Before you copy this, try to solve by your self</w:t>
      </w:r>
    </w:p>
    <w:p>
      <w:pPr>
        <w:pStyle w:val="72"/>
        <w:rPr>
          <w:color w:val="A9B7C6"/>
        </w:rPr>
      </w:pPr>
      <w:r>
        <w:rPr>
          <w:color w:val="CC7832"/>
        </w:rPr>
        <w:t xml:space="preserve">import </w:t>
      </w:r>
      <w:r>
        <w:rPr>
          <w:color w:val="A9B7C6"/>
        </w:rPr>
        <w:t>requests</w:t>
      </w:r>
      <w:r>
        <w:rPr>
          <w:color w:val="A9B7C6"/>
        </w:rPr>
        <w:br w:type="textWrapping"/>
      </w:r>
      <w:r>
        <w:rPr>
          <w:color w:val="CC7832"/>
        </w:rPr>
        <w:t xml:space="preserve">import </w:t>
      </w:r>
      <w:r>
        <w:rPr>
          <w:color w:val="A9B7C6"/>
        </w:rPr>
        <w:t>re</w:t>
      </w:r>
      <w:r>
        <w:rPr>
          <w:color w:val="A9B7C6"/>
        </w:rPr>
        <w:br w:type="textWrapping"/>
      </w:r>
      <w:r>
        <w:rPr>
          <w:color w:val="A9B7C6"/>
        </w:rPr>
        <w:br w:type="textWrapping"/>
      </w:r>
      <w:r>
        <w:rPr>
          <w:color w:val="A9B7C6"/>
        </w:rPr>
        <w:t xml:space="preserve">token = </w:t>
      </w:r>
      <w:r>
        <w:t xml:space="preserve">'703a9d2950ee4b31bff05044b6877844' </w:t>
      </w:r>
      <w:r>
        <w:rPr>
          <w:color w:val="808080"/>
        </w:rPr>
        <w:t># Replace by your token</w:t>
      </w:r>
      <w:r>
        <w:rPr>
          <w:color w:val="808080"/>
        </w:rPr>
        <w:br w:type="textWrapping"/>
      </w:r>
      <w:r>
        <w:rPr>
          <w:color w:val="A9B7C6"/>
        </w:rPr>
        <w:t xml:space="preserve">city = </w:t>
      </w:r>
      <w:r>
        <w:t>'</w:t>
      </w:r>
      <w:r>
        <w:rPr>
          <w:rFonts w:hint="eastAsia" w:ascii="宋体" w:hAnsi="宋体" w:eastAsia="宋体"/>
        </w:rPr>
        <w:t>北京</w:t>
      </w:r>
      <w:r>
        <w:t xml:space="preserve">' </w:t>
      </w:r>
      <w:r>
        <w:rPr>
          <w:color w:val="808080"/>
        </w:rPr>
        <w:t>#city name</w:t>
      </w:r>
      <w:r>
        <w:br w:type="textWrapping"/>
      </w:r>
      <w:r>
        <w:br w:type="textWrapping"/>
      </w:r>
      <w:r>
        <w:rPr>
          <w:color w:val="A9B7C6"/>
        </w:rPr>
        <w:t>loc = requests.get(</w:t>
      </w:r>
      <w:r>
        <w:t xml:space="preserve">'https://geoapi.qweather.com/v2/city/lookup?location=' </w:t>
      </w:r>
      <w:r>
        <w:rPr>
          <w:color w:val="A9B7C6"/>
        </w:rPr>
        <w:t xml:space="preserve">+ city + </w:t>
      </w:r>
      <w:r>
        <w:t xml:space="preserve">'&amp;key=' </w:t>
      </w:r>
      <w:r>
        <w:rPr>
          <w:color w:val="A9B7C6"/>
        </w:rPr>
        <w:t xml:space="preserve">+ token) </w:t>
      </w:r>
      <w:r>
        <w:rPr>
          <w:color w:val="808080"/>
        </w:rPr>
        <w:t># get the basic info of the city</w:t>
      </w:r>
      <w:r>
        <w:rPr>
          <w:color w:val="808080"/>
        </w:rPr>
        <w:br w:type="textWrapping"/>
      </w:r>
      <w:r>
        <w:rPr>
          <w:color w:val="A9B7C6"/>
        </w:rPr>
        <w:t>id = loc.json()[</w:t>
      </w:r>
      <w:r>
        <w:t>'location'</w:t>
      </w:r>
      <w:r>
        <w:rPr>
          <w:color w:val="A9B7C6"/>
        </w:rPr>
        <w:t>][</w:t>
      </w:r>
      <w:r>
        <w:rPr>
          <w:color w:val="6897BB"/>
        </w:rPr>
        <w:t>0</w:t>
      </w:r>
      <w:r>
        <w:rPr>
          <w:color w:val="A9B7C6"/>
        </w:rPr>
        <w:t>][</w:t>
      </w:r>
      <w:r>
        <w:t>'id'</w:t>
      </w:r>
      <w:r>
        <w:rPr>
          <w:color w:val="A9B7C6"/>
        </w:rPr>
        <w:t>]</w:t>
      </w:r>
      <w:r>
        <w:rPr>
          <w:color w:val="A9B7C6"/>
        </w:rPr>
        <w:br w:type="textWrapping"/>
      </w:r>
      <w:r>
        <w:rPr>
          <w:color w:val="A9B7C6"/>
        </w:rPr>
        <w:t>res = requests.get(</w:t>
      </w:r>
      <w:r>
        <w:t xml:space="preserve">'https://devapi.qweather.com/v7/weather/now?location=' </w:t>
      </w:r>
      <w:r>
        <w:rPr>
          <w:color w:val="A9B7C6"/>
        </w:rPr>
        <w:t xml:space="preserve">+ </w:t>
      </w:r>
      <w:r>
        <w:rPr>
          <w:color w:val="8888C6"/>
        </w:rPr>
        <w:t>str</w:t>
      </w:r>
      <w:r>
        <w:rPr>
          <w:color w:val="A9B7C6"/>
        </w:rPr>
        <w:t xml:space="preserve">(id) + </w:t>
      </w:r>
      <w:r>
        <w:t xml:space="preserve">'&amp;key=' </w:t>
      </w:r>
      <w:r>
        <w:rPr>
          <w:color w:val="A9B7C6"/>
        </w:rPr>
        <w:t>+ token)</w:t>
      </w:r>
      <w:r>
        <w:rPr>
          <w:color w:val="A9B7C6"/>
        </w:rPr>
        <w:br w:type="textWrapping"/>
      </w:r>
      <w:r>
        <w:rPr>
          <w:color w:val="A9B7C6"/>
        </w:rPr>
        <w:br w:type="textWrapping"/>
      </w:r>
      <w:r>
        <w:rPr>
          <w:color w:val="8888C6"/>
        </w:rPr>
        <w:t>print</w:t>
      </w:r>
      <w:r>
        <w:rPr>
          <w:color w:val="A9B7C6"/>
        </w:rPr>
        <w:t>(res.json())</w:t>
      </w:r>
    </w:p>
    <w:p>
      <w:pPr>
        <w:ind w:firstLine="0"/>
      </w:pPr>
    </w:p>
    <w:p>
      <w:pPr>
        <w:pStyle w:val="3"/>
        <w:numPr>
          <w:ilvl w:val="0"/>
          <w:numId w:val="0"/>
        </w:numPr>
        <w:spacing w:before="32" w:after="32"/>
        <w:ind w:left="420" w:firstLine="420"/>
      </w:pPr>
      <w:r>
        <w:t>3.3</w:t>
      </w:r>
      <w:r>
        <w:tab/>
      </w:r>
      <w:r>
        <w:rPr>
          <w:rFonts w:hint="eastAsia"/>
        </w:rPr>
        <w:t>Get</w:t>
      </w:r>
      <w:r>
        <w:t xml:space="preserve"> access and control PIPPY from the outer net.</w:t>
      </w:r>
    </w:p>
    <w:p>
      <w:pPr>
        <w:ind w:firstLine="0"/>
      </w:pPr>
      <w:r>
        <w:rPr>
          <w:rFonts w:hint="eastAsia"/>
        </w:rPr>
        <w:t>I</w:t>
      </w:r>
      <w:r>
        <w:t>n the previous tutorial, all devices should be connected to the same Local Area Network (inner net). In this part, let us use Ngrok to map the port in the inner net to the outer net, so that we can access PIPPY from the outer net.</w:t>
      </w:r>
    </w:p>
    <w:p>
      <w:pPr>
        <w:ind w:firstLine="0"/>
      </w:pPr>
    </w:p>
    <w:p>
      <w:pPr>
        <w:pStyle w:val="46"/>
        <w:numPr>
          <w:ilvl w:val="0"/>
          <w:numId w:val="11"/>
        </w:numPr>
      </w:pPr>
      <w:r>
        <w:rPr>
          <w:rFonts w:hint="eastAsia"/>
        </w:rPr>
        <w:t>F</w:t>
      </w:r>
      <w:r>
        <w:t>irst download Ngrok on your PIPPY dog, and type in the command in the terminal:</w:t>
      </w:r>
    </w:p>
    <w:p>
      <w:pPr>
        <w:pStyle w:val="72"/>
      </w:pPr>
      <w:r>
        <w:t xml:space="preserve">wget </w:t>
      </w:r>
      <w:r>
        <w:fldChar w:fldCharType="begin"/>
      </w:r>
      <w:r>
        <w:instrText xml:space="preserve"> HYPERLINK "https://bin.equinox.io/c/4VmDzA7iaHb/ngrok-stable-linux-arm.zip" </w:instrText>
      </w:r>
      <w:r>
        <w:fldChar w:fldCharType="separate"/>
      </w:r>
      <w:r>
        <w:rPr>
          <w:rStyle w:val="25"/>
        </w:rPr>
        <w:t>https://bin.equinox.io/c/4VmDzA7iaHb/ngrok-stable-linux-arm.zip</w:t>
      </w:r>
      <w:r>
        <w:fldChar w:fldCharType="end"/>
      </w:r>
    </w:p>
    <w:p>
      <w:pPr>
        <w:pStyle w:val="72"/>
        <w:rPr>
          <w:rFonts w:hint="eastAsia" w:eastAsia="宋体"/>
          <w:lang w:val="en-US" w:eastAsia="zh-CN"/>
        </w:rPr>
      </w:pPr>
      <w:r>
        <w:rPr>
          <w:rFonts w:hint="eastAsia" w:eastAsia="宋体"/>
          <w:lang w:val="en-US" w:eastAsia="zh-CN"/>
        </w:rPr>
        <w:t>#if it is out of date, use the command below</w:t>
      </w:r>
    </w:p>
    <w:p>
      <w:pPr>
        <w:pStyle w:val="72"/>
        <w:rPr>
          <w:rFonts w:hint="default" w:eastAsia="宋体"/>
          <w:lang w:val="en-US" w:eastAsia="zh-CN"/>
        </w:rPr>
      </w:pPr>
      <w:r>
        <w:rPr>
          <w:rFonts w:hint="eastAsia" w:eastAsia="宋体"/>
          <w:lang w:val="en-US" w:eastAsia="zh-CN"/>
        </w:rPr>
        <w:t xml:space="preserve">wget </w:t>
      </w:r>
      <w:r>
        <w:rPr>
          <w:rFonts w:hint="default" w:eastAsia="宋体"/>
          <w:lang w:val="en-US" w:eastAsia="zh-CN"/>
        </w:rPr>
        <w:t>https://github.com/Funny-Rainbow/IoT_Tutorial_Files_Backup/tree/main/ngrok-stable-linux-arm.zip</w:t>
      </w:r>
    </w:p>
    <w:p>
      <w:pPr>
        <w:pStyle w:val="46"/>
        <w:numPr>
          <w:ilvl w:val="0"/>
          <w:numId w:val="11"/>
        </w:numPr>
      </w:pPr>
      <w:r>
        <w:t xml:space="preserve">When downloading, create an account on the </w:t>
      </w:r>
      <w:r>
        <w:fldChar w:fldCharType="begin"/>
      </w:r>
      <w:r>
        <w:instrText xml:space="preserve"> HYPERLINK "https://dashboard.ngrok.com/" </w:instrText>
      </w:r>
      <w:r>
        <w:fldChar w:fldCharType="separate"/>
      </w:r>
      <w:r>
        <w:rPr>
          <w:rStyle w:val="25"/>
        </w:rPr>
        <w:t xml:space="preserve">Ngrok </w:t>
      </w:r>
      <w:r>
        <w:rPr>
          <w:rStyle w:val="25"/>
        </w:rPr>
        <w:fldChar w:fldCharType="end"/>
      </w:r>
      <w:r>
        <w:t>website and get your Ngrok authtoken (do it on your PIPPY dog so you can directly copy and paste it).</w:t>
      </w:r>
    </w:p>
    <w:p>
      <w:pPr>
        <w:ind w:firstLine="0"/>
      </w:pPr>
      <w:r>
        <w:drawing>
          <wp:inline distT="0" distB="0" distL="0" distR="0">
            <wp:extent cx="6645910" cy="1976120"/>
            <wp:effectExtent l="0" t="0" r="2540" b="5080"/>
            <wp:docPr id="707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5011" name="图片 1"/>
                    <pic:cNvPicPr>
                      <a:picLocks noChangeAspect="1"/>
                    </pic:cNvPicPr>
                  </pic:nvPicPr>
                  <pic:blipFill>
                    <a:blip r:embed="rId17"/>
                    <a:stretch>
                      <a:fillRect/>
                    </a:stretch>
                  </pic:blipFill>
                  <pic:spPr>
                    <a:xfrm>
                      <a:off x="0" y="0"/>
                      <a:ext cx="6645910" cy="1976120"/>
                    </a:xfrm>
                    <a:prstGeom prst="rect">
                      <a:avLst/>
                    </a:prstGeom>
                  </pic:spPr>
                </pic:pic>
              </a:graphicData>
            </a:graphic>
          </wp:inline>
        </w:drawing>
      </w:r>
    </w:p>
    <w:p>
      <w:pPr>
        <w:pStyle w:val="46"/>
        <w:numPr>
          <w:ilvl w:val="0"/>
          <w:numId w:val="11"/>
        </w:numPr>
      </w:pPr>
      <w:r>
        <w:t>Unzip the file.</w:t>
      </w:r>
    </w:p>
    <w:p>
      <w:pPr>
        <w:pStyle w:val="72"/>
      </w:pPr>
      <w:r>
        <w:t>unzip ngrok-stable-linux-arm.zip</w:t>
      </w:r>
    </w:p>
    <w:p>
      <w:pPr>
        <w:pStyle w:val="46"/>
        <w:numPr>
          <w:ilvl w:val="0"/>
          <w:numId w:val="11"/>
        </w:numPr>
      </w:pPr>
      <w:r>
        <w:t>Set your Authtoken.</w:t>
      </w:r>
    </w:p>
    <w:p>
      <w:pPr>
        <w:pStyle w:val="72"/>
      </w:pPr>
      <w:r>
        <w:t>./ngrok authtoken &lt;your_token&gt;</w:t>
      </w:r>
    </w:p>
    <w:p>
      <w:pPr>
        <w:pStyle w:val="46"/>
        <w:numPr>
          <w:ilvl w:val="0"/>
          <w:numId w:val="11"/>
        </w:numPr>
      </w:pPr>
      <w:r>
        <w:t>Map the WebSocket port to the outer net. This command means you want to map 8888 port to outer net using TCP protocols (as WebSocket is based on TCP). If everything is correct, you can see the window as below.</w:t>
      </w:r>
    </w:p>
    <w:p>
      <w:pPr>
        <w:pStyle w:val="72"/>
      </w:pPr>
      <w:r>
        <w:t>./ngrok tcp 8888</w:t>
      </w:r>
    </w:p>
    <w:p>
      <w:pPr>
        <w:ind w:firstLine="0"/>
        <w:jc w:val="center"/>
      </w:pPr>
      <w:r>
        <w:drawing>
          <wp:inline distT="0" distB="0" distL="0" distR="0">
            <wp:extent cx="4364355" cy="1216025"/>
            <wp:effectExtent l="0" t="0" r="0" b="3175"/>
            <wp:docPr id="278916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16367" name="图片 1"/>
                    <pic:cNvPicPr>
                      <a:picLocks noChangeAspect="1"/>
                    </pic:cNvPicPr>
                  </pic:nvPicPr>
                  <pic:blipFill>
                    <a:blip r:embed="rId18"/>
                    <a:stretch>
                      <a:fillRect/>
                    </a:stretch>
                  </pic:blipFill>
                  <pic:spPr>
                    <a:xfrm>
                      <a:off x="0" y="0"/>
                      <a:ext cx="4388420" cy="1223229"/>
                    </a:xfrm>
                    <a:prstGeom prst="rect">
                      <a:avLst/>
                    </a:prstGeom>
                  </pic:spPr>
                </pic:pic>
              </a:graphicData>
            </a:graphic>
          </wp:inline>
        </w:drawing>
      </w:r>
    </w:p>
    <w:p>
      <w:pPr>
        <w:pStyle w:val="46"/>
        <w:numPr>
          <w:ilvl w:val="0"/>
          <w:numId w:val="11"/>
        </w:numPr>
      </w:pPr>
      <w:r>
        <w:t>The work on PIPPY is done. Now modify the IP in your WebSocket Transferer on Raspi. Replace IP by the URL provided by Ngrok:</w:t>
      </w:r>
    </w:p>
    <w:p>
      <w:pPr>
        <w:ind w:firstLine="0"/>
        <w:jc w:val="center"/>
      </w:pPr>
    </w:p>
    <w:p>
      <w:pPr>
        <w:pStyle w:val="72"/>
      </w:pPr>
      <w:r>
        <w:t xml:space="preserve">async with websockets.connect("ws://2.tcp.ngrok.io:13396") as websocket: # ws://192.168.43.120:8888 </w:t>
      </w:r>
    </w:p>
    <w:p>
      <w:pPr>
        <w:ind w:firstLine="0"/>
        <w:jc w:val="left"/>
      </w:pPr>
      <w:r>
        <w:rPr>
          <w:rFonts w:hint="eastAsia"/>
        </w:rPr>
        <w:t>N</w:t>
      </w:r>
      <w:r>
        <w:t>ow, as your PIPPY dog and Raspi are both connected to the Internet, you can control your PIPPY dog wherever you are.</w:t>
      </w:r>
    </w:p>
    <w:p>
      <w:pPr>
        <w:pStyle w:val="62"/>
      </w:pPr>
      <w:r>
        <w:rPr>
          <w:rFonts w:hint="eastAsia"/>
        </w:rPr>
        <w:t>N</w:t>
      </w:r>
      <w:r>
        <w:t>otice</w:t>
      </w:r>
    </w:p>
    <w:p>
      <w:pPr>
        <w:pStyle w:val="46"/>
        <w:numPr>
          <w:ilvl w:val="0"/>
          <w:numId w:val="9"/>
        </w:numPr>
        <w:rPr>
          <w:lang w:val="zh-CN"/>
        </w:rPr>
      </w:pPr>
      <w:r>
        <w:rPr>
          <w:color w:val="000000" w:themeColor="text1"/>
          <w14:textFill>
            <w14:solidFill>
              <w14:schemeClr w14:val="tx1"/>
            </w14:solidFill>
          </w14:textFill>
        </w:rPr>
        <w:t>Ngrok only provides one tunnel for each free account. So, you cannot map the web server and WebSocket server to the outer net at the same time.</w:t>
      </w:r>
    </w:p>
    <w:p>
      <w:pPr>
        <w:pStyle w:val="46"/>
        <w:numPr>
          <w:ilvl w:val="0"/>
          <w:numId w:val="9"/>
        </w:numPr>
        <w:rPr>
          <w:lang w:val="zh-CN"/>
        </w:rPr>
      </w:pPr>
      <w:r>
        <w:rPr>
          <w:color w:val="000000" w:themeColor="text1"/>
          <w14:textFill>
            <w14:solidFill>
              <w14:schemeClr w14:val="tx1"/>
            </w14:solidFill>
          </w14:textFill>
        </w:rPr>
        <w:t>This method depends on the server provided by Ngrok, which means it has a limited speed and perceptible latency.</w:t>
      </w:r>
    </w:p>
    <w:p>
      <w:pPr>
        <w:pStyle w:val="46"/>
        <w:numPr>
          <w:ilvl w:val="0"/>
          <w:numId w:val="9"/>
        </w:numPr>
        <w:rPr>
          <w:lang w:val="zh-CN"/>
        </w:rPr>
      </w:pPr>
      <w:r>
        <w:rPr>
          <w:color w:val="000000" w:themeColor="text1"/>
          <w14:textFill>
            <w14:solidFill>
              <w14:schemeClr w14:val="tx1"/>
            </w14:solidFill>
          </w14:textFill>
        </w:rPr>
        <w:t xml:space="preserve">Ngrok will stop if you close the terminal. Try to find out how to </w:t>
      </w:r>
    </w:p>
    <w:p>
      <w:pPr>
        <w:rPr>
          <w:lang w:val="zh-CN"/>
        </w:rPr>
      </w:pPr>
    </w:p>
    <w:p>
      <w:pPr>
        <w:pStyle w:val="2"/>
        <w:numPr>
          <w:ilvl w:val="0"/>
          <w:numId w:val="12"/>
        </w:numPr>
        <w:rPr>
          <w:sz w:val="32"/>
          <w:szCs w:val="32"/>
        </w:rPr>
      </w:pPr>
      <w:r>
        <w:rPr>
          <w:rFonts w:hint="eastAsia"/>
          <w:sz w:val="32"/>
          <w:szCs w:val="32"/>
        </w:rPr>
        <w:t>Potential direction</w:t>
      </w:r>
    </w:p>
    <w:p>
      <w:pPr>
        <w:pStyle w:val="2"/>
        <w:ind w:firstLine="491"/>
        <w:rPr>
          <w:b/>
          <w:bCs/>
          <w:shd w:val="clear" w:color="auto" w:fill="auto"/>
        </w:rPr>
      </w:pPr>
      <w:bookmarkStart w:id="2" w:name="_GoBack"/>
      <w:r>
        <w:rPr>
          <w:b/>
          <w:bCs/>
          <w:shd w:val="clear" w:color="auto" w:fill="auto"/>
        </w:rPr>
        <w:t>Create auto-start scripts</w:t>
      </w:r>
      <w:r>
        <w:rPr>
          <w:rFonts w:hint="eastAsia"/>
          <w:b/>
          <w:bCs/>
          <w:shd w:val="clear" w:color="auto" w:fill="auto"/>
          <w:lang w:val="en-US" w:eastAsia="zh-CN"/>
        </w:rPr>
        <w:t xml:space="preserve"> (easy)</w:t>
      </w:r>
    </w:p>
    <w:bookmarkEnd w:id="2"/>
    <w:p>
      <w:pPr>
        <w:rPr>
          <w:lang w:val="zh-CN"/>
        </w:rPr>
      </w:pPr>
      <w:r>
        <w:rPr>
          <w:lang w:val="zh-CN"/>
        </w:rPr>
        <w:t xml:space="preserve">You must have noticed that PIPPY dog automatically runs its own code when Raspi is started. Now, create an auto-start script to automatically run Ngrok when PIPPY dog is power-up. The simplest way is adding a command in webServer.py as it would run when Raspi is power-up. </w:t>
      </w:r>
    </w:p>
    <w:p>
      <w:pPr>
        <w:pStyle w:val="72"/>
        <w:rPr>
          <w:lang w:val="zh-CN"/>
        </w:rPr>
      </w:pPr>
      <w:r>
        <w:rPr>
          <w:color w:val="808080" w:themeColor="text1" w:themeTint="80"/>
          <w14:textFill>
            <w14:solidFill>
              <w14:schemeClr w14:val="tx1">
                <w14:lumMod w14:val="50000"/>
                <w14:lumOff w14:val="50000"/>
              </w14:schemeClr>
            </w14:solidFill>
          </w14:textFill>
        </w:rPr>
        <w:t>os.system</w:t>
      </w:r>
      <w:r>
        <w:rPr>
          <w:color w:val="B4B4B4"/>
        </w:rPr>
        <w:t>(</w:t>
      </w:r>
      <w:r>
        <w:rPr>
          <w:color w:val="E8C9BB"/>
        </w:rPr>
        <w:t>"</w:t>
      </w:r>
      <w:r>
        <w:t>sudo /home/pi/</w:t>
      </w:r>
      <w:r>
        <w:rPr>
          <w:rStyle w:val="61"/>
        </w:rPr>
        <w:t>ngrok_test</w:t>
      </w:r>
      <w:r>
        <w:t xml:space="preserve">/ngrok authtoken </w:t>
      </w:r>
      <w:r>
        <w:rPr>
          <w:rStyle w:val="61"/>
        </w:rPr>
        <w:t>2RUxb9pOL784HsBd6coN5y9YQKc_5RbJzuKdCo5RjFanDBiDP</w:t>
      </w:r>
      <w:r>
        <w:t xml:space="preserve"> &amp;&amp; sudo /home/pi/</w:t>
      </w:r>
      <w:r>
        <w:rPr>
          <w:rStyle w:val="61"/>
        </w:rPr>
        <w:t>ngrok_test</w:t>
      </w:r>
      <w:r>
        <w:t>/ngrok tcp 8888</w:t>
      </w:r>
      <w:r>
        <w:rPr>
          <w:color w:val="E8C9BB"/>
        </w:rPr>
        <w:t>"</w:t>
      </w:r>
      <w:r>
        <w:rPr>
          <w:color w:val="B4B4B4"/>
        </w:rPr>
        <w:t>)</w:t>
      </w:r>
    </w:p>
    <w:p>
      <w:pPr>
        <w:rPr>
          <w:lang w:val="zh-CN"/>
        </w:rPr>
      </w:pPr>
      <w:r>
        <w:rPr>
          <w:lang w:val="zh-CN"/>
        </w:rPr>
        <w:t>You should replace the red part.</w:t>
      </w:r>
    </w:p>
    <w:p>
      <w:pPr>
        <w:rPr>
          <w:lang w:val="zh-CN"/>
        </w:rPr>
      </w:pPr>
    </w:p>
    <w:p>
      <w:pPr>
        <w:pStyle w:val="2"/>
        <w:ind w:firstLine="491"/>
      </w:pPr>
      <w:r>
        <w:t>Auto-start Ngrok without Python</w:t>
      </w:r>
      <w:r>
        <w:rPr>
          <w:rFonts w:hint="eastAsia"/>
          <w:lang w:val="en-US" w:eastAsia="zh-CN"/>
        </w:rPr>
        <w:t xml:space="preserve"> (normal)</w:t>
      </w:r>
    </w:p>
    <w:p>
      <w:pPr>
        <w:rPr>
          <w:lang w:val="zh-CN"/>
        </w:rPr>
      </w:pPr>
      <w:r>
        <w:rPr>
          <w:lang w:val="zh-CN"/>
        </w:rPr>
        <w:t xml:space="preserve">If we do not want to depend on other auto-start programs, for example, we want to map 22 - the ssh port to outer net, so that we can remotely control Raspi. Then, we should explore more in Ngrok and Linux. The </w:t>
      </w:r>
      <w:r>
        <w:fldChar w:fldCharType="begin"/>
      </w:r>
      <w:r>
        <w:instrText xml:space="preserve"> HYPERLINK "https://ngrok.com/docs/guides/device-gateway/raspberry-pi/" \l "step-4-configure-ngrok-to-recover-on-outages" </w:instrText>
      </w:r>
      <w:r>
        <w:fldChar w:fldCharType="separate"/>
      </w:r>
      <w:r>
        <w:rPr>
          <w:rStyle w:val="25"/>
          <w:lang w:val="zh-CN"/>
        </w:rPr>
        <w:t>Ngrok documentation</w:t>
      </w:r>
      <w:r>
        <w:rPr>
          <w:rStyle w:val="25"/>
          <w:lang w:val="zh-CN"/>
        </w:rPr>
        <w:fldChar w:fldCharType="end"/>
      </w:r>
      <w:r>
        <w:rPr>
          <w:lang w:val="zh-CN"/>
        </w:rPr>
        <w:t xml:space="preserve"> provides a method, but that would be complex. Linux has a start-load file. </w:t>
      </w:r>
    </w:p>
    <w:p>
      <w:pPr>
        <w:pStyle w:val="46"/>
        <w:numPr>
          <w:ilvl w:val="0"/>
          <w:numId w:val="13"/>
        </w:numPr>
        <w:rPr>
          <w:lang w:val="zh-CN"/>
        </w:rPr>
      </w:pPr>
      <w:r>
        <w:rPr>
          <w:lang w:val="zh-CN"/>
        </w:rPr>
        <w:t>Type in the command in the terminal:</w:t>
      </w:r>
    </w:p>
    <w:p>
      <w:pPr>
        <w:pStyle w:val="72"/>
        <w:rPr>
          <w:rFonts w:eastAsiaTheme="minorEastAsia"/>
          <w:lang w:val="zh-CN"/>
        </w:rPr>
      </w:pPr>
      <w:r>
        <w:rPr>
          <w:rFonts w:hint="eastAsia" w:eastAsiaTheme="minorEastAsia"/>
          <w:lang w:val="zh-CN"/>
        </w:rPr>
        <w:t>s</w:t>
      </w:r>
      <w:r>
        <w:rPr>
          <w:rFonts w:eastAsiaTheme="minorEastAsia"/>
          <w:lang w:val="zh-CN"/>
        </w:rPr>
        <w:t>udo nano /etc/rc.local</w:t>
      </w:r>
    </w:p>
    <w:p>
      <w:pPr>
        <w:pStyle w:val="46"/>
        <w:numPr>
          <w:ilvl w:val="0"/>
          <w:numId w:val="13"/>
        </w:numPr>
        <w:rPr>
          <w:lang w:val="zh-CN"/>
        </w:rPr>
      </w:pPr>
      <w:r>
        <w:rPr>
          <w:lang w:val="zh-CN"/>
        </w:rPr>
        <w:t xml:space="preserve">With the file opened, you can also see how the webserver.py auto start here. Now, let us go to the bottom of the file and add a command before </w:t>
      </w:r>
      <w:r>
        <w:rPr>
          <w:rStyle w:val="73"/>
        </w:rPr>
        <w:t>exit 0</w:t>
      </w:r>
      <w:r>
        <w:rPr>
          <w:lang w:val="zh-CN"/>
        </w:rPr>
        <w:t>:</w:t>
      </w:r>
    </w:p>
    <w:p>
      <w:pPr>
        <w:rPr>
          <w:lang w:val="zh-CN"/>
        </w:rPr>
      </w:pPr>
      <w:r>
        <w:drawing>
          <wp:inline distT="0" distB="0" distL="0" distR="0">
            <wp:extent cx="3154680" cy="510540"/>
            <wp:effectExtent l="0" t="0" r="7620" b="3810"/>
            <wp:docPr id="118059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9244" name="图片 1"/>
                    <pic:cNvPicPr>
                      <a:picLocks noChangeAspect="1"/>
                    </pic:cNvPicPr>
                  </pic:nvPicPr>
                  <pic:blipFill>
                    <a:blip r:embed="rId19"/>
                    <a:stretch>
                      <a:fillRect/>
                    </a:stretch>
                  </pic:blipFill>
                  <pic:spPr>
                    <a:xfrm>
                      <a:off x="0" y="0"/>
                      <a:ext cx="3154953" cy="510584"/>
                    </a:xfrm>
                    <a:prstGeom prst="rect">
                      <a:avLst/>
                    </a:prstGeom>
                  </pic:spPr>
                </pic:pic>
              </a:graphicData>
            </a:graphic>
          </wp:inline>
        </w:drawing>
      </w:r>
    </w:p>
    <w:p>
      <w:pPr>
        <w:rPr>
          <w:lang w:val="zh-CN"/>
        </w:rPr>
      </w:pPr>
      <w:r>
        <w:rPr>
          <w:rStyle w:val="73"/>
          <w:rFonts w:hint="eastAsia"/>
        </w:rPr>
        <w:t>s</w:t>
      </w:r>
      <w:r>
        <w:rPr>
          <w:rStyle w:val="73"/>
        </w:rPr>
        <w:t>u</w:t>
      </w:r>
      <w:r>
        <w:rPr>
          <w:lang w:val="zh-CN"/>
        </w:rPr>
        <w:t xml:space="preserve"> means the command is to be executed as administrator. </w:t>
      </w:r>
      <w:r>
        <w:rPr>
          <w:rStyle w:val="73"/>
        </w:rPr>
        <w:t>Pi</w:t>
      </w:r>
      <w:r>
        <w:rPr>
          <w:lang w:val="zh-CN"/>
        </w:rPr>
        <w:t xml:space="preserve"> is your admin name. </w:t>
      </w:r>
      <w:r>
        <w:rPr>
          <w:rStyle w:val="73"/>
        </w:rPr>
        <w:t>&amp;</w:t>
      </w:r>
      <w:r>
        <w:rPr>
          <w:lang w:val="zh-CN"/>
        </w:rPr>
        <w:t xml:space="preserve"> prevent popping up a terminal.</w:t>
      </w:r>
    </w:p>
    <w:p>
      <w:pPr>
        <w:pStyle w:val="46"/>
        <w:numPr>
          <w:ilvl w:val="0"/>
          <w:numId w:val="13"/>
        </w:numPr>
        <w:rPr>
          <w:lang w:val="zh-CN"/>
        </w:rPr>
      </w:pPr>
      <w:r>
        <w:rPr>
          <w:rFonts w:hint="eastAsia"/>
          <w:lang w:val="zh-CN"/>
        </w:rPr>
        <w:t>T</w:t>
      </w:r>
      <w:r>
        <w:rPr>
          <w:lang w:val="zh-CN"/>
        </w:rPr>
        <w:t>hen, add permission to ngrok (</w:t>
      </w:r>
      <w:r>
        <w:fldChar w:fldCharType="begin"/>
      </w:r>
      <w:r>
        <w:instrText xml:space="preserve"> HYPERLINK "https://helpdeskgeek.com/linux-tips/linux-file-permissions-what-is-chmod-777-and-how-to-use-it/" </w:instrText>
      </w:r>
      <w:r>
        <w:fldChar w:fldCharType="separate"/>
      </w:r>
      <w:r>
        <w:rPr>
          <w:rStyle w:val="25"/>
          <w:lang w:val="zh-CN"/>
        </w:rPr>
        <w:t xml:space="preserve">777 </w:t>
      </w:r>
      <w:r>
        <w:rPr>
          <w:rStyle w:val="25"/>
          <w:lang w:val="zh-CN"/>
        </w:rPr>
        <w:fldChar w:fldCharType="end"/>
      </w:r>
      <w:r>
        <w:rPr>
          <w:lang w:val="zh-CN"/>
        </w:rPr>
        <w:t>gives all permission to the file, ):</w:t>
      </w:r>
    </w:p>
    <w:p>
      <w:pPr>
        <w:pStyle w:val="72"/>
        <w:rPr>
          <w:lang w:val="zh-CN"/>
        </w:rPr>
      </w:pPr>
      <w:r>
        <w:rPr>
          <w:lang w:val="zh-CN"/>
        </w:rPr>
        <w:t>sudo chmod 777 /home/pi/ngrok_test/ngrok</w:t>
      </w:r>
    </w:p>
    <w:p>
      <w:pPr>
        <w:pStyle w:val="46"/>
        <w:numPr>
          <w:ilvl w:val="0"/>
          <w:numId w:val="13"/>
        </w:numPr>
        <w:rPr>
          <w:lang w:val="zh-CN"/>
        </w:rPr>
      </w:pPr>
      <w:r>
        <w:rPr>
          <w:rFonts w:hint="eastAsia"/>
          <w:lang w:val="zh-CN"/>
        </w:rPr>
        <w:t>N</w:t>
      </w:r>
      <w:r>
        <w:rPr>
          <w:lang w:val="zh-CN"/>
        </w:rPr>
        <w:t>ow, reboot your Raspi and check. For remote connection, you may get url from the Ngrok website.</w:t>
      </w:r>
    </w:p>
    <w:p>
      <w:pPr>
        <w:rPr>
          <w:lang w:val="zh-CN"/>
        </w:rPr>
      </w:pPr>
      <w:r>
        <w:drawing>
          <wp:inline distT="0" distB="0" distL="0" distR="0">
            <wp:extent cx="5133975" cy="2001520"/>
            <wp:effectExtent l="0" t="0" r="0" b="0"/>
            <wp:docPr id="89930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2655" name="图片 1"/>
                    <pic:cNvPicPr>
                      <a:picLocks noChangeAspect="1"/>
                    </pic:cNvPicPr>
                  </pic:nvPicPr>
                  <pic:blipFill>
                    <a:blip r:embed="rId20"/>
                    <a:stretch>
                      <a:fillRect/>
                    </a:stretch>
                  </pic:blipFill>
                  <pic:spPr>
                    <a:xfrm>
                      <a:off x="0" y="0"/>
                      <a:ext cx="5142858" cy="2005351"/>
                    </a:xfrm>
                    <a:prstGeom prst="rect">
                      <a:avLst/>
                    </a:prstGeom>
                  </pic:spPr>
                </pic:pic>
              </a:graphicData>
            </a:graphic>
          </wp:inline>
        </w:drawing>
      </w:r>
    </w:p>
    <w:p>
      <w:pPr>
        <w:ind w:firstLine="0"/>
        <w:rPr>
          <w:lang w:val="zh-CN"/>
        </w:rPr>
      </w:pPr>
    </w:p>
    <w:p>
      <w:pPr>
        <w:pStyle w:val="2"/>
        <w:ind w:firstLine="491"/>
      </w:pPr>
      <w:bookmarkStart w:id="1" w:name="OLE_LINK1"/>
      <w:r>
        <w:rPr>
          <w:rFonts w:hint="eastAsia"/>
        </w:rPr>
        <w:t>Down</w:t>
      </w:r>
      <w:r>
        <w:t>load the monitor video from pippy dog</w:t>
      </w:r>
      <w:r>
        <w:rPr>
          <w:rFonts w:hint="eastAsia"/>
          <w:lang w:val="en-US" w:eastAsia="zh-CN"/>
        </w:rPr>
        <w:t xml:space="preserve"> (hard)</w:t>
      </w:r>
    </w:p>
    <w:bookmarkEnd w:id="1"/>
    <w:p>
      <w:pPr>
        <w:rPr>
          <w:lang w:val="zh-CN"/>
        </w:rPr>
      </w:pPr>
      <w:r>
        <w:rPr>
          <w:lang w:val="zh-CN"/>
        </w:rPr>
        <w:t>In the original code of PIPPY, it would not save the video. This part, let us try to save it and download it from another device</w:t>
      </w:r>
      <w:r>
        <w:rPr>
          <w:rFonts w:hint="eastAsia"/>
          <w:lang w:val="zh-CN"/>
        </w:rPr>
        <w:t>.</w:t>
      </w:r>
      <w:r>
        <w:rPr>
          <w:lang w:val="zh-CN"/>
        </w:rPr>
        <w:t xml:space="preserve"> First, let us try to save a short monitor video. Create a new file folder and create a Python file named as saveVideo.py (You will learn to integrate it into the PIPPY code in later tutorial). Try to design a program that </w:t>
      </w:r>
    </w:p>
    <w:p>
      <w:pPr>
        <w:ind w:left="282" w:leftChars="1" w:hanging="280" w:hangingChars="117"/>
        <w:rPr>
          <w:lang w:val="zh-CN"/>
        </w:rPr>
      </w:pPr>
      <w:r>
        <w:rPr>
          <w:lang w:val="zh-CN"/>
        </w:rPr>
        <w:t>1)</w:t>
      </w:r>
      <w:r>
        <w:rPr>
          <w:lang w:val="zh-CN"/>
        </w:rPr>
        <w:tab/>
      </w:r>
      <w:r>
        <w:rPr>
          <w:lang w:val="zh-CN"/>
        </w:rPr>
        <w:t xml:space="preserve">Cyclically capture a 1min video and save it. </w:t>
      </w:r>
    </w:p>
    <w:p>
      <w:pPr>
        <w:ind w:left="282" w:leftChars="1" w:hanging="280" w:hangingChars="117"/>
        <w:rPr>
          <w:lang w:val="zh-CN"/>
        </w:rPr>
      </w:pPr>
      <w:r>
        <w:rPr>
          <w:lang w:val="zh-CN"/>
        </w:rPr>
        <w:t>2)</w:t>
      </w:r>
      <w:r>
        <w:rPr>
          <w:lang w:val="zh-CN"/>
        </w:rPr>
        <w:tab/>
      </w:r>
      <w:r>
        <w:rPr>
          <w:lang w:val="zh-CN"/>
        </w:rPr>
        <w:t>The file name of each video is the time when it is saved (like: 20236291449.mp4 -&gt; 2023-6-29 14:49).</w:t>
      </w:r>
    </w:p>
    <w:p>
      <w:pPr>
        <w:ind w:left="282" w:leftChars="1" w:hanging="280" w:hangingChars="117"/>
        <w:rPr>
          <w:lang w:val="zh-CN"/>
        </w:rPr>
      </w:pPr>
      <w:r>
        <w:rPr>
          <w:lang w:val="zh-CN"/>
        </w:rPr>
        <w:t>3)</w:t>
      </w:r>
      <w:r>
        <w:rPr>
          <w:lang w:val="zh-CN"/>
        </w:rPr>
        <w:tab/>
      </w:r>
      <w:r>
        <w:rPr>
          <w:lang w:val="zh-CN"/>
        </w:rPr>
        <w:t>When the number of videos is more than 10, delete the eldest one.</w:t>
      </w:r>
    </w:p>
    <w:p>
      <w:pPr>
        <w:pStyle w:val="72"/>
      </w:pPr>
      <w:r>
        <w:rPr>
          <w:color w:val="CC7832"/>
        </w:rPr>
        <w:t xml:space="preserve">import </w:t>
      </w:r>
      <w:r>
        <w:t>cv2</w:t>
      </w:r>
      <w:r>
        <w:br w:type="textWrapping"/>
      </w:r>
      <w:r>
        <w:rPr>
          <w:color w:val="CC7832"/>
        </w:rPr>
        <w:t xml:space="preserve">import </w:t>
      </w:r>
      <w:r>
        <w:t>os</w:t>
      </w:r>
      <w:r>
        <w:br w:type="textWrapping"/>
      </w:r>
      <w:r>
        <w:rPr>
          <w:color w:val="CC7832"/>
        </w:rPr>
        <w:t xml:space="preserve">from </w:t>
      </w:r>
      <w:r>
        <w:t xml:space="preserve">time </w:t>
      </w:r>
      <w:r>
        <w:rPr>
          <w:color w:val="CC7832"/>
        </w:rPr>
        <w:t xml:space="preserve">import </w:t>
      </w:r>
      <w:r>
        <w:t>localtime</w:t>
      </w:r>
      <w:r>
        <w:rPr>
          <w:color w:val="CC7832"/>
        </w:rPr>
        <w:t xml:space="preserve">, </w:t>
      </w:r>
      <w:r>
        <w:t>time</w:t>
      </w:r>
      <w:r>
        <w:rPr>
          <w:color w:val="CC7832"/>
        </w:rPr>
        <w:t xml:space="preserve">, </w:t>
      </w:r>
      <w:r>
        <w:t>sleep</w:t>
      </w:r>
      <w:r>
        <w:br w:type="textWrapping"/>
      </w:r>
    </w:p>
    <w:p>
      <w:pPr>
        <w:pStyle w:val="72"/>
      </w:pPr>
      <w:r>
        <w:t>videoLen = 61 # save video length</w:t>
      </w:r>
      <w:r>
        <w:br w:type="textWrapping"/>
      </w:r>
      <w:r>
        <w:t xml:space="preserve">dirPath = </w:t>
      </w:r>
      <w:r>
        <w:rPr>
          <w:color w:val="6A8759"/>
        </w:rPr>
        <w:t>'/home/pi/Desktop/3025Tutorial/videoFolder'</w:t>
      </w:r>
      <w:r>
        <w:rPr>
          <w:color w:val="6A8759"/>
        </w:rPr>
        <w:br w:type="textWrapping"/>
      </w:r>
      <w:r>
        <w:t>cap = cv2.VideoCapture(</w:t>
      </w:r>
      <w:r>
        <w:rPr>
          <w:color w:val="6897BB"/>
        </w:rPr>
        <w:t>0</w:t>
      </w:r>
      <w:r>
        <w:t xml:space="preserve">)  </w:t>
      </w:r>
      <w:r>
        <w:rPr>
          <w:color w:val="808080"/>
        </w:rPr>
        <w:t># start camera</w:t>
      </w:r>
      <w:r>
        <w:rPr>
          <w:color w:val="808080"/>
        </w:rPr>
        <w:br w:type="textWrapping"/>
      </w:r>
      <w:r>
        <w:rPr>
          <w:color w:val="808080"/>
        </w:rPr>
        <w:br w:type="textWrapping"/>
      </w:r>
      <w:r>
        <w:t>fourcc = cv2.VideoWriter_fourcc(*</w:t>
      </w:r>
      <w:r>
        <w:rPr>
          <w:color w:val="6A8759"/>
        </w:rPr>
        <w:t>'mp4v'</w:t>
      </w:r>
      <w:r>
        <w:t xml:space="preserve">)  </w:t>
      </w:r>
      <w:r>
        <w:rPr>
          <w:color w:val="808080"/>
        </w:rPr>
        <w:t># coder</w:t>
      </w:r>
      <w:r>
        <w:rPr>
          <w:color w:val="808080"/>
        </w:rPr>
        <w:br w:type="textWrapping"/>
      </w:r>
      <w:r>
        <w:t xml:space="preserve">fps = cap.get(cv2.CAP_PROP_FPS)  </w:t>
      </w:r>
      <w:r>
        <w:rPr>
          <w:color w:val="808080"/>
        </w:rPr>
        <w:t># fps</w:t>
      </w:r>
      <w:r>
        <w:rPr>
          <w:color w:val="808080"/>
        </w:rPr>
        <w:br w:type="textWrapping"/>
      </w:r>
      <w:r>
        <w:t>width</w:t>
      </w:r>
      <w:r>
        <w:rPr>
          <w:color w:val="CC7832"/>
        </w:rPr>
        <w:t xml:space="preserve">, </w:t>
      </w:r>
      <w:r>
        <w:t xml:space="preserve">height = </w:t>
      </w:r>
      <w:r>
        <w:rPr>
          <w:color w:val="8888C6"/>
        </w:rPr>
        <w:t>int</w:t>
      </w:r>
      <w:r>
        <w:t>(cap.get(cv2.CAP_PROP_FRAME_WIDTH))</w:t>
      </w:r>
      <w:r>
        <w:rPr>
          <w:color w:val="CC7832"/>
        </w:rPr>
        <w:t xml:space="preserve">, </w:t>
      </w:r>
      <w:r>
        <w:rPr>
          <w:color w:val="8888C6"/>
        </w:rPr>
        <w:t>int</w:t>
      </w:r>
      <w:r>
        <w:t xml:space="preserve">(cap.get(cv2.CAP_PROP_FRAME_HEIGHT))  </w:t>
      </w:r>
      <w:r>
        <w:rPr>
          <w:color w:val="808080"/>
        </w:rPr>
        <w:t># wdith and height</w:t>
      </w:r>
      <w:r>
        <w:rPr>
          <w:color w:val="808080"/>
        </w:rPr>
        <w:br w:type="textWrapping"/>
      </w:r>
      <w:r>
        <w:rPr>
          <w:color w:val="808080"/>
        </w:rPr>
        <w:br w:type="textWrapping"/>
      </w:r>
      <w:r>
        <w:rPr>
          <w:color w:val="CC7832"/>
        </w:rPr>
        <w:t xml:space="preserve">while </w:t>
      </w:r>
      <w:r>
        <w:t>cap.isOpened():</w:t>
      </w:r>
      <w:r>
        <w:br w:type="textWrapping"/>
      </w:r>
      <w:r>
        <w:t xml:space="preserve">    frameNum = </w:t>
      </w:r>
      <w:r>
        <w:rPr>
          <w:color w:val="6897BB"/>
        </w:rPr>
        <w:t>0</w:t>
      </w:r>
      <w:r>
        <w:rPr>
          <w:color w:val="6897BB"/>
        </w:rPr>
        <w:br w:type="textWrapping"/>
      </w:r>
      <w:r>
        <w:rPr>
          <w:color w:val="6897BB"/>
        </w:rPr>
        <w:t xml:space="preserve">    </w:t>
      </w:r>
      <w:r>
        <w:t>now = localtime(time())</w:t>
      </w:r>
      <w:r>
        <w:br w:type="textWrapping"/>
      </w:r>
      <w:r>
        <w:t xml:space="preserve">    fileName = </w:t>
      </w:r>
      <w:r>
        <w:rPr>
          <w:color w:val="6A8759"/>
        </w:rPr>
        <w:t>''</w:t>
      </w:r>
      <w:r>
        <w:rPr>
          <w:color w:val="6A8759"/>
        </w:rPr>
        <w:br w:type="textWrapping"/>
      </w:r>
      <w:r>
        <w:rPr>
          <w:color w:val="6A8759"/>
        </w:rPr>
        <w:br w:type="textWrapping"/>
      </w:r>
      <w:r>
        <w:rPr>
          <w:color w:val="6A8759"/>
        </w:rPr>
        <w:t xml:space="preserve">    </w:t>
      </w:r>
      <w:r>
        <w:rPr>
          <w:color w:val="CC7832"/>
        </w:rPr>
        <w:t xml:space="preserve">for </w:t>
      </w:r>
      <w:r>
        <w:t xml:space="preserve">i </w:t>
      </w:r>
      <w:r>
        <w:rPr>
          <w:color w:val="CC7832"/>
        </w:rPr>
        <w:t xml:space="preserve">in </w:t>
      </w:r>
      <w:r>
        <w:t>now[0,5]:</w:t>
      </w:r>
      <w:r>
        <w:br w:type="textWrapping"/>
      </w:r>
      <w:r>
        <w:t xml:space="preserve">        fileName = fileName + </w:t>
      </w:r>
      <w:r>
        <w:rPr>
          <w:color w:val="8888C6"/>
        </w:rPr>
        <w:t>str</w:t>
      </w:r>
      <w:r>
        <w:t>(i)</w:t>
      </w:r>
      <w:r>
        <w:br w:type="textWrapping"/>
      </w:r>
      <w:r>
        <w:t xml:space="preserve">    fileName = fileName + </w:t>
      </w:r>
      <w:r>
        <w:rPr>
          <w:color w:val="6A8759"/>
        </w:rPr>
        <w:t>'.mp4'</w:t>
      </w:r>
      <w:r>
        <w:rPr>
          <w:color w:val="6A8759"/>
        </w:rPr>
        <w:br w:type="textWrapping"/>
      </w:r>
      <w:r>
        <w:rPr>
          <w:color w:val="6A8759"/>
        </w:rPr>
        <w:br w:type="textWrapping"/>
      </w:r>
      <w:r>
        <w:rPr>
          <w:color w:val="6A8759"/>
        </w:rPr>
        <w:t xml:space="preserve">    </w:t>
      </w:r>
      <w:r>
        <w:t>out = cv2.VideoWriter(fileName</w:t>
      </w:r>
      <w:r>
        <w:rPr>
          <w:color w:val="CC7832"/>
        </w:rPr>
        <w:t xml:space="preserve">, </w:t>
      </w:r>
      <w:r>
        <w:t>fourcc</w:t>
      </w:r>
      <w:r>
        <w:rPr>
          <w:color w:val="CC7832"/>
        </w:rPr>
        <w:t xml:space="preserve">, </w:t>
      </w:r>
      <w:r>
        <w:t>fps</w:t>
      </w:r>
      <w:r>
        <w:rPr>
          <w:color w:val="CC7832"/>
        </w:rPr>
        <w:t xml:space="preserve">, </w:t>
      </w:r>
      <w:r>
        <w:t>(width</w:t>
      </w:r>
      <w:r>
        <w:rPr>
          <w:color w:val="CC7832"/>
        </w:rPr>
        <w:t xml:space="preserve">, </w:t>
      </w:r>
      <w:r>
        <w:t xml:space="preserve">height))  </w:t>
      </w:r>
      <w:r>
        <w:rPr>
          <w:color w:val="808080"/>
        </w:rPr>
        <w:t xml:space="preserve"># </w:t>
      </w:r>
      <w:r>
        <w:rPr>
          <w:rFonts w:hint="eastAsia" w:ascii="宋体" w:hAnsi="宋体" w:eastAsia="宋体"/>
          <w:color w:val="808080"/>
        </w:rPr>
        <w:t>w</w:t>
      </w:r>
      <w:r>
        <w:rPr>
          <w:rFonts w:ascii="宋体" w:hAnsi="宋体" w:eastAsia="宋体"/>
          <w:color w:val="808080"/>
        </w:rPr>
        <w:t>rite frame</w:t>
      </w:r>
      <w:r>
        <w:rPr>
          <w:rFonts w:hint="eastAsia"/>
          <w:color w:val="808080"/>
        </w:rPr>
        <w:br w:type="textWrapping"/>
      </w:r>
      <w:r>
        <w:rPr>
          <w:rFonts w:hint="eastAsia"/>
          <w:color w:val="808080"/>
        </w:rPr>
        <w:t xml:space="preserve">    </w:t>
      </w:r>
      <w:r>
        <w:rPr>
          <w:color w:val="CC7832"/>
        </w:rPr>
        <w:t xml:space="preserve">while </w:t>
      </w:r>
      <w:r>
        <w:t>cap.isOpened():</w:t>
      </w:r>
      <w:r>
        <w:br w:type="textWrapping"/>
      </w:r>
      <w:r>
        <w:t xml:space="preserve">        ret</w:t>
      </w:r>
      <w:r>
        <w:rPr>
          <w:color w:val="CC7832"/>
        </w:rPr>
        <w:t xml:space="preserve">, </w:t>
      </w:r>
      <w:r>
        <w:t>frame = cap.read()</w:t>
      </w:r>
      <w:r>
        <w:br w:type="textWrapping"/>
      </w:r>
      <w:r>
        <w:t xml:space="preserve">        </w:t>
      </w:r>
      <w:r>
        <w:rPr>
          <w:color w:val="CC7832"/>
        </w:rPr>
        <w:t xml:space="preserve">if </w:t>
      </w:r>
      <w:r>
        <w:t xml:space="preserve">ret == </w:t>
      </w:r>
      <w:r>
        <w:rPr>
          <w:color w:val="CC7832"/>
        </w:rPr>
        <w:t>True</w:t>
      </w:r>
      <w:r>
        <w:t>:</w:t>
      </w:r>
      <w:r>
        <w:br w:type="textWrapping"/>
      </w:r>
      <w:r>
        <w:t xml:space="preserve">            out.write(frame)</w:t>
      </w:r>
      <w:r>
        <w:br w:type="textWrapping"/>
      </w:r>
      <w:r>
        <w:t xml:space="preserve">            cv2.imshow(</w:t>
      </w:r>
      <w:r>
        <w:rPr>
          <w:color w:val="6A8759"/>
        </w:rPr>
        <w:t>'frame'</w:t>
      </w:r>
      <w:r>
        <w:rPr>
          <w:color w:val="CC7832"/>
        </w:rPr>
        <w:t xml:space="preserve">, </w:t>
      </w:r>
      <w:r>
        <w:t>frame)</w:t>
      </w:r>
      <w:r>
        <w:br w:type="textWrapping"/>
      </w:r>
      <w:r>
        <w:t xml:space="preserve">            frameNum = frameNum + </w:t>
      </w:r>
      <w:r>
        <w:rPr>
          <w:color w:val="6897BB"/>
        </w:rPr>
        <w:t>1</w:t>
      </w:r>
      <w:r>
        <w:rPr>
          <w:color w:val="6897BB"/>
        </w:rPr>
        <w:br w:type="textWrapping"/>
      </w:r>
      <w:r>
        <w:rPr>
          <w:color w:val="6897BB"/>
        </w:rPr>
        <w:t xml:space="preserve">            </w:t>
      </w:r>
      <w:r>
        <w:rPr>
          <w:color w:val="CC7832"/>
        </w:rPr>
        <w:t xml:space="preserve">if </w:t>
      </w:r>
      <w:r>
        <w:t xml:space="preserve">frameNum &gt; fps * videoLen:  </w:t>
      </w:r>
      <w:r>
        <w:rPr>
          <w:color w:val="808080"/>
        </w:rPr>
        <w:t xml:space="preserve"># </w:t>
      </w:r>
      <w:r>
        <w:rPr>
          <w:color w:val="808080"/>
        </w:rPr>
        <w:br w:type="textWrapping"/>
      </w:r>
      <w:r>
        <w:rPr>
          <w:color w:val="808080"/>
        </w:rPr>
        <w:t xml:space="preserve">                </w:t>
      </w:r>
      <w:r>
        <w:rPr>
          <w:color w:val="CC7832"/>
        </w:rPr>
        <w:t>break</w:t>
      </w:r>
      <w:r>
        <w:rPr>
          <w:color w:val="CC7832"/>
        </w:rPr>
        <w:br w:type="textWrapping"/>
      </w:r>
      <w:r>
        <w:rPr>
          <w:color w:val="CC7832"/>
        </w:rPr>
        <w:t xml:space="preserve">        else</w:t>
      </w:r>
      <w:r>
        <w:t>:</w:t>
      </w:r>
      <w:r>
        <w:br w:type="textWrapping"/>
      </w:r>
      <w:r>
        <w:t xml:space="preserve">            </w:t>
      </w:r>
      <w:r>
        <w:rPr>
          <w:color w:val="CC7832"/>
        </w:rPr>
        <w:t>break</w:t>
      </w:r>
      <w:r>
        <w:rPr>
          <w:color w:val="CC7832"/>
        </w:rPr>
        <w:br w:type="textWrapping"/>
      </w:r>
      <w:r>
        <w:rPr>
          <w:color w:val="CC7832"/>
        </w:rPr>
        <w:br w:type="textWrapping"/>
      </w:r>
      <w:r>
        <w:rPr>
          <w:color w:val="CC7832"/>
        </w:rPr>
        <w:t xml:space="preserve">        </w:t>
      </w:r>
      <w:r>
        <w:t>filePath = os.listdir(dirPath)</w:t>
      </w:r>
      <w:r>
        <w:rPr>
          <w:color w:val="808080"/>
        </w:rPr>
        <w:t># replace old file by new file</w:t>
      </w:r>
      <w:r>
        <w:rPr>
          <w:color w:val="808080"/>
        </w:rPr>
        <w:br w:type="textWrapping"/>
      </w:r>
      <w:r>
        <w:t xml:space="preserve">        </w:t>
      </w:r>
      <w:r>
        <w:rPr>
          <w:color w:val="CC7832"/>
        </w:rPr>
        <w:t xml:space="preserve">if </w:t>
      </w:r>
      <w:r>
        <w:rPr>
          <w:color w:val="8888C6"/>
        </w:rPr>
        <w:t>len</w:t>
      </w:r>
      <w:r>
        <w:t xml:space="preserve">(filePath) &gt; </w:t>
      </w:r>
      <w:r>
        <w:rPr>
          <w:color w:val="6897BB"/>
        </w:rPr>
        <w:t>10</w:t>
      </w:r>
      <w:r>
        <w:t>:</w:t>
      </w:r>
      <w:r>
        <w:br w:type="textWrapping"/>
      </w:r>
      <w:r>
        <w:t xml:space="preserve">            files = []</w:t>
      </w:r>
      <w:r>
        <w:br w:type="textWrapping"/>
      </w:r>
      <w:r>
        <w:t xml:space="preserve">            </w:t>
      </w:r>
      <w:r>
        <w:rPr>
          <w:color w:val="CC7832"/>
        </w:rPr>
        <w:t xml:space="preserve">for </w:t>
      </w:r>
      <w:r>
        <w:t xml:space="preserve">file </w:t>
      </w:r>
      <w:r>
        <w:rPr>
          <w:color w:val="CC7832"/>
        </w:rPr>
        <w:t xml:space="preserve">in </w:t>
      </w:r>
      <w:r>
        <w:t>filePath:</w:t>
      </w:r>
      <w:r>
        <w:br w:type="textWrapping"/>
      </w:r>
      <w:r>
        <w:t xml:space="preserve">                fileTime</w:t>
      </w:r>
      <w:r>
        <w:rPr>
          <w:color w:val="CC7832"/>
        </w:rPr>
        <w:t xml:space="preserve">, </w:t>
      </w:r>
      <w:r>
        <w:t>fileType = file.split(</w:t>
      </w:r>
      <w:r>
        <w:rPr>
          <w:color w:val="6A8759"/>
        </w:rPr>
        <w:t>'.'</w:t>
      </w:r>
      <w:r>
        <w:t>)</w:t>
      </w:r>
      <w:r>
        <w:br w:type="textWrapping"/>
      </w:r>
      <w:r>
        <w:t xml:space="preserve">                </w:t>
      </w:r>
      <w:r>
        <w:rPr>
          <w:color w:val="CC7832"/>
        </w:rPr>
        <w:t xml:space="preserve">if </w:t>
      </w:r>
      <w:r>
        <w:rPr>
          <w:color w:val="8888C6"/>
        </w:rPr>
        <w:t>str</w:t>
      </w:r>
      <w:r>
        <w:t xml:space="preserve">(fileType) != </w:t>
      </w:r>
      <w:r>
        <w:rPr>
          <w:color w:val="6A8759"/>
        </w:rPr>
        <w:t>'py'</w:t>
      </w:r>
      <w:r>
        <w:t>:</w:t>
      </w:r>
      <w:r>
        <w:br w:type="textWrapping"/>
      </w:r>
      <w:r>
        <w:t xml:space="preserve">                    files.append(fileTime)</w:t>
      </w:r>
      <w:r>
        <w:br w:type="textWrapping"/>
      </w:r>
      <w:r>
        <w:t xml:space="preserve">            delPath = </w:t>
      </w:r>
      <w:r>
        <w:rPr>
          <w:color w:val="8888C6"/>
        </w:rPr>
        <w:t>min</w:t>
      </w:r>
      <w:r>
        <w:t>(files)</w:t>
      </w:r>
      <w:r>
        <w:br w:type="textWrapping"/>
      </w:r>
      <w:r>
        <w:t xml:space="preserve">            </w:t>
      </w:r>
      <w:r>
        <w:rPr>
          <w:color w:val="8888C6"/>
        </w:rPr>
        <w:t>print</w:t>
      </w:r>
      <w:r>
        <w:t>(delPath)</w:t>
      </w:r>
      <w:r>
        <w:br w:type="textWrapping"/>
      </w:r>
      <w:r>
        <w:t xml:space="preserve">            os.remove(dirPath + </w:t>
      </w:r>
      <w:r>
        <w:rPr>
          <w:color w:val="6A8759"/>
        </w:rPr>
        <w:t xml:space="preserve">'/' </w:t>
      </w:r>
      <w:r>
        <w:t xml:space="preserve">+ delPath + </w:t>
      </w:r>
      <w:r>
        <w:rPr>
          <w:color w:val="6A8759"/>
        </w:rPr>
        <w:t>'.mp4'</w:t>
      </w:r>
      <w:r>
        <w:t>)</w:t>
      </w:r>
      <w:r>
        <w:br w:type="textWrapping"/>
      </w:r>
      <w:r>
        <w:t xml:space="preserve">            sleep(</w:t>
      </w:r>
      <w:r>
        <w:rPr>
          <w:color w:val="6897BB"/>
        </w:rPr>
        <w:t>2</w:t>
      </w:r>
      <w:r>
        <w:t>)</w:t>
      </w:r>
      <w:r>
        <w:br w:type="textWrapping"/>
      </w:r>
      <w:r>
        <w:t xml:space="preserve">    </w:t>
      </w:r>
      <w:r>
        <w:rPr>
          <w:color w:val="808080"/>
        </w:rPr>
        <w:t># input()</w:t>
      </w:r>
      <w:r>
        <w:rPr>
          <w:color w:val="808080"/>
        </w:rPr>
        <w:br w:type="textWrapping"/>
      </w:r>
      <w:r>
        <w:rPr>
          <w:color w:val="808080"/>
        </w:rPr>
        <w:br w:type="textWrapping"/>
      </w:r>
      <w:r>
        <w:t>cap.release()</w:t>
      </w:r>
      <w:r>
        <w:br w:type="textWrapping"/>
      </w:r>
      <w:r>
        <w:t>out.release()</w:t>
      </w:r>
      <w:r>
        <w:br w:type="textWrapping"/>
      </w:r>
      <w:r>
        <w:t>cv2.destroyAllWindows()</w:t>
      </w:r>
    </w:p>
    <w:p>
      <w:pPr>
        <w:ind w:firstLine="0"/>
        <w:rPr>
          <w:lang w:val="zh-CN"/>
        </w:rPr>
      </w:pPr>
      <w:r>
        <w:rPr>
          <w:lang w:val="zh-CN"/>
        </w:rPr>
        <w:t xml:space="preserve">Use </w:t>
      </w:r>
      <w:r>
        <w:fldChar w:fldCharType="begin"/>
      </w:r>
      <w:r>
        <w:instrText xml:space="preserve"> HYPERLINK "https://phoenixnap.com/kb/linux-scp-command" \l ":~:text=SCP%20%28Secure%20Copy%20Protocol%29%20is%20a%20network%20protocol,connection%20by%20encrypting%20the%20files%20and%20the%20passwords." </w:instrText>
      </w:r>
      <w:r>
        <w:fldChar w:fldCharType="separate"/>
      </w:r>
      <w:r>
        <w:rPr>
          <w:rStyle w:val="25"/>
          <w:rFonts w:ascii="Consolas" w:hAnsi="Consolas" w:eastAsia="Cambria" w:cs="宋体"/>
          <w:szCs w:val="24"/>
          <w:shd w:val="clear" w:color="auto" w:fill="F5F5F5"/>
        </w:rPr>
        <w:t>scp</w:t>
      </w:r>
      <w:r>
        <w:rPr>
          <w:rStyle w:val="25"/>
          <w:lang w:val="zh-CN"/>
        </w:rPr>
        <w:t xml:space="preserve"> </w:t>
      </w:r>
      <w:r>
        <w:rPr>
          <w:rStyle w:val="25"/>
          <w:lang w:val="zh-CN"/>
        </w:rPr>
        <w:fldChar w:fldCharType="end"/>
      </w:r>
      <w:r>
        <w:rPr>
          <w:lang w:val="zh-CN"/>
        </w:rPr>
        <w:t>command to transfer files between devices.</w:t>
      </w:r>
    </w:p>
    <w:p>
      <w:pPr>
        <w:ind w:firstLine="0"/>
        <w:rPr>
          <w:lang w:val="zh-CN"/>
        </w:rPr>
      </w:pPr>
      <w:r>
        <w:rPr>
          <w:lang w:val="zh-CN"/>
        </w:rPr>
        <w:t>In the terminal of another device (another Raspi or your Laptop). Type in the command:</w:t>
      </w:r>
    </w:p>
    <w:p>
      <w:pPr>
        <w:pStyle w:val="72"/>
        <w:rPr>
          <w:rFonts w:eastAsiaTheme="minorEastAsia"/>
          <w:lang w:val="zh-CN"/>
        </w:rPr>
      </w:pPr>
      <w:r>
        <w:rPr>
          <w:lang w:val="zh-CN"/>
        </w:rPr>
        <w:t>scp pi@&lt;Monitor IP&gt;:&lt;video file path&gt; &lt;local path&gt;</w:t>
      </w:r>
    </w:p>
    <w:p>
      <w:pPr>
        <w:rPr>
          <w:lang w:val="zh-CN"/>
        </w:rPr>
      </w:pPr>
      <w:r>
        <w:rPr>
          <w:rFonts w:hint="eastAsia"/>
          <w:lang w:val="zh-CN"/>
        </w:rPr>
        <w:t>T</w:t>
      </w:r>
      <w:r>
        <w:rPr>
          <w:lang w:val="zh-CN"/>
        </w:rPr>
        <w:t>o transfer from local device to your monitor, just reverse the Monitor IP and local file path:</w:t>
      </w:r>
    </w:p>
    <w:p>
      <w:pPr>
        <w:pStyle w:val="72"/>
        <w:rPr>
          <w:rFonts w:eastAsiaTheme="minorEastAsia"/>
          <w:lang w:val="zh-CN"/>
        </w:rPr>
      </w:pPr>
      <w:r>
        <w:rPr>
          <w:lang w:val="zh-CN"/>
        </w:rPr>
        <w:t>scp &lt;local file path&gt; pi@&lt;Monitor IP&gt;:&lt;save path&gt;</w:t>
      </w:r>
    </w:p>
    <w:p>
      <w:pPr>
        <w:rPr>
          <w:lang w:val="zh-CN"/>
        </w:rPr>
      </w:pPr>
      <w:r>
        <w:rPr>
          <w:rFonts w:hint="eastAsia"/>
          <w:lang w:val="zh-CN"/>
        </w:rPr>
        <w:t>Y</w:t>
      </w:r>
      <w:r>
        <w:rPr>
          <w:lang w:val="zh-CN"/>
        </w:rPr>
        <w:t xml:space="preserve">ou can also use </w:t>
      </w:r>
      <w:r>
        <w:fldChar w:fldCharType="begin"/>
      </w:r>
      <w:r>
        <w:instrText xml:space="preserve"> HYPERLINK "https://ngrok.com/docs/using-ngrok-with/ssh/" </w:instrText>
      </w:r>
      <w:r>
        <w:fldChar w:fldCharType="separate"/>
      </w:r>
      <w:r>
        <w:rPr>
          <w:rStyle w:val="25"/>
          <w:lang w:val="zh-CN"/>
        </w:rPr>
        <w:t xml:space="preserve">Ngrok </w:t>
      </w:r>
      <w:r>
        <w:rPr>
          <w:rStyle w:val="25"/>
          <w:lang w:val="zh-CN"/>
        </w:rPr>
        <w:fldChar w:fldCharType="end"/>
      </w:r>
      <w:r>
        <w:rPr>
          <w:lang w:val="zh-CN"/>
        </w:rPr>
        <w:t>to map the port to the outer net. (</w:t>
      </w:r>
      <w:r>
        <w:rPr>
          <w:rStyle w:val="73"/>
        </w:rPr>
        <w:t>ssh</w:t>
      </w:r>
      <w:r>
        <w:rPr>
          <w:lang w:val="zh-CN"/>
        </w:rPr>
        <w:t xml:space="preserve"> and </w:t>
      </w:r>
      <w:r>
        <w:rPr>
          <w:rStyle w:val="73"/>
        </w:rPr>
        <w:t>scp</w:t>
      </w:r>
      <w:r>
        <w:rPr>
          <w:lang w:val="zh-CN"/>
        </w:rPr>
        <w:t xml:space="preserve"> are both using 22 port, you can use both of them when mapping 22 port!)</w:t>
      </w:r>
    </w:p>
    <w:p>
      <w:pPr>
        <w:rPr>
          <w:lang w:val="zh-CN"/>
        </w:rPr>
      </w:pPr>
      <w:r>
        <w:rPr>
          <w:lang w:val="zh-CN"/>
        </w:rPr>
        <w:t xml:space="preserve">You could upload the videos to Google Drive as Google Drive provides sufficient </w:t>
      </w:r>
      <w:r>
        <w:fldChar w:fldCharType="begin"/>
      </w:r>
      <w:r>
        <w:instrText xml:space="preserve"> HYPERLINK "https://console.developers.google.com/" </w:instrText>
      </w:r>
      <w:r>
        <w:fldChar w:fldCharType="separate"/>
      </w:r>
      <w:r>
        <w:rPr>
          <w:rStyle w:val="25"/>
          <w:lang w:val="zh-CN"/>
        </w:rPr>
        <w:t>APIs</w:t>
      </w:r>
      <w:r>
        <w:rPr>
          <w:rStyle w:val="25"/>
          <w:lang w:val="zh-CN"/>
        </w:rPr>
        <w:fldChar w:fldCharType="end"/>
      </w:r>
      <w:r>
        <w:rPr>
          <w:lang w:val="zh-CN"/>
        </w:rPr>
        <w:t>.</w:t>
      </w:r>
    </w:p>
    <w:p>
      <w:pPr>
        <w:rPr>
          <w:lang w:val="zh-CN"/>
        </w:rPr>
      </w:pPr>
    </w:p>
    <w:p>
      <w:pPr>
        <w:pStyle w:val="2"/>
        <w:numPr>
          <w:ilvl w:val="0"/>
          <w:numId w:val="12"/>
        </w:numPr>
      </w:pPr>
      <w:r>
        <w:rPr>
          <w:rFonts w:hint="eastAsia"/>
        </w:rPr>
        <w:t>R</w:t>
      </w:r>
      <w:r>
        <w:t>eference</w:t>
      </w:r>
    </w:p>
    <w:p>
      <w:pPr>
        <w:pStyle w:val="60"/>
        <w:ind w:hanging="420"/>
        <w:rPr>
          <w:lang w:val="zh-CN"/>
        </w:rPr>
      </w:pPr>
      <w:r>
        <w:t xml:space="preserve">Raspi PS2 joystick </w:t>
      </w:r>
      <w:r>
        <w:fldChar w:fldCharType="begin"/>
      </w:r>
      <w:r>
        <w:instrText xml:space="preserve"> HYPERLINK "https://blog.csdn.net/chinacqzgp/article/details/107137875" </w:instrText>
      </w:r>
      <w:r>
        <w:fldChar w:fldCharType="separate"/>
      </w:r>
      <w:r>
        <w:rPr>
          <w:rStyle w:val="25"/>
        </w:rPr>
        <w:t>(11条消息) 树莓派基础实验14：PS2操纵杆实验_树莓派实验14_Maker 张的博客-CSDN博客</w:t>
      </w:r>
      <w:r>
        <w:rPr>
          <w:rStyle w:val="25"/>
        </w:rPr>
        <w:fldChar w:fldCharType="end"/>
      </w:r>
    </w:p>
    <w:p>
      <w:pPr>
        <w:pStyle w:val="60"/>
        <w:ind w:hanging="420"/>
        <w:rPr>
          <w:rStyle w:val="25"/>
          <w:color w:val="auto"/>
          <w:u w:val="none"/>
          <w:lang w:val="zh-CN"/>
        </w:rPr>
      </w:pPr>
      <w:r>
        <w:t xml:space="preserve">QWeather API Documentation </w:t>
      </w:r>
      <w:r>
        <w:fldChar w:fldCharType="begin"/>
      </w:r>
      <w:r>
        <w:instrText xml:space="preserve"> HYPERLINK "https://dev.qweather.com/en/docs/start/" </w:instrText>
      </w:r>
      <w:r>
        <w:fldChar w:fldCharType="separate"/>
      </w:r>
      <w:r>
        <w:rPr>
          <w:rStyle w:val="25"/>
        </w:rPr>
        <w:t>Start | Dev.QWeather</w:t>
      </w:r>
      <w:r>
        <w:rPr>
          <w:rStyle w:val="25"/>
        </w:rPr>
        <w:fldChar w:fldCharType="end"/>
      </w:r>
    </w:p>
    <w:p>
      <w:pPr>
        <w:pStyle w:val="60"/>
        <w:ind w:hanging="420"/>
        <w:rPr>
          <w:rStyle w:val="25"/>
          <w:color w:val="auto"/>
          <w:u w:val="none"/>
          <w:lang w:val="zh-CN"/>
        </w:rPr>
      </w:pPr>
      <w:r>
        <w:t xml:space="preserve">Ngrok basic </w:t>
      </w:r>
      <w:r>
        <w:fldChar w:fldCharType="begin"/>
      </w:r>
      <w:r>
        <w:instrText xml:space="preserve"> HYPERLINK "https://ngrok.com/docs/" </w:instrText>
      </w:r>
      <w:r>
        <w:fldChar w:fldCharType="separate"/>
      </w:r>
      <w:r>
        <w:rPr>
          <w:rStyle w:val="25"/>
        </w:rPr>
        <w:t>ngrok Platform Overview | ngrok documentation</w:t>
      </w:r>
      <w:r>
        <w:rPr>
          <w:rStyle w:val="25"/>
        </w:rPr>
        <w:fldChar w:fldCharType="end"/>
      </w:r>
    </w:p>
    <w:p>
      <w:pPr>
        <w:pStyle w:val="60"/>
        <w:ind w:hanging="420"/>
        <w:rPr>
          <w:lang w:val="zh-CN"/>
        </w:rPr>
      </w:pPr>
      <w:r>
        <w:t xml:space="preserve">Ngrok NAT traverse </w:t>
      </w:r>
      <w:r>
        <w:fldChar w:fldCharType="begin"/>
      </w:r>
      <w:r>
        <w:instrText xml:space="preserve"> HYPERLINK "https://zhuanlan.zhihu.com/p/486908283%20" </w:instrText>
      </w:r>
      <w:r>
        <w:fldChar w:fldCharType="separate"/>
      </w:r>
      <w:r>
        <w:rPr>
          <w:rStyle w:val="25"/>
          <w:lang w:val="zh-CN"/>
        </w:rPr>
        <w:t xml:space="preserve">https://zhuanlan.zhihu.com/p/486908283 </w:t>
      </w:r>
      <w:r>
        <w:rPr>
          <w:rStyle w:val="25"/>
          <w:lang w:val="zh-CN"/>
        </w:rPr>
        <w:fldChar w:fldCharType="end"/>
      </w:r>
    </w:p>
    <w:p>
      <w:pPr>
        <w:pStyle w:val="60"/>
        <w:ind w:hanging="420"/>
        <w:rPr>
          <w:lang w:val="zh-CN"/>
        </w:rPr>
      </w:pPr>
      <w:r>
        <w:rPr>
          <w:rFonts w:hint="eastAsia"/>
        </w:rPr>
        <w:t>N</w:t>
      </w:r>
      <w:r>
        <w:t xml:space="preserve">grok Raspi Auto-start </w:t>
      </w:r>
      <w:r>
        <w:fldChar w:fldCharType="begin"/>
      </w:r>
      <w:r>
        <w:instrText xml:space="preserve"> HYPERLINK "https://ngrok.com/docs/guides/device-gateway/raspberry-pi/" \l "step-4-configure-ngrok-to-recover-on-outages" </w:instrText>
      </w:r>
      <w:r>
        <w:fldChar w:fldCharType="separate"/>
      </w:r>
      <w:r>
        <w:rPr>
          <w:rStyle w:val="25"/>
        </w:rPr>
        <w:t>Raspberry Pi | ngrok documentation</w:t>
      </w:r>
      <w:r>
        <w:rPr>
          <w:rStyle w:val="25"/>
        </w:rPr>
        <w:fldChar w:fldCharType="end"/>
      </w:r>
      <w:r>
        <w:rPr>
          <w:lang w:val="zh-CN"/>
        </w:rPr>
        <w:t xml:space="preserve"> </w:t>
      </w:r>
    </w:p>
    <w:p>
      <w:pPr>
        <w:pStyle w:val="60"/>
        <w:ind w:hanging="420"/>
        <w:rPr>
          <w:rStyle w:val="25"/>
          <w:color w:val="auto"/>
          <w:u w:val="none"/>
          <w:lang w:val="zh-CN"/>
        </w:rPr>
      </w:pPr>
      <w:r>
        <w:fldChar w:fldCharType="begin"/>
      </w:r>
      <w:r>
        <w:instrText xml:space="preserve"> HYPERLINK "https://helpdeskgeek.com/linux-tips/linux-file-permissions-what-is-chmod-777-and-how-to-use-it/" </w:instrText>
      </w:r>
      <w:r>
        <w:fldChar w:fldCharType="separate"/>
      </w:r>
      <w:r>
        <w:rPr>
          <w:rStyle w:val="25"/>
        </w:rPr>
        <w:t>Linux File Permissions – What Is Chmod 777 and How to Use It (helpdeskgeek.com)</w:t>
      </w:r>
      <w:r>
        <w:rPr>
          <w:rStyle w:val="25"/>
        </w:rPr>
        <w:fldChar w:fldCharType="end"/>
      </w:r>
    </w:p>
    <w:p>
      <w:pPr>
        <w:pStyle w:val="60"/>
        <w:ind w:hanging="420"/>
        <w:rPr>
          <w:lang w:val="zh-CN"/>
        </w:rPr>
      </w:pPr>
      <w:r>
        <w:fldChar w:fldCharType="begin"/>
      </w:r>
      <w:r>
        <w:instrText xml:space="preserve"> HYPERLINK "https://phoenixnap.com/kb/linux-scp-command" \l ":~:text=SCP%20%28Secure%20Copy%20Protocol%29%20is%20a%20network%20protocol,connection%20by%20encrypting%20the%20files%20and%20the%20passwords." </w:instrText>
      </w:r>
      <w:r>
        <w:fldChar w:fldCharType="separate"/>
      </w:r>
      <w:r>
        <w:rPr>
          <w:rStyle w:val="25"/>
        </w:rPr>
        <w:t>Linux SCP Command Explained {13 Examples} | phoenixNAP KB</w:t>
      </w:r>
      <w:r>
        <w:rPr>
          <w:rStyle w:val="25"/>
        </w:rPr>
        <w:fldChar w:fldCharType="end"/>
      </w:r>
    </w:p>
    <w:p>
      <w:pPr>
        <w:pStyle w:val="60"/>
        <w:ind w:hanging="420"/>
        <w:rPr>
          <w:lang w:val="zh-CN"/>
        </w:rPr>
      </w:pPr>
      <w:r>
        <w:fldChar w:fldCharType="begin"/>
      </w:r>
      <w:r>
        <w:instrText xml:space="preserve"> HYPERLINK "https://console.developers.google.com/" </w:instrText>
      </w:r>
      <w:r>
        <w:fldChar w:fldCharType="separate"/>
      </w:r>
      <w:r>
        <w:rPr>
          <w:rStyle w:val="25"/>
        </w:rPr>
        <w:t>console.developers.google.com</w:t>
      </w:r>
      <w:r>
        <w:rPr>
          <w:rStyle w:val="25"/>
        </w:rPr>
        <w:fldChar w:fldCharType="end"/>
      </w:r>
    </w:p>
    <w:p>
      <w:pPr>
        <w:pStyle w:val="60"/>
        <w:numPr>
          <w:ilvl w:val="0"/>
          <w:numId w:val="0"/>
        </w:numPr>
        <w:ind w:left="420"/>
        <w:rPr>
          <w:lang w:val="zh-CN"/>
        </w:rPr>
      </w:pPr>
    </w:p>
    <w:p>
      <w:pPr>
        <w:pStyle w:val="2"/>
        <w:numPr>
          <w:ilvl w:val="0"/>
          <w:numId w:val="0"/>
        </w:numPr>
        <w:ind w:left="360"/>
      </w:pPr>
      <w:r>
        <w:t>End of Tutorial</w:t>
      </w:r>
    </w:p>
    <w:sectPr>
      <w:headerReference r:id="rId7" w:type="first"/>
      <w:footerReference r:id="rId10" w:type="first"/>
      <w:headerReference r:id="rId5" w:type="default"/>
      <w:footerReference r:id="rId8" w:type="default"/>
      <w:headerReference r:id="rId6" w:type="even"/>
      <w:footerReference r:id="rId9" w:type="even"/>
      <w:pgSz w:w="11906" w:h="16838"/>
      <w:pgMar w:top="1134" w:right="720" w:bottom="454" w:left="720" w:header="794" w:footer="227"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9EEF03C-5605-447E-85AC-5006ED5FBD24}"/>
  </w:font>
  <w:font w:name="Arial">
    <w:panose1 w:val="020B0604020202020204"/>
    <w:charset w:val="01"/>
    <w:family w:val="swiss"/>
    <w:pitch w:val="default"/>
    <w:sig w:usb0="E0002EFF" w:usb1="C000785B" w:usb2="00000009" w:usb3="00000000" w:csb0="400001FF" w:csb1="FFFF0000"/>
    <w:embedRegular r:id="rId2" w:fontKey="{B081AFAA-1246-494E-931D-025BC3BB32F2}"/>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73334C21-E7BC-46D5-915B-97E3F29E93E9}"/>
  </w:font>
  <w:font w:name="Symbol">
    <w:panose1 w:val="05050102010706020507"/>
    <w:charset w:val="02"/>
    <w:family w:val="roman"/>
    <w:pitch w:val="default"/>
    <w:sig w:usb0="00000000" w:usb1="00000000" w:usb2="00000000" w:usb3="00000000" w:csb0="80000000" w:csb1="00000000"/>
    <w:embedRegular r:id="rId4" w:fontKey="{A74930EB-7E8D-4FE2-9A64-D4AFC0E5BEA8}"/>
  </w:font>
  <w:font w:name="Calibri">
    <w:panose1 w:val="020F0502020204030204"/>
    <w:charset w:val="00"/>
    <w:family w:val="swiss"/>
    <w:pitch w:val="default"/>
    <w:sig w:usb0="E4002EFF" w:usb1="C000247B" w:usb2="00000009" w:usb3="00000000" w:csb0="200001FF" w:csb1="00000000"/>
    <w:embedRegular r:id="rId5" w:fontKey="{78D072B2-81C7-4E12-B586-1189F48B5D50}"/>
  </w:font>
  <w:font w:name="Arial">
    <w:panose1 w:val="020B0604020202020204"/>
    <w:charset w:val="00"/>
    <w:family w:val="auto"/>
    <w:pitch w:val="default"/>
    <w:sig w:usb0="E0002EFF" w:usb1="C000785B" w:usb2="00000009" w:usb3="00000000" w:csb0="400001FF" w:csb1="FFFF0000"/>
    <w:embedRegular r:id="rId6" w:fontKey="{B17123E1-9848-4C0C-8CFF-C00D66ED80AD}"/>
  </w:font>
  <w:font w:name="Calibri Light">
    <w:panose1 w:val="020F0302020204030204"/>
    <w:charset w:val="00"/>
    <w:family w:val="swiss"/>
    <w:pitch w:val="default"/>
    <w:sig w:usb0="E4002EFF" w:usb1="C000247B" w:usb2="00000009" w:usb3="00000000" w:csb0="200001FF" w:csb1="00000000"/>
    <w:embedRegular r:id="rId7" w:fontKey="{EEE71F02-DDB6-4E7B-809C-8F0D9B536EAA}"/>
  </w:font>
  <w:font w:name="Consolas">
    <w:panose1 w:val="020B0609020204030204"/>
    <w:charset w:val="00"/>
    <w:family w:val="modern"/>
    <w:pitch w:val="default"/>
    <w:sig w:usb0="E00006FF" w:usb1="0000FCFF" w:usb2="00000001" w:usb3="00000000" w:csb0="6000019F" w:csb1="DFD70000"/>
    <w:embedRegular r:id="rId8" w:fontKey="{EB90A7DC-8D9C-4D3E-96E8-4CAAED162A60}"/>
  </w:font>
  <w:font w:name="Cambria">
    <w:panose1 w:val="02040503050406030204"/>
    <w:charset w:val="00"/>
    <w:family w:val="roman"/>
    <w:pitch w:val="default"/>
    <w:sig w:usb0="E00006FF" w:usb1="420024FF" w:usb2="02000000" w:usb3="00000000" w:csb0="2000019F" w:csb1="00000000"/>
    <w:embedRegular r:id="rId9" w:fontKey="{BA0B24AF-3E74-422E-9EFB-8EEDAF27E583}"/>
  </w:font>
  <w:font w:name="PMingLiU">
    <w:panose1 w:val="02020500000000000000"/>
    <w:charset w:val="88"/>
    <w:family w:val="roman"/>
    <w:pitch w:val="default"/>
    <w:sig w:usb0="A00002FF" w:usb1="28CFFCFA" w:usb2="00000016" w:usb3="00000000" w:csb0="00100001" w:csb1="00000000"/>
    <w:embedRegular r:id="rId10" w:fontKey="{B5F6AE52-2C1A-4E6D-AD55-DE53D49B900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2603324"/>
      <w:docPartObj>
        <w:docPartGallery w:val="autotext"/>
      </w:docPartObj>
    </w:sdtPr>
    <w:sdtContent>
      <w:p>
        <w:pPr>
          <w:pStyle w:val="15"/>
          <w:spacing w:before="24" w:after="24"/>
          <w:jc w:val="right"/>
        </w:pP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sdtContent>
  </w:sdt>
  <w:p>
    <w:pPr>
      <w:pStyle w:val="15"/>
      <w:tabs>
        <w:tab w:val="left" w:pos="3490"/>
        <w:tab w:val="clear" w:pos="4153"/>
        <w:tab w:val="clear" w:pos="8306"/>
      </w:tabs>
      <w:spacing w:before="24" w:after="24"/>
      <w:ind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24" w:after="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9100"/>
        <w:tab w:val="clear" w:pos="4153"/>
        <w:tab w:val="clear" w:pos="8306"/>
      </w:tabs>
      <w:spacing w:before="24" w:after="24"/>
      <w:ind w:firstLine="360"/>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89"/>
      <w:gridCol w:w="16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89" w:type="dxa"/>
        </w:tcPr>
        <w:p>
          <w:pPr>
            <w:spacing w:line="240" w:lineRule="auto"/>
            <w:ind w:right="24" w:rightChars="10" w:firstLine="0"/>
            <w:jc w:val="left"/>
            <w:rPr>
              <w:rFonts w:ascii="Times New Roman" w:hAnsi="Times New Roman" w:eastAsia="宋体" w:cs="Times New Roman"/>
              <w:b/>
              <w:sz w:val="28"/>
              <w:szCs w:val="24"/>
            </w:rPr>
          </w:pPr>
          <w:r>
            <w:rPr>
              <w:rFonts w:ascii="Times New Roman" w:hAnsi="Times New Roman" w:eastAsia="宋体" w:cs="Times New Roman"/>
              <w:b/>
              <w:sz w:val="28"/>
              <w:szCs w:val="24"/>
            </w:rPr>
            <w:t>ECEN3025</w:t>
          </w:r>
        </w:p>
      </w:tc>
      <w:tc>
        <w:tcPr>
          <w:tcW w:w="1667" w:type="dxa"/>
        </w:tcPr>
        <w:p>
          <w:pPr>
            <w:spacing w:line="240" w:lineRule="auto"/>
            <w:ind w:leftChars="-103" w:right="24" w:rightChars="10" w:hanging="247" w:hangingChars="88"/>
            <w:jc w:val="right"/>
            <w:rPr>
              <w:rFonts w:ascii="Times New Roman" w:hAnsi="Times New Roman" w:eastAsia="宋体" w:cs="Times New Roman"/>
              <w:b/>
              <w:sz w:val="28"/>
              <w:szCs w:val="24"/>
            </w:rPr>
          </w:pPr>
          <w:r>
            <w:rPr>
              <w:rFonts w:ascii="Times New Roman" w:hAnsi="Times New Roman" w:eastAsia="宋体" w:cs="Times New Roman"/>
              <w:b/>
              <w:sz w:val="28"/>
              <w:szCs w:val="24"/>
            </w:rPr>
            <w:t xml:space="preserve">Spring </w:t>
          </w:r>
          <w:r>
            <w:rPr>
              <w:rFonts w:ascii="Times New Roman" w:hAnsi="Times New Roman" w:eastAsia="PMingLiU" w:cs="Times New Roman"/>
              <w:b/>
              <w:sz w:val="28"/>
              <w:szCs w:val="24"/>
              <w:lang w:eastAsia="zh-TW"/>
            </w:rPr>
            <w:t>2024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89" w:type="dxa"/>
          <w:tcBorders>
            <w:bottom w:val="single" w:color="auto" w:sz="4" w:space="0"/>
          </w:tcBorders>
        </w:tcPr>
        <w:p>
          <w:pPr>
            <w:spacing w:line="240" w:lineRule="auto"/>
            <w:ind w:right="24" w:rightChars="10" w:firstLine="0"/>
            <w:jc w:val="left"/>
            <w:rPr>
              <w:rFonts w:ascii="Times New Roman" w:hAnsi="Times New Roman" w:eastAsia="宋体" w:cs="Times New Roman"/>
              <w:b/>
              <w:sz w:val="28"/>
              <w:szCs w:val="24"/>
            </w:rPr>
          </w:pPr>
          <w:r>
            <w:rPr>
              <w:rFonts w:ascii="Times New Roman" w:hAnsi="Times New Roman" w:eastAsia="宋体" w:cs="Times New Roman"/>
              <w:b/>
              <w:sz w:val="28"/>
              <w:szCs w:val="24"/>
            </w:rPr>
            <w:t xml:space="preserve">Project Tutorial </w:t>
          </w:r>
          <w:r>
            <w:rPr>
              <w:rFonts w:hint="eastAsia" w:eastAsia="宋体" w:cs="Times New Roman"/>
              <w:b/>
              <w:sz w:val="28"/>
              <w:szCs w:val="24"/>
              <w:lang w:val="en-US" w:eastAsia="zh-CN"/>
            </w:rPr>
            <w:t>2</w:t>
          </w:r>
          <w:r>
            <w:rPr>
              <w:rFonts w:ascii="Times New Roman" w:hAnsi="Times New Roman" w:eastAsia="宋体" w:cs="Times New Roman"/>
              <w:b/>
              <w:sz w:val="28"/>
              <w:szCs w:val="24"/>
            </w:rPr>
            <w:t>: Communicate with PIPPY Dog</w:t>
          </w:r>
        </w:p>
      </w:tc>
      <w:tc>
        <w:tcPr>
          <w:tcW w:w="1667" w:type="dxa"/>
          <w:tcBorders>
            <w:bottom w:val="single" w:color="auto" w:sz="4" w:space="0"/>
          </w:tcBorders>
        </w:tcPr>
        <w:p>
          <w:pPr>
            <w:spacing w:line="240" w:lineRule="auto"/>
            <w:ind w:right="24" w:rightChars="10" w:firstLine="0"/>
            <w:jc w:val="left"/>
            <w:rPr>
              <w:rFonts w:ascii="Times New Roman" w:hAnsi="Times New Roman" w:eastAsia="宋体" w:cs="Times New Roman"/>
              <w:b/>
              <w:sz w:val="28"/>
              <w:szCs w:val="24"/>
            </w:rPr>
          </w:pPr>
        </w:p>
      </w:tc>
    </w:tr>
  </w:tbl>
  <w:p>
    <w:pPr>
      <w:pStyle w:val="16"/>
      <w:pBdr>
        <w:bottom w:val="none" w:color="auto" w:sz="0" w:space="0"/>
      </w:pBdr>
      <w:spacing w:before="24" w:after="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 w:after="2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22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tcPr>
        <w:p>
          <w:pPr>
            <w:ind w:right="24" w:rightChars="10" w:firstLine="0"/>
            <w:jc w:val="left"/>
            <w:rPr>
              <w:rFonts w:ascii="Times New Roman" w:hAnsi="Times New Roman" w:eastAsia="宋体" w:cs="Times New Roman"/>
              <w:b/>
              <w:szCs w:val="24"/>
            </w:rPr>
          </w:pPr>
          <w:r>
            <w:rPr>
              <w:rFonts w:ascii="Times New Roman" w:hAnsi="Times New Roman" w:eastAsia="宋体" w:cs="Times New Roman"/>
              <w:b/>
              <w:szCs w:val="24"/>
            </w:rPr>
            <w:t>ECEN3024</w:t>
          </w:r>
        </w:p>
      </w:tc>
      <w:tc>
        <w:tcPr>
          <w:tcW w:w="2239" w:type="dxa"/>
        </w:tcPr>
        <w:p>
          <w:pPr>
            <w:ind w:right="24" w:rightChars="10" w:firstLine="0"/>
            <w:jc w:val="right"/>
            <w:rPr>
              <w:rFonts w:ascii="Times New Roman" w:hAnsi="Times New Roman" w:eastAsia="宋体" w:cs="Times New Roman"/>
              <w:b/>
              <w:szCs w:val="24"/>
            </w:rPr>
          </w:pPr>
          <w:r>
            <w:rPr>
              <w:rFonts w:ascii="Times New Roman" w:hAnsi="Times New Roman" w:eastAsia="宋体" w:cs="Times New Roman"/>
              <w:b/>
              <w:szCs w:val="24"/>
            </w:rPr>
            <w:t xml:space="preserve">Fall </w:t>
          </w:r>
          <w:r>
            <w:rPr>
              <w:rFonts w:ascii="Times New Roman" w:hAnsi="Times New Roman" w:eastAsia="PMingLiU" w:cs="Times New Roman"/>
              <w:b/>
              <w:szCs w:val="24"/>
              <w:lang w:eastAsia="zh-TW"/>
            </w:rPr>
            <w:t>2021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tcBorders>
            <w:bottom w:val="single" w:color="auto" w:sz="4" w:space="0"/>
          </w:tcBorders>
        </w:tcPr>
        <w:p>
          <w:pPr>
            <w:ind w:right="24" w:rightChars="10" w:firstLine="0"/>
            <w:jc w:val="left"/>
            <w:rPr>
              <w:rFonts w:ascii="Times New Roman" w:hAnsi="Times New Roman" w:eastAsia="宋体" w:cs="Times New Roman"/>
              <w:b/>
              <w:szCs w:val="24"/>
            </w:rPr>
          </w:pPr>
          <w:r>
            <w:rPr>
              <w:rFonts w:ascii="Times New Roman" w:hAnsi="Times New Roman" w:eastAsia="宋体" w:cs="Times New Roman"/>
              <w:b/>
              <w:szCs w:val="24"/>
            </w:rPr>
            <w:t>Project Tutorial 1a: Basic Experiment on Raspi</w:t>
          </w:r>
        </w:p>
      </w:tc>
      <w:tc>
        <w:tcPr>
          <w:tcW w:w="2239" w:type="dxa"/>
          <w:tcBorders>
            <w:bottom w:val="single" w:color="auto" w:sz="4" w:space="0"/>
          </w:tcBorders>
        </w:tcPr>
        <w:p>
          <w:pPr>
            <w:ind w:right="24" w:rightChars="10" w:firstLine="0"/>
            <w:jc w:val="left"/>
            <w:rPr>
              <w:rFonts w:ascii="Times New Roman" w:hAnsi="Times New Roman" w:eastAsia="宋体" w:cs="Times New Roman"/>
              <w:b/>
              <w:szCs w:val="24"/>
            </w:rPr>
          </w:pPr>
        </w:p>
      </w:tc>
    </w:tr>
  </w:tbl>
  <w:p>
    <w:pPr>
      <w:ind w:right="24" w:rightChars="10" w:firstLine="0"/>
      <w:jc w:val="left"/>
      <w:rPr>
        <w:rFonts w:cs="Times New Roman"/>
        <w:b/>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F7C89"/>
    <w:multiLevelType w:val="multilevel"/>
    <w:tmpl w:val="075F7C8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15440F04"/>
    <w:multiLevelType w:val="multilevel"/>
    <w:tmpl w:val="15440F04"/>
    <w:lvl w:ilvl="0" w:tentative="0">
      <w:start w:val="1"/>
      <w:numFmt w:val="decimal"/>
      <w:lvlText w:val="%1)"/>
      <w:lvlJc w:val="left"/>
      <w:pPr>
        <w:ind w:left="420" w:hanging="420"/>
      </w:pPr>
      <w:rPr>
        <w:lang w:val="zh-C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9706CAA"/>
    <w:multiLevelType w:val="multilevel"/>
    <w:tmpl w:val="29706CAA"/>
    <w:lvl w:ilvl="0" w:tentative="0">
      <w:start w:val="1"/>
      <w:numFmt w:val="decimal"/>
      <w:lvlText w:val="(%1)"/>
      <w:lvlJc w:val="left"/>
      <w:pPr>
        <w:ind w:left="840" w:hanging="36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376A1283"/>
    <w:multiLevelType w:val="multilevel"/>
    <w:tmpl w:val="376A1283"/>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425F70F9"/>
    <w:multiLevelType w:val="multilevel"/>
    <w:tmpl w:val="425F70F9"/>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5">
    <w:nsid w:val="43D50175"/>
    <w:multiLevelType w:val="multilevel"/>
    <w:tmpl w:val="43D50175"/>
    <w:lvl w:ilvl="0" w:tentative="0">
      <w:start w:val="1"/>
      <w:numFmt w:val="decimal"/>
      <w:suff w:val="space"/>
      <w:lvlText w:val="%1."/>
      <w:lvlJc w:val="left"/>
      <w:pPr>
        <w:ind w:left="0" w:firstLine="0"/>
      </w:pPr>
      <w:rPr>
        <w:rFonts w:hint="default" w:ascii="Times New Roman" w:hAnsi="Times New Roman" w:cs="Times New Roman"/>
        <w:b/>
        <w:i w:val="0"/>
        <w:sz w:val="30"/>
        <w:lang w:val="en-US"/>
      </w:rPr>
    </w:lvl>
    <w:lvl w:ilvl="1" w:tentative="0">
      <w:start w:val="1"/>
      <w:numFmt w:val="decimal"/>
      <w:lvlText w:val="%2)"/>
      <w:lvlJc w:val="left"/>
      <w:pPr>
        <w:ind w:left="0" w:firstLine="0"/>
      </w:pPr>
      <w:rPr>
        <w:rFonts w:hint="eastAsia"/>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pStyle w:val="3"/>
      <w:isLgl/>
      <w:suff w:val="space"/>
      <w:lvlText w:val="%1.%3. "/>
      <w:lvlJc w:val="left"/>
      <w:pPr>
        <w:ind w:left="0" w:firstLine="0"/>
      </w:pPr>
      <w:rPr>
        <w:rFonts w:hint="default" w:ascii="Times New Roman" w:hAnsi="Times New Roman" w:eastAsia="黑体" w:cs="Times New Roman"/>
        <w:b/>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rPr>
    </w:lvl>
    <w:lvl w:ilvl="3" w:tentative="0">
      <w:start w:val="1"/>
      <w:numFmt w:val="decimal"/>
      <w:pStyle w:val="4"/>
      <w:isLgl/>
      <w:suff w:val="space"/>
      <w:lvlText w:val="%1.%3.%4. "/>
      <w:lvlJc w:val="left"/>
      <w:pPr>
        <w:ind w:left="0" w:firstLine="0"/>
      </w:pPr>
      <w:rPr>
        <w:rFonts w:hint="default" w:ascii="Times New Roman" w:hAnsi="Times New Roman" w:cs="Times New Roman"/>
        <w:b/>
        <w:i w:val="0"/>
        <w:sz w:val="21"/>
        <w:szCs w:val="21"/>
      </w:rPr>
    </w:lvl>
    <w:lvl w:ilvl="4" w:tentative="0">
      <w:start w:val="1"/>
      <w:numFmt w:val="decimal"/>
      <w:lvlRestart w:val="1"/>
      <w:pStyle w:val="49"/>
      <w:isLgl/>
      <w:suff w:val="space"/>
      <w:lvlText w:val="表 %1-%5"/>
      <w:lvlJc w:val="left"/>
      <w:pPr>
        <w:ind w:left="0" w:firstLine="0"/>
      </w:pPr>
      <w:rPr>
        <w:rFonts w:hint="eastAsia"/>
      </w:rPr>
    </w:lvl>
    <w:lvl w:ilvl="5" w:tentative="0">
      <w:start w:val="1"/>
      <w:numFmt w:val="decimal"/>
      <w:lvlRestart w:val="1"/>
      <w:pStyle w:val="53"/>
      <w:isLgl/>
      <w:suff w:val="space"/>
      <w:lvlText w:val="图 %1-%6"/>
      <w:lvlJc w:val="left"/>
      <w:pPr>
        <w:ind w:left="0" w:firstLine="0"/>
      </w:pPr>
      <w:rPr>
        <w:rFonts w:hint="eastAsia"/>
      </w:rPr>
    </w:lvl>
    <w:lvl w:ilvl="6" w:tentative="0">
      <w:start w:val="1"/>
      <w:numFmt w:val="decimal"/>
      <w:lvlRestart w:val="1"/>
      <w:pStyle w:val="54"/>
      <w:isLgl/>
      <w:suff w:val="space"/>
      <w:lvlText w:val="Figure %1-%7."/>
      <w:lvlJc w:val="left"/>
      <w:pPr>
        <w:ind w:left="0" w:firstLine="0"/>
      </w:pPr>
      <w:rPr>
        <w:rFonts w:hint="eastAsia"/>
      </w:rPr>
    </w:lvl>
    <w:lvl w:ilvl="7" w:tentative="0">
      <w:start w:val="1"/>
      <w:numFmt w:val="decimal"/>
      <w:lvlRestart w:val="1"/>
      <w:pStyle w:val="50"/>
      <w:isLgl/>
      <w:suff w:val="space"/>
      <w:lvlText w:val="Table %1-%8"/>
      <w:lvlJc w:val="left"/>
      <w:pPr>
        <w:ind w:left="0" w:firstLine="0"/>
      </w:pPr>
      <w:rPr>
        <w:rFonts w:hint="default" w:ascii="Times New Roman" w:hAnsi="Times New Roman" w:cs="Times New Roman"/>
      </w:rPr>
    </w:lvl>
    <w:lvl w:ilvl="8" w:tentative="0">
      <w:start w:val="1"/>
      <w:numFmt w:val="none"/>
      <w:pStyle w:val="44"/>
      <w:suff w:val="space"/>
      <w:lvlText w:val="Note:"/>
      <w:lvlJc w:val="left"/>
      <w:pPr>
        <w:ind w:left="0" w:firstLine="0"/>
      </w:pPr>
      <w:rPr>
        <w:rFonts w:hint="default" w:ascii="Times New Roman" w:hAnsi="Times New Roman" w:cs="Times New Roman"/>
        <w:b w:val="0"/>
        <w:i/>
        <w:color w:val="000000" w:themeColor="text1"/>
        <w:sz w:val="21"/>
        <w:u w:val="single"/>
        <w14:textFill>
          <w14:solidFill>
            <w14:schemeClr w14:val="tx1"/>
          </w14:solidFill>
        </w14:textFill>
      </w:rPr>
    </w:lvl>
  </w:abstractNum>
  <w:abstractNum w:abstractNumId="6">
    <w:nsid w:val="471524DB"/>
    <w:multiLevelType w:val="multilevel"/>
    <w:tmpl w:val="471524DB"/>
    <w:lvl w:ilvl="0" w:tentative="0">
      <w:start w:val="1"/>
      <w:numFmt w:val="decimal"/>
      <w:pStyle w:val="95"/>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0B8667A"/>
    <w:multiLevelType w:val="multilevel"/>
    <w:tmpl w:val="50B8667A"/>
    <w:lvl w:ilvl="0" w:tentative="0">
      <w:start w:val="1"/>
      <w:numFmt w:val="decimal"/>
      <w:lvlText w:val="%1."/>
      <w:lvlJc w:val="left"/>
      <w:pPr>
        <w:ind w:left="360" w:hanging="360"/>
      </w:pPr>
      <w:rPr>
        <w:rFonts w:hint="default"/>
      </w:rPr>
    </w:lvl>
    <w:lvl w:ilvl="1" w:tentative="0">
      <w:start w:val="1"/>
      <w:numFmt w:val="decimal"/>
      <w:pStyle w:val="2"/>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8">
    <w:nsid w:val="55FB440F"/>
    <w:multiLevelType w:val="multilevel"/>
    <w:tmpl w:val="55FB440F"/>
    <w:lvl w:ilvl="0" w:tentative="0">
      <w:start w:val="1"/>
      <w:numFmt w:val="bullet"/>
      <w:lvlText w:val=""/>
      <w:lvlJc w:val="left"/>
      <w:pPr>
        <w:ind w:left="1260" w:hanging="420"/>
      </w:pPr>
      <w:rPr>
        <w:rFonts w:hint="default" w:ascii="Wingdings" w:hAnsi="Wingdings"/>
        <w:sz w:val="21"/>
        <w:szCs w:val="21"/>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9">
    <w:nsid w:val="6067173E"/>
    <w:multiLevelType w:val="multilevel"/>
    <w:tmpl w:val="6067173E"/>
    <w:lvl w:ilvl="0" w:tentative="0">
      <w:start w:val="1"/>
      <w:numFmt w:val="decimal"/>
      <w:lvlText w:val="%1"/>
      <w:lvlJc w:val="left"/>
      <w:pPr>
        <w:ind w:left="397" w:hanging="397"/>
      </w:pPr>
      <w:rPr>
        <w:rFonts w:hint="default" w:ascii="Times New Roman" w:hAnsi="Times New Roman" w:cs="Times New Roman"/>
      </w:rPr>
    </w:lvl>
    <w:lvl w:ilvl="1" w:tentative="0">
      <w:start w:val="1"/>
      <w:numFmt w:val="decimal"/>
      <w:suff w:val="space"/>
      <w:lvlText w:val="%1.%2"/>
      <w:lvlJc w:val="left"/>
      <w:pPr>
        <w:ind w:left="397" w:hanging="397"/>
      </w:pPr>
      <w:rPr>
        <w:rFonts w:hint="default" w:ascii="Times New Roman" w:hAnsi="Times New Roman" w:cs="Times New Roman"/>
      </w:rPr>
    </w:lvl>
    <w:lvl w:ilvl="2" w:tentative="0">
      <w:start w:val="1"/>
      <w:numFmt w:val="decimal"/>
      <w:lvlText w:val="%1.%2.%3"/>
      <w:lvlJc w:val="left"/>
      <w:pPr>
        <w:ind w:left="397" w:hanging="397"/>
      </w:pPr>
    </w:lvl>
    <w:lvl w:ilvl="3" w:tentative="0">
      <w:start w:val="1"/>
      <w:numFmt w:val="decimal"/>
      <w:lvlText w:val="%1.%2.%3.%4"/>
      <w:lvlJc w:val="left"/>
      <w:pPr>
        <w:ind w:left="397" w:hanging="397"/>
      </w:pPr>
    </w:lvl>
    <w:lvl w:ilvl="4" w:tentative="0">
      <w:start w:val="1"/>
      <w:numFmt w:val="decimal"/>
      <w:lvlText w:val="%1.%2.%3.%4.%5"/>
      <w:lvlJc w:val="left"/>
      <w:pPr>
        <w:ind w:left="397" w:hanging="397"/>
      </w:pPr>
    </w:lvl>
    <w:lvl w:ilvl="5" w:tentative="0">
      <w:start w:val="1"/>
      <w:numFmt w:val="decimal"/>
      <w:pStyle w:val="7"/>
      <w:lvlText w:val="%1.%2.%3.%4.%5.%6"/>
      <w:lvlJc w:val="left"/>
      <w:pPr>
        <w:ind w:left="397" w:hanging="397"/>
      </w:pPr>
    </w:lvl>
    <w:lvl w:ilvl="6" w:tentative="0">
      <w:start w:val="1"/>
      <w:numFmt w:val="decimal"/>
      <w:pStyle w:val="8"/>
      <w:lvlText w:val="%1.%2.%3.%4.%5.%6.%7"/>
      <w:lvlJc w:val="left"/>
      <w:pPr>
        <w:ind w:left="397" w:hanging="397"/>
      </w:pPr>
    </w:lvl>
    <w:lvl w:ilvl="7" w:tentative="0">
      <w:start w:val="1"/>
      <w:numFmt w:val="decimal"/>
      <w:pStyle w:val="9"/>
      <w:lvlText w:val="%1.%2.%3.%4.%5.%6.%7.%8"/>
      <w:lvlJc w:val="left"/>
      <w:pPr>
        <w:ind w:left="397" w:hanging="397"/>
      </w:pPr>
    </w:lvl>
    <w:lvl w:ilvl="8" w:tentative="0">
      <w:start w:val="1"/>
      <w:numFmt w:val="decimal"/>
      <w:lvlText w:val="%1.%2.%3.%4.%5.%6.%7.%8.%9"/>
      <w:lvlJc w:val="left"/>
      <w:pPr>
        <w:ind w:left="397" w:hanging="397"/>
      </w:pPr>
    </w:lvl>
  </w:abstractNum>
  <w:abstractNum w:abstractNumId="10">
    <w:nsid w:val="756E4FA4"/>
    <w:multiLevelType w:val="multilevel"/>
    <w:tmpl w:val="756E4FA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77FD6640"/>
    <w:multiLevelType w:val="multilevel"/>
    <w:tmpl w:val="77FD6640"/>
    <w:lvl w:ilvl="0" w:tentative="0">
      <w:start w:val="1"/>
      <w:numFmt w:val="decimal"/>
      <w:lvlText w:val="[%1] "/>
      <w:lvlJc w:val="left"/>
      <w:pPr>
        <w:ind w:left="0" w:firstLine="0"/>
      </w:pPr>
      <w:rPr>
        <w:rFonts w:hint="default" w:ascii="Times New Roman" w:hAnsi="Times New Roman" w:cs="Times New Roman"/>
        <w:b w:val="0"/>
        <w:i w:val="0"/>
        <w:sz w:val="24"/>
      </w:rPr>
    </w:lvl>
    <w:lvl w:ilvl="1" w:tentative="0">
      <w:start w:val="1"/>
      <w:numFmt w:val="lowerLetter"/>
      <w:lvlText w:val="%2)"/>
      <w:lvlJc w:val="left"/>
      <w:pPr>
        <w:ind w:left="0" w:firstLine="0"/>
      </w:pPr>
    </w:lvl>
    <w:lvl w:ilvl="2" w:tentative="0">
      <w:start w:val="1"/>
      <w:numFmt w:val="lowerRoman"/>
      <w:lvlText w:val="%3."/>
      <w:lvlJc w:val="right"/>
      <w:pPr>
        <w:ind w:left="0" w:firstLine="0"/>
      </w:pPr>
    </w:lvl>
    <w:lvl w:ilvl="3" w:tentative="0">
      <w:start w:val="1"/>
      <w:numFmt w:val="decimal"/>
      <w:lvlText w:val="%4."/>
      <w:lvlJc w:val="left"/>
      <w:pPr>
        <w:ind w:left="0" w:firstLine="0"/>
      </w:pPr>
    </w:lvl>
    <w:lvl w:ilvl="4" w:tentative="0">
      <w:start w:val="1"/>
      <w:numFmt w:val="lowerLetter"/>
      <w:lvlText w:val="%5)"/>
      <w:lvlJc w:val="left"/>
      <w:pPr>
        <w:ind w:left="0" w:firstLine="0"/>
      </w:pPr>
    </w:lvl>
    <w:lvl w:ilvl="5" w:tentative="0">
      <w:start w:val="1"/>
      <w:numFmt w:val="lowerRoman"/>
      <w:lvlText w:val="%6."/>
      <w:lvlJc w:val="right"/>
      <w:pPr>
        <w:ind w:left="0" w:firstLine="0"/>
      </w:pPr>
    </w:lvl>
    <w:lvl w:ilvl="6" w:tentative="0">
      <w:start w:val="1"/>
      <w:numFmt w:val="decimal"/>
      <w:lvlText w:val="%7."/>
      <w:lvlJc w:val="left"/>
      <w:pPr>
        <w:ind w:left="0" w:firstLine="0"/>
      </w:pPr>
    </w:lvl>
    <w:lvl w:ilvl="7" w:tentative="0">
      <w:start w:val="1"/>
      <w:numFmt w:val="lowerLetter"/>
      <w:lvlText w:val="%8)"/>
      <w:lvlJc w:val="left"/>
      <w:pPr>
        <w:ind w:left="0" w:firstLine="0"/>
      </w:pPr>
    </w:lvl>
    <w:lvl w:ilvl="8" w:tentative="0">
      <w:start w:val="1"/>
      <w:numFmt w:val="lowerRoman"/>
      <w:lvlText w:val="%9."/>
      <w:lvlJc w:val="right"/>
      <w:pPr>
        <w:ind w:left="0" w:firstLine="0"/>
      </w:pPr>
    </w:lvl>
  </w:abstractNum>
  <w:num w:numId="1">
    <w:abstractNumId w:val="7"/>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lvl w:ilvl="0" w:tentative="1">
        <w:start w:val="1"/>
        <w:numFmt w:val="decimal"/>
        <w:pStyle w:val="60"/>
        <w:lvlText w:val="[%1]"/>
        <w:lvlJc w:val="left"/>
        <w:pPr>
          <w:ind w:left="420" w:hanging="420"/>
        </w:pPr>
        <w:rPr>
          <w:rFonts w:hint="default" w:ascii="Times New Roman" w:hAnsi="Times New Roman" w:cs="Times New Roman"/>
          <w:b w:val="0"/>
          <w:i w:val="0"/>
          <w:sz w:val="24"/>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5">
    <w:abstractNumId w:val="6"/>
  </w:num>
  <w:num w:numId="6">
    <w:abstractNumId w:val="4"/>
  </w:num>
  <w:num w:numId="7">
    <w:abstractNumId w:val="2"/>
  </w:num>
  <w:num w:numId="8">
    <w:abstractNumId w:val="1"/>
  </w:num>
  <w:num w:numId="9">
    <w:abstractNumId w:val="8"/>
  </w:num>
  <w:num w:numId="10">
    <w:abstractNumId w:val="10"/>
  </w:num>
  <w:num w:numId="11">
    <w:abstractNumId w:val="3"/>
  </w:num>
  <w:num w:numId="12">
    <w:abstractNumId w:val="7"/>
    <w:lvlOverride w:ilvl="0">
      <w:startOverride w:val="4"/>
    </w:lvlOverride>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TrueTypeFonts/>
  <w:bordersDoNotSurroundHeader w:val="1"/>
  <w:bordersDoNotSurroundFooter w:val="1"/>
  <w:attachedTemplate r:id="rId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2ZGZiNzZiNDVlOGViOWVmM2JhOTY0NGJkNjUyYzgifQ=="/>
  </w:docVars>
  <w:rsids>
    <w:rsidRoot w:val="00715D57"/>
    <w:rsid w:val="00002B7E"/>
    <w:rsid w:val="00002E7F"/>
    <w:rsid w:val="00004879"/>
    <w:rsid w:val="00006A98"/>
    <w:rsid w:val="00007441"/>
    <w:rsid w:val="0001015C"/>
    <w:rsid w:val="00010C20"/>
    <w:rsid w:val="000112C6"/>
    <w:rsid w:val="000125B3"/>
    <w:rsid w:val="000137C1"/>
    <w:rsid w:val="00016924"/>
    <w:rsid w:val="00020BB8"/>
    <w:rsid w:val="0002111E"/>
    <w:rsid w:val="000217D7"/>
    <w:rsid w:val="00021E8F"/>
    <w:rsid w:val="00022F24"/>
    <w:rsid w:val="000235E8"/>
    <w:rsid w:val="000242B5"/>
    <w:rsid w:val="000244B1"/>
    <w:rsid w:val="000313E4"/>
    <w:rsid w:val="00032953"/>
    <w:rsid w:val="00033021"/>
    <w:rsid w:val="00034B81"/>
    <w:rsid w:val="00035308"/>
    <w:rsid w:val="000369A7"/>
    <w:rsid w:val="0004005A"/>
    <w:rsid w:val="00041F6B"/>
    <w:rsid w:val="00042CA8"/>
    <w:rsid w:val="000430A8"/>
    <w:rsid w:val="000436DA"/>
    <w:rsid w:val="0004411F"/>
    <w:rsid w:val="000466CE"/>
    <w:rsid w:val="0004690B"/>
    <w:rsid w:val="000477AF"/>
    <w:rsid w:val="0005272B"/>
    <w:rsid w:val="00053641"/>
    <w:rsid w:val="000542DE"/>
    <w:rsid w:val="000558FE"/>
    <w:rsid w:val="00055E6A"/>
    <w:rsid w:val="00056240"/>
    <w:rsid w:val="00056274"/>
    <w:rsid w:val="000572AA"/>
    <w:rsid w:val="00057949"/>
    <w:rsid w:val="0006118B"/>
    <w:rsid w:val="00061BCA"/>
    <w:rsid w:val="00061DD4"/>
    <w:rsid w:val="00061E2C"/>
    <w:rsid w:val="0006261C"/>
    <w:rsid w:val="00063FCE"/>
    <w:rsid w:val="000643EC"/>
    <w:rsid w:val="00067C98"/>
    <w:rsid w:val="0007154F"/>
    <w:rsid w:val="00071BFD"/>
    <w:rsid w:val="0007240B"/>
    <w:rsid w:val="00075013"/>
    <w:rsid w:val="000755B0"/>
    <w:rsid w:val="000779E9"/>
    <w:rsid w:val="00077F25"/>
    <w:rsid w:val="0008038C"/>
    <w:rsid w:val="000814A0"/>
    <w:rsid w:val="000826F2"/>
    <w:rsid w:val="000827D6"/>
    <w:rsid w:val="00082A18"/>
    <w:rsid w:val="0008530F"/>
    <w:rsid w:val="00085BE9"/>
    <w:rsid w:val="00087D5C"/>
    <w:rsid w:val="00090297"/>
    <w:rsid w:val="00092622"/>
    <w:rsid w:val="0009303A"/>
    <w:rsid w:val="00093F91"/>
    <w:rsid w:val="00094967"/>
    <w:rsid w:val="00094E6A"/>
    <w:rsid w:val="00095595"/>
    <w:rsid w:val="000967B1"/>
    <w:rsid w:val="000976A6"/>
    <w:rsid w:val="000979D8"/>
    <w:rsid w:val="000A1EC2"/>
    <w:rsid w:val="000A2328"/>
    <w:rsid w:val="000A357C"/>
    <w:rsid w:val="000A6F8C"/>
    <w:rsid w:val="000A7AA6"/>
    <w:rsid w:val="000B3728"/>
    <w:rsid w:val="000B58CA"/>
    <w:rsid w:val="000B59FF"/>
    <w:rsid w:val="000B6037"/>
    <w:rsid w:val="000B73C6"/>
    <w:rsid w:val="000C182F"/>
    <w:rsid w:val="000C2D44"/>
    <w:rsid w:val="000C318F"/>
    <w:rsid w:val="000C4911"/>
    <w:rsid w:val="000C5595"/>
    <w:rsid w:val="000C69A6"/>
    <w:rsid w:val="000C7314"/>
    <w:rsid w:val="000D2F47"/>
    <w:rsid w:val="000D3371"/>
    <w:rsid w:val="000D3E2D"/>
    <w:rsid w:val="000D4C87"/>
    <w:rsid w:val="000D5911"/>
    <w:rsid w:val="000D6928"/>
    <w:rsid w:val="000D6F8A"/>
    <w:rsid w:val="000E0021"/>
    <w:rsid w:val="000E0B1F"/>
    <w:rsid w:val="000E3A89"/>
    <w:rsid w:val="000E3F3F"/>
    <w:rsid w:val="000E70E0"/>
    <w:rsid w:val="000F326A"/>
    <w:rsid w:val="000F48BD"/>
    <w:rsid w:val="000F4F1D"/>
    <w:rsid w:val="00102008"/>
    <w:rsid w:val="0010327E"/>
    <w:rsid w:val="00103897"/>
    <w:rsid w:val="001041BE"/>
    <w:rsid w:val="001055DB"/>
    <w:rsid w:val="001127CB"/>
    <w:rsid w:val="001131ED"/>
    <w:rsid w:val="00113753"/>
    <w:rsid w:val="001163C9"/>
    <w:rsid w:val="00117DE0"/>
    <w:rsid w:val="00121AAD"/>
    <w:rsid w:val="001225DC"/>
    <w:rsid w:val="00122B94"/>
    <w:rsid w:val="00124A41"/>
    <w:rsid w:val="00126229"/>
    <w:rsid w:val="00126633"/>
    <w:rsid w:val="00127CE6"/>
    <w:rsid w:val="001303E8"/>
    <w:rsid w:val="001323C7"/>
    <w:rsid w:val="001328DC"/>
    <w:rsid w:val="00132B7D"/>
    <w:rsid w:val="00133100"/>
    <w:rsid w:val="00134FB6"/>
    <w:rsid w:val="001361C2"/>
    <w:rsid w:val="001367BA"/>
    <w:rsid w:val="00137C4D"/>
    <w:rsid w:val="001411C6"/>
    <w:rsid w:val="0014168C"/>
    <w:rsid w:val="00141C15"/>
    <w:rsid w:val="00143C62"/>
    <w:rsid w:val="00144381"/>
    <w:rsid w:val="00144542"/>
    <w:rsid w:val="00145569"/>
    <w:rsid w:val="0014580B"/>
    <w:rsid w:val="00146319"/>
    <w:rsid w:val="00147C91"/>
    <w:rsid w:val="001507FA"/>
    <w:rsid w:val="00151556"/>
    <w:rsid w:val="00151B5F"/>
    <w:rsid w:val="001527DE"/>
    <w:rsid w:val="001528F5"/>
    <w:rsid w:val="00152A7E"/>
    <w:rsid w:val="00153357"/>
    <w:rsid w:val="00153424"/>
    <w:rsid w:val="0015488E"/>
    <w:rsid w:val="00154E2B"/>
    <w:rsid w:val="00163EAB"/>
    <w:rsid w:val="001651D1"/>
    <w:rsid w:val="001662E5"/>
    <w:rsid w:val="00166B87"/>
    <w:rsid w:val="001706E1"/>
    <w:rsid w:val="00170A5A"/>
    <w:rsid w:val="0017152A"/>
    <w:rsid w:val="0017439F"/>
    <w:rsid w:val="00175D6C"/>
    <w:rsid w:val="00176300"/>
    <w:rsid w:val="00176F15"/>
    <w:rsid w:val="00177D25"/>
    <w:rsid w:val="00182179"/>
    <w:rsid w:val="001855CF"/>
    <w:rsid w:val="00185A5A"/>
    <w:rsid w:val="00186CBA"/>
    <w:rsid w:val="001908DA"/>
    <w:rsid w:val="00192E03"/>
    <w:rsid w:val="001944A6"/>
    <w:rsid w:val="0019539F"/>
    <w:rsid w:val="00197289"/>
    <w:rsid w:val="001A0087"/>
    <w:rsid w:val="001A080F"/>
    <w:rsid w:val="001A4D53"/>
    <w:rsid w:val="001A5090"/>
    <w:rsid w:val="001A5CCC"/>
    <w:rsid w:val="001A775A"/>
    <w:rsid w:val="001B0053"/>
    <w:rsid w:val="001B0057"/>
    <w:rsid w:val="001B0A21"/>
    <w:rsid w:val="001B1925"/>
    <w:rsid w:val="001B2622"/>
    <w:rsid w:val="001B428E"/>
    <w:rsid w:val="001B68A8"/>
    <w:rsid w:val="001C2653"/>
    <w:rsid w:val="001C26D1"/>
    <w:rsid w:val="001C30A3"/>
    <w:rsid w:val="001C38DB"/>
    <w:rsid w:val="001C39E0"/>
    <w:rsid w:val="001C6E6E"/>
    <w:rsid w:val="001D0344"/>
    <w:rsid w:val="001D0F10"/>
    <w:rsid w:val="001D40E2"/>
    <w:rsid w:val="001D5157"/>
    <w:rsid w:val="001E10CB"/>
    <w:rsid w:val="001E2CC1"/>
    <w:rsid w:val="001E43F8"/>
    <w:rsid w:val="001E5ACC"/>
    <w:rsid w:val="001E682E"/>
    <w:rsid w:val="001F0D27"/>
    <w:rsid w:val="001F2B47"/>
    <w:rsid w:val="001F3111"/>
    <w:rsid w:val="001F4359"/>
    <w:rsid w:val="001F445B"/>
    <w:rsid w:val="001F4CF4"/>
    <w:rsid w:val="001F64DE"/>
    <w:rsid w:val="001F664D"/>
    <w:rsid w:val="002018DA"/>
    <w:rsid w:val="00202830"/>
    <w:rsid w:val="002057DA"/>
    <w:rsid w:val="00206F9D"/>
    <w:rsid w:val="002114E4"/>
    <w:rsid w:val="00214929"/>
    <w:rsid w:val="0021507C"/>
    <w:rsid w:val="0021565C"/>
    <w:rsid w:val="0021580E"/>
    <w:rsid w:val="00215A9B"/>
    <w:rsid w:val="00216F2F"/>
    <w:rsid w:val="002200D0"/>
    <w:rsid w:val="00220172"/>
    <w:rsid w:val="00220A58"/>
    <w:rsid w:val="00221153"/>
    <w:rsid w:val="00221590"/>
    <w:rsid w:val="002215D7"/>
    <w:rsid w:val="0022176E"/>
    <w:rsid w:val="00221D87"/>
    <w:rsid w:val="00225877"/>
    <w:rsid w:val="00226E77"/>
    <w:rsid w:val="00230423"/>
    <w:rsid w:val="00231D5D"/>
    <w:rsid w:val="0023290C"/>
    <w:rsid w:val="00232C7C"/>
    <w:rsid w:val="002336F5"/>
    <w:rsid w:val="00240E49"/>
    <w:rsid w:val="00240F06"/>
    <w:rsid w:val="00241861"/>
    <w:rsid w:val="00242525"/>
    <w:rsid w:val="00243DE1"/>
    <w:rsid w:val="002512F0"/>
    <w:rsid w:val="0025228A"/>
    <w:rsid w:val="00252307"/>
    <w:rsid w:val="002524C9"/>
    <w:rsid w:val="002528A6"/>
    <w:rsid w:val="00253711"/>
    <w:rsid w:val="0025565D"/>
    <w:rsid w:val="00255F22"/>
    <w:rsid w:val="002566DF"/>
    <w:rsid w:val="00263F30"/>
    <w:rsid w:val="0026735A"/>
    <w:rsid w:val="00270A60"/>
    <w:rsid w:val="00270B24"/>
    <w:rsid w:val="00270B77"/>
    <w:rsid w:val="00271DE7"/>
    <w:rsid w:val="00273226"/>
    <w:rsid w:val="00273D71"/>
    <w:rsid w:val="00276EA6"/>
    <w:rsid w:val="00280BC9"/>
    <w:rsid w:val="002833BE"/>
    <w:rsid w:val="0028443B"/>
    <w:rsid w:val="00285C54"/>
    <w:rsid w:val="0028659D"/>
    <w:rsid w:val="002918D7"/>
    <w:rsid w:val="00292B4E"/>
    <w:rsid w:val="00293FB7"/>
    <w:rsid w:val="002941A9"/>
    <w:rsid w:val="00295257"/>
    <w:rsid w:val="002967E3"/>
    <w:rsid w:val="0029682F"/>
    <w:rsid w:val="00297EE4"/>
    <w:rsid w:val="002A011C"/>
    <w:rsid w:val="002A0F89"/>
    <w:rsid w:val="002A1B5C"/>
    <w:rsid w:val="002A402C"/>
    <w:rsid w:val="002A4F2D"/>
    <w:rsid w:val="002A5D26"/>
    <w:rsid w:val="002B2188"/>
    <w:rsid w:val="002B4B57"/>
    <w:rsid w:val="002B51E9"/>
    <w:rsid w:val="002B5F20"/>
    <w:rsid w:val="002B6A01"/>
    <w:rsid w:val="002C1DB0"/>
    <w:rsid w:val="002C1FC4"/>
    <w:rsid w:val="002C26AF"/>
    <w:rsid w:val="002C2BA2"/>
    <w:rsid w:val="002C30E5"/>
    <w:rsid w:val="002C4091"/>
    <w:rsid w:val="002C472C"/>
    <w:rsid w:val="002C515A"/>
    <w:rsid w:val="002C5217"/>
    <w:rsid w:val="002C5F40"/>
    <w:rsid w:val="002C6261"/>
    <w:rsid w:val="002D05A1"/>
    <w:rsid w:val="002D1FCC"/>
    <w:rsid w:val="002D6151"/>
    <w:rsid w:val="002D6560"/>
    <w:rsid w:val="002D71A1"/>
    <w:rsid w:val="002D7423"/>
    <w:rsid w:val="002E0ED1"/>
    <w:rsid w:val="002E11D2"/>
    <w:rsid w:val="002E1B5A"/>
    <w:rsid w:val="002E757C"/>
    <w:rsid w:val="002F03D0"/>
    <w:rsid w:val="002F0BA9"/>
    <w:rsid w:val="002F1047"/>
    <w:rsid w:val="002F169E"/>
    <w:rsid w:val="002F3BEB"/>
    <w:rsid w:val="002F3C05"/>
    <w:rsid w:val="002F68D6"/>
    <w:rsid w:val="002F6F6A"/>
    <w:rsid w:val="003011FB"/>
    <w:rsid w:val="00301332"/>
    <w:rsid w:val="00302B23"/>
    <w:rsid w:val="003042CE"/>
    <w:rsid w:val="003061A4"/>
    <w:rsid w:val="00310257"/>
    <w:rsid w:val="00312DB8"/>
    <w:rsid w:val="0031394E"/>
    <w:rsid w:val="00313C9A"/>
    <w:rsid w:val="00315274"/>
    <w:rsid w:val="00320D53"/>
    <w:rsid w:val="0032189C"/>
    <w:rsid w:val="00322AAF"/>
    <w:rsid w:val="00323AC3"/>
    <w:rsid w:val="00330D27"/>
    <w:rsid w:val="00330D36"/>
    <w:rsid w:val="0033602E"/>
    <w:rsid w:val="0033616E"/>
    <w:rsid w:val="0033684B"/>
    <w:rsid w:val="003378CB"/>
    <w:rsid w:val="00337980"/>
    <w:rsid w:val="00337E22"/>
    <w:rsid w:val="0034248E"/>
    <w:rsid w:val="00342729"/>
    <w:rsid w:val="003435AF"/>
    <w:rsid w:val="0034422E"/>
    <w:rsid w:val="003471B0"/>
    <w:rsid w:val="00350AC7"/>
    <w:rsid w:val="003516FC"/>
    <w:rsid w:val="00351C26"/>
    <w:rsid w:val="00351D51"/>
    <w:rsid w:val="00351F6E"/>
    <w:rsid w:val="00351F7B"/>
    <w:rsid w:val="003521B8"/>
    <w:rsid w:val="003524FC"/>
    <w:rsid w:val="0035324E"/>
    <w:rsid w:val="00354AEC"/>
    <w:rsid w:val="003555E1"/>
    <w:rsid w:val="00355E32"/>
    <w:rsid w:val="003618DA"/>
    <w:rsid w:val="00361D2F"/>
    <w:rsid w:val="0036201F"/>
    <w:rsid w:val="00364300"/>
    <w:rsid w:val="00364903"/>
    <w:rsid w:val="00367893"/>
    <w:rsid w:val="0037081D"/>
    <w:rsid w:val="003714D4"/>
    <w:rsid w:val="00371E11"/>
    <w:rsid w:val="00375E55"/>
    <w:rsid w:val="00376739"/>
    <w:rsid w:val="003771D9"/>
    <w:rsid w:val="00377F50"/>
    <w:rsid w:val="0038094A"/>
    <w:rsid w:val="0038120B"/>
    <w:rsid w:val="00382F99"/>
    <w:rsid w:val="00383639"/>
    <w:rsid w:val="00386A5F"/>
    <w:rsid w:val="00386CD9"/>
    <w:rsid w:val="003871E3"/>
    <w:rsid w:val="003916F8"/>
    <w:rsid w:val="00393AFF"/>
    <w:rsid w:val="00394D7C"/>
    <w:rsid w:val="00396BA3"/>
    <w:rsid w:val="00397430"/>
    <w:rsid w:val="00397E27"/>
    <w:rsid w:val="003A1914"/>
    <w:rsid w:val="003A37D0"/>
    <w:rsid w:val="003A4A97"/>
    <w:rsid w:val="003A610E"/>
    <w:rsid w:val="003B0CFB"/>
    <w:rsid w:val="003B1078"/>
    <w:rsid w:val="003B220A"/>
    <w:rsid w:val="003B4A5B"/>
    <w:rsid w:val="003B4D15"/>
    <w:rsid w:val="003B719B"/>
    <w:rsid w:val="003B76BA"/>
    <w:rsid w:val="003C085B"/>
    <w:rsid w:val="003C1615"/>
    <w:rsid w:val="003C1FFF"/>
    <w:rsid w:val="003C26CC"/>
    <w:rsid w:val="003C591C"/>
    <w:rsid w:val="003D46FA"/>
    <w:rsid w:val="003D4FA2"/>
    <w:rsid w:val="003D524F"/>
    <w:rsid w:val="003E0FC7"/>
    <w:rsid w:val="003E2A7C"/>
    <w:rsid w:val="003E2F61"/>
    <w:rsid w:val="003E3BA9"/>
    <w:rsid w:val="003E49F0"/>
    <w:rsid w:val="003E5948"/>
    <w:rsid w:val="003E6FB7"/>
    <w:rsid w:val="003F014B"/>
    <w:rsid w:val="003F0B98"/>
    <w:rsid w:val="003F121E"/>
    <w:rsid w:val="003F2222"/>
    <w:rsid w:val="003F331B"/>
    <w:rsid w:val="003F35B3"/>
    <w:rsid w:val="003F36EB"/>
    <w:rsid w:val="003F38DC"/>
    <w:rsid w:val="003F39AC"/>
    <w:rsid w:val="003F5B0F"/>
    <w:rsid w:val="003F68F2"/>
    <w:rsid w:val="004005AA"/>
    <w:rsid w:val="0040098A"/>
    <w:rsid w:val="004009B7"/>
    <w:rsid w:val="00402E6D"/>
    <w:rsid w:val="0040475A"/>
    <w:rsid w:val="00405D84"/>
    <w:rsid w:val="00406644"/>
    <w:rsid w:val="00407C88"/>
    <w:rsid w:val="00407FB3"/>
    <w:rsid w:val="00410970"/>
    <w:rsid w:val="004136A9"/>
    <w:rsid w:val="00413DEE"/>
    <w:rsid w:val="00413F14"/>
    <w:rsid w:val="00414462"/>
    <w:rsid w:val="00416C6B"/>
    <w:rsid w:val="004222A0"/>
    <w:rsid w:val="00424813"/>
    <w:rsid w:val="00424CA8"/>
    <w:rsid w:val="00425E4D"/>
    <w:rsid w:val="0042692A"/>
    <w:rsid w:val="00427C16"/>
    <w:rsid w:val="00430987"/>
    <w:rsid w:val="004310E3"/>
    <w:rsid w:val="004315EB"/>
    <w:rsid w:val="00433A9C"/>
    <w:rsid w:val="00434306"/>
    <w:rsid w:val="004347E7"/>
    <w:rsid w:val="00435336"/>
    <w:rsid w:val="00435F32"/>
    <w:rsid w:val="004367E0"/>
    <w:rsid w:val="00443225"/>
    <w:rsid w:val="0044338D"/>
    <w:rsid w:val="0044341A"/>
    <w:rsid w:val="004437D1"/>
    <w:rsid w:val="0044407B"/>
    <w:rsid w:val="00445133"/>
    <w:rsid w:val="00445E5F"/>
    <w:rsid w:val="00446EF7"/>
    <w:rsid w:val="004473D9"/>
    <w:rsid w:val="00447704"/>
    <w:rsid w:val="00450E17"/>
    <w:rsid w:val="00451ADD"/>
    <w:rsid w:val="00453E53"/>
    <w:rsid w:val="00454F9C"/>
    <w:rsid w:val="004561A7"/>
    <w:rsid w:val="004574C8"/>
    <w:rsid w:val="0046304B"/>
    <w:rsid w:val="004647A5"/>
    <w:rsid w:val="00464DFD"/>
    <w:rsid w:val="004707FB"/>
    <w:rsid w:val="0047095B"/>
    <w:rsid w:val="004715BA"/>
    <w:rsid w:val="0047305D"/>
    <w:rsid w:val="00473C66"/>
    <w:rsid w:val="004749AE"/>
    <w:rsid w:val="00474A0A"/>
    <w:rsid w:val="004776E4"/>
    <w:rsid w:val="00477AD6"/>
    <w:rsid w:val="00480096"/>
    <w:rsid w:val="004805FC"/>
    <w:rsid w:val="004810D9"/>
    <w:rsid w:val="00483080"/>
    <w:rsid w:val="00483F03"/>
    <w:rsid w:val="00484B5C"/>
    <w:rsid w:val="00487C1C"/>
    <w:rsid w:val="00490537"/>
    <w:rsid w:val="00490760"/>
    <w:rsid w:val="00492958"/>
    <w:rsid w:val="00494809"/>
    <w:rsid w:val="00495066"/>
    <w:rsid w:val="004956ED"/>
    <w:rsid w:val="004A01E8"/>
    <w:rsid w:val="004A025D"/>
    <w:rsid w:val="004A0E2D"/>
    <w:rsid w:val="004A151C"/>
    <w:rsid w:val="004A178F"/>
    <w:rsid w:val="004A1972"/>
    <w:rsid w:val="004A197C"/>
    <w:rsid w:val="004A2342"/>
    <w:rsid w:val="004A2946"/>
    <w:rsid w:val="004A3254"/>
    <w:rsid w:val="004A4E42"/>
    <w:rsid w:val="004A5E9D"/>
    <w:rsid w:val="004A77B8"/>
    <w:rsid w:val="004A79D2"/>
    <w:rsid w:val="004B03A7"/>
    <w:rsid w:val="004B0D84"/>
    <w:rsid w:val="004B4083"/>
    <w:rsid w:val="004B418E"/>
    <w:rsid w:val="004B5E22"/>
    <w:rsid w:val="004B5F02"/>
    <w:rsid w:val="004C0A4D"/>
    <w:rsid w:val="004C0A97"/>
    <w:rsid w:val="004C24AB"/>
    <w:rsid w:val="004C50F0"/>
    <w:rsid w:val="004C6281"/>
    <w:rsid w:val="004C73B7"/>
    <w:rsid w:val="004D0B24"/>
    <w:rsid w:val="004D3376"/>
    <w:rsid w:val="004D3CC2"/>
    <w:rsid w:val="004D525A"/>
    <w:rsid w:val="004D65E3"/>
    <w:rsid w:val="004D6E45"/>
    <w:rsid w:val="004D776C"/>
    <w:rsid w:val="004D7D46"/>
    <w:rsid w:val="004E0159"/>
    <w:rsid w:val="004E166F"/>
    <w:rsid w:val="004E2B69"/>
    <w:rsid w:val="004E3316"/>
    <w:rsid w:val="004E56DE"/>
    <w:rsid w:val="004E59CC"/>
    <w:rsid w:val="004E6714"/>
    <w:rsid w:val="004E7B05"/>
    <w:rsid w:val="004F2D15"/>
    <w:rsid w:val="004F374C"/>
    <w:rsid w:val="004F3DBC"/>
    <w:rsid w:val="004F4F62"/>
    <w:rsid w:val="004F6DD5"/>
    <w:rsid w:val="004F7B41"/>
    <w:rsid w:val="00502B6D"/>
    <w:rsid w:val="005039BB"/>
    <w:rsid w:val="00504A62"/>
    <w:rsid w:val="00506F79"/>
    <w:rsid w:val="00507AA5"/>
    <w:rsid w:val="00510AD8"/>
    <w:rsid w:val="005117BC"/>
    <w:rsid w:val="00511A96"/>
    <w:rsid w:val="005156C1"/>
    <w:rsid w:val="00515AC0"/>
    <w:rsid w:val="00516B80"/>
    <w:rsid w:val="00516DA5"/>
    <w:rsid w:val="005179FC"/>
    <w:rsid w:val="00521BC1"/>
    <w:rsid w:val="005264F1"/>
    <w:rsid w:val="00526D6C"/>
    <w:rsid w:val="00526E4A"/>
    <w:rsid w:val="0052711F"/>
    <w:rsid w:val="00527AA5"/>
    <w:rsid w:val="005330B7"/>
    <w:rsid w:val="00537EB7"/>
    <w:rsid w:val="00540AA7"/>
    <w:rsid w:val="00541F29"/>
    <w:rsid w:val="00542610"/>
    <w:rsid w:val="00542ECD"/>
    <w:rsid w:val="00543C94"/>
    <w:rsid w:val="0054471D"/>
    <w:rsid w:val="005452C3"/>
    <w:rsid w:val="00545A8A"/>
    <w:rsid w:val="00547AC7"/>
    <w:rsid w:val="00547F9E"/>
    <w:rsid w:val="00551BB2"/>
    <w:rsid w:val="0055240F"/>
    <w:rsid w:val="0055286B"/>
    <w:rsid w:val="00552964"/>
    <w:rsid w:val="005537BC"/>
    <w:rsid w:val="00553AB2"/>
    <w:rsid w:val="005540BB"/>
    <w:rsid w:val="00554359"/>
    <w:rsid w:val="00555FBF"/>
    <w:rsid w:val="0055636A"/>
    <w:rsid w:val="005572BA"/>
    <w:rsid w:val="00560244"/>
    <w:rsid w:val="00560266"/>
    <w:rsid w:val="0056084D"/>
    <w:rsid w:val="0056225E"/>
    <w:rsid w:val="00562BB1"/>
    <w:rsid w:val="00565EC4"/>
    <w:rsid w:val="00566F4B"/>
    <w:rsid w:val="00567454"/>
    <w:rsid w:val="005674E9"/>
    <w:rsid w:val="00570F3B"/>
    <w:rsid w:val="00573DDA"/>
    <w:rsid w:val="00574148"/>
    <w:rsid w:val="005753D2"/>
    <w:rsid w:val="00576B35"/>
    <w:rsid w:val="00577D8A"/>
    <w:rsid w:val="0058007B"/>
    <w:rsid w:val="00580F40"/>
    <w:rsid w:val="005821A2"/>
    <w:rsid w:val="005839CD"/>
    <w:rsid w:val="00584E83"/>
    <w:rsid w:val="00590128"/>
    <w:rsid w:val="005917EE"/>
    <w:rsid w:val="0059293B"/>
    <w:rsid w:val="005949F9"/>
    <w:rsid w:val="005972E8"/>
    <w:rsid w:val="005A175E"/>
    <w:rsid w:val="005A39A6"/>
    <w:rsid w:val="005A3E4E"/>
    <w:rsid w:val="005A6388"/>
    <w:rsid w:val="005B0506"/>
    <w:rsid w:val="005B194A"/>
    <w:rsid w:val="005B1DDA"/>
    <w:rsid w:val="005B2DD4"/>
    <w:rsid w:val="005B3362"/>
    <w:rsid w:val="005B488E"/>
    <w:rsid w:val="005B61F0"/>
    <w:rsid w:val="005B67F1"/>
    <w:rsid w:val="005C248E"/>
    <w:rsid w:val="005C2AA6"/>
    <w:rsid w:val="005C3AC7"/>
    <w:rsid w:val="005C4CDC"/>
    <w:rsid w:val="005C721A"/>
    <w:rsid w:val="005C74ED"/>
    <w:rsid w:val="005D0D96"/>
    <w:rsid w:val="005D12B0"/>
    <w:rsid w:val="005D23CA"/>
    <w:rsid w:val="005D2601"/>
    <w:rsid w:val="005D5B5A"/>
    <w:rsid w:val="005D5E7D"/>
    <w:rsid w:val="005D5EC2"/>
    <w:rsid w:val="005D6CA1"/>
    <w:rsid w:val="005E08BB"/>
    <w:rsid w:val="005E30A8"/>
    <w:rsid w:val="005E3236"/>
    <w:rsid w:val="005E59B7"/>
    <w:rsid w:val="005E7225"/>
    <w:rsid w:val="005F0C0B"/>
    <w:rsid w:val="005F0C54"/>
    <w:rsid w:val="005F2EAC"/>
    <w:rsid w:val="005F3B48"/>
    <w:rsid w:val="005F4532"/>
    <w:rsid w:val="005F509C"/>
    <w:rsid w:val="005F6CDD"/>
    <w:rsid w:val="00600184"/>
    <w:rsid w:val="00600AF5"/>
    <w:rsid w:val="0060450A"/>
    <w:rsid w:val="00604CCE"/>
    <w:rsid w:val="0060509E"/>
    <w:rsid w:val="006063DE"/>
    <w:rsid w:val="00606649"/>
    <w:rsid w:val="00607239"/>
    <w:rsid w:val="00610201"/>
    <w:rsid w:val="00611867"/>
    <w:rsid w:val="00611917"/>
    <w:rsid w:val="006121C2"/>
    <w:rsid w:val="006124C9"/>
    <w:rsid w:val="00612B21"/>
    <w:rsid w:val="006165F6"/>
    <w:rsid w:val="006207B3"/>
    <w:rsid w:val="00623223"/>
    <w:rsid w:val="00623873"/>
    <w:rsid w:val="00623D80"/>
    <w:rsid w:val="00623FDB"/>
    <w:rsid w:val="006311F8"/>
    <w:rsid w:val="00635390"/>
    <w:rsid w:val="00635ED8"/>
    <w:rsid w:val="006378B5"/>
    <w:rsid w:val="006379AB"/>
    <w:rsid w:val="006468A6"/>
    <w:rsid w:val="00650E1C"/>
    <w:rsid w:val="00651042"/>
    <w:rsid w:val="006512B0"/>
    <w:rsid w:val="00651D6D"/>
    <w:rsid w:val="0065280F"/>
    <w:rsid w:val="00652C5A"/>
    <w:rsid w:val="0065470F"/>
    <w:rsid w:val="0065497D"/>
    <w:rsid w:val="0065554D"/>
    <w:rsid w:val="00657455"/>
    <w:rsid w:val="006620C5"/>
    <w:rsid w:val="00663077"/>
    <w:rsid w:val="006646E2"/>
    <w:rsid w:val="00664E03"/>
    <w:rsid w:val="006676DC"/>
    <w:rsid w:val="0067127A"/>
    <w:rsid w:val="0067265B"/>
    <w:rsid w:val="006729B7"/>
    <w:rsid w:val="00675C82"/>
    <w:rsid w:val="006770CA"/>
    <w:rsid w:val="00680B04"/>
    <w:rsid w:val="00682666"/>
    <w:rsid w:val="0068410C"/>
    <w:rsid w:val="006844EA"/>
    <w:rsid w:val="00685240"/>
    <w:rsid w:val="006856ED"/>
    <w:rsid w:val="006870A6"/>
    <w:rsid w:val="00692781"/>
    <w:rsid w:val="00693A18"/>
    <w:rsid w:val="00693EA4"/>
    <w:rsid w:val="00695169"/>
    <w:rsid w:val="00695ECC"/>
    <w:rsid w:val="006969AB"/>
    <w:rsid w:val="006A0C18"/>
    <w:rsid w:val="006A2846"/>
    <w:rsid w:val="006A29E3"/>
    <w:rsid w:val="006A4E20"/>
    <w:rsid w:val="006A5BE5"/>
    <w:rsid w:val="006A5ED6"/>
    <w:rsid w:val="006A7129"/>
    <w:rsid w:val="006A72A8"/>
    <w:rsid w:val="006B149C"/>
    <w:rsid w:val="006B1EAC"/>
    <w:rsid w:val="006B1EFA"/>
    <w:rsid w:val="006B3675"/>
    <w:rsid w:val="006B50F4"/>
    <w:rsid w:val="006B581F"/>
    <w:rsid w:val="006B6221"/>
    <w:rsid w:val="006B6545"/>
    <w:rsid w:val="006B6876"/>
    <w:rsid w:val="006B704F"/>
    <w:rsid w:val="006B79E6"/>
    <w:rsid w:val="006C117C"/>
    <w:rsid w:val="006C15C1"/>
    <w:rsid w:val="006C3AE7"/>
    <w:rsid w:val="006C4709"/>
    <w:rsid w:val="006C4F56"/>
    <w:rsid w:val="006C7F4F"/>
    <w:rsid w:val="006D0FBE"/>
    <w:rsid w:val="006D25D0"/>
    <w:rsid w:val="006D2B43"/>
    <w:rsid w:val="006D50F1"/>
    <w:rsid w:val="006D6A99"/>
    <w:rsid w:val="006D7250"/>
    <w:rsid w:val="006D7A2D"/>
    <w:rsid w:val="006D7B73"/>
    <w:rsid w:val="006E09A7"/>
    <w:rsid w:val="006E358E"/>
    <w:rsid w:val="006E42C8"/>
    <w:rsid w:val="006E4785"/>
    <w:rsid w:val="006E619D"/>
    <w:rsid w:val="006E6417"/>
    <w:rsid w:val="006E7B6E"/>
    <w:rsid w:val="006F4AB4"/>
    <w:rsid w:val="006F690E"/>
    <w:rsid w:val="006F71A1"/>
    <w:rsid w:val="0070025C"/>
    <w:rsid w:val="00700E8A"/>
    <w:rsid w:val="00702D5A"/>
    <w:rsid w:val="007033D8"/>
    <w:rsid w:val="00704686"/>
    <w:rsid w:val="00705A5D"/>
    <w:rsid w:val="007064E1"/>
    <w:rsid w:val="00706DF2"/>
    <w:rsid w:val="00707FD6"/>
    <w:rsid w:val="00711AFE"/>
    <w:rsid w:val="007153F3"/>
    <w:rsid w:val="00715D57"/>
    <w:rsid w:val="007206CA"/>
    <w:rsid w:val="00721E76"/>
    <w:rsid w:val="00722D20"/>
    <w:rsid w:val="0072341C"/>
    <w:rsid w:val="00724EE6"/>
    <w:rsid w:val="00725303"/>
    <w:rsid w:val="007269D5"/>
    <w:rsid w:val="00727D9B"/>
    <w:rsid w:val="0073087B"/>
    <w:rsid w:val="00731D9D"/>
    <w:rsid w:val="007342E9"/>
    <w:rsid w:val="00734396"/>
    <w:rsid w:val="00735B92"/>
    <w:rsid w:val="00736A0F"/>
    <w:rsid w:val="007403B6"/>
    <w:rsid w:val="00741FAA"/>
    <w:rsid w:val="00741FD0"/>
    <w:rsid w:val="00742A8F"/>
    <w:rsid w:val="007437BB"/>
    <w:rsid w:val="007440D9"/>
    <w:rsid w:val="0074441D"/>
    <w:rsid w:val="00744C05"/>
    <w:rsid w:val="00745782"/>
    <w:rsid w:val="0074614A"/>
    <w:rsid w:val="00746986"/>
    <w:rsid w:val="00747802"/>
    <w:rsid w:val="00747A2F"/>
    <w:rsid w:val="007507EF"/>
    <w:rsid w:val="00750A30"/>
    <w:rsid w:val="00750C76"/>
    <w:rsid w:val="00750D19"/>
    <w:rsid w:val="00750EB5"/>
    <w:rsid w:val="0075101C"/>
    <w:rsid w:val="00753613"/>
    <w:rsid w:val="00753E69"/>
    <w:rsid w:val="0075525B"/>
    <w:rsid w:val="00755CF6"/>
    <w:rsid w:val="007573B8"/>
    <w:rsid w:val="00757E80"/>
    <w:rsid w:val="00757EDE"/>
    <w:rsid w:val="00760F88"/>
    <w:rsid w:val="00761F3F"/>
    <w:rsid w:val="00762A01"/>
    <w:rsid w:val="00764BF4"/>
    <w:rsid w:val="00765BBE"/>
    <w:rsid w:val="00766EB1"/>
    <w:rsid w:val="007678F9"/>
    <w:rsid w:val="0077073B"/>
    <w:rsid w:val="00770A1F"/>
    <w:rsid w:val="00771C98"/>
    <w:rsid w:val="00772CE3"/>
    <w:rsid w:val="00782714"/>
    <w:rsid w:val="00782A7C"/>
    <w:rsid w:val="0078527D"/>
    <w:rsid w:val="007904EE"/>
    <w:rsid w:val="00791058"/>
    <w:rsid w:val="007940D3"/>
    <w:rsid w:val="00795ACC"/>
    <w:rsid w:val="00796C6D"/>
    <w:rsid w:val="007A0966"/>
    <w:rsid w:val="007A0EDA"/>
    <w:rsid w:val="007A1AFD"/>
    <w:rsid w:val="007A3B0E"/>
    <w:rsid w:val="007A4140"/>
    <w:rsid w:val="007A47DF"/>
    <w:rsid w:val="007A70C8"/>
    <w:rsid w:val="007B0876"/>
    <w:rsid w:val="007B28F7"/>
    <w:rsid w:val="007B357E"/>
    <w:rsid w:val="007B39C6"/>
    <w:rsid w:val="007B5994"/>
    <w:rsid w:val="007B5F43"/>
    <w:rsid w:val="007C4712"/>
    <w:rsid w:val="007C4C3C"/>
    <w:rsid w:val="007C5081"/>
    <w:rsid w:val="007C5584"/>
    <w:rsid w:val="007C6505"/>
    <w:rsid w:val="007C7B3E"/>
    <w:rsid w:val="007D1464"/>
    <w:rsid w:val="007D1E14"/>
    <w:rsid w:val="007D2C4D"/>
    <w:rsid w:val="007D4AD8"/>
    <w:rsid w:val="007D64BD"/>
    <w:rsid w:val="007D6C0E"/>
    <w:rsid w:val="007D76BB"/>
    <w:rsid w:val="007E0661"/>
    <w:rsid w:val="007E07C2"/>
    <w:rsid w:val="007E0D6A"/>
    <w:rsid w:val="007E0FA7"/>
    <w:rsid w:val="007E18C3"/>
    <w:rsid w:val="007E4078"/>
    <w:rsid w:val="007E5065"/>
    <w:rsid w:val="007E5C8F"/>
    <w:rsid w:val="007E5EDE"/>
    <w:rsid w:val="007E65FD"/>
    <w:rsid w:val="007F00F1"/>
    <w:rsid w:val="007F2DD6"/>
    <w:rsid w:val="007F2E4A"/>
    <w:rsid w:val="007F3215"/>
    <w:rsid w:val="007F3676"/>
    <w:rsid w:val="007F4C21"/>
    <w:rsid w:val="007F69FC"/>
    <w:rsid w:val="007F6FBB"/>
    <w:rsid w:val="007F7624"/>
    <w:rsid w:val="007F7840"/>
    <w:rsid w:val="0080044B"/>
    <w:rsid w:val="00801077"/>
    <w:rsid w:val="0080261B"/>
    <w:rsid w:val="0080275F"/>
    <w:rsid w:val="00805B63"/>
    <w:rsid w:val="00806407"/>
    <w:rsid w:val="00806AC5"/>
    <w:rsid w:val="00806F04"/>
    <w:rsid w:val="00811041"/>
    <w:rsid w:val="00811780"/>
    <w:rsid w:val="0081276D"/>
    <w:rsid w:val="00812DE7"/>
    <w:rsid w:val="0081316F"/>
    <w:rsid w:val="008154A5"/>
    <w:rsid w:val="0081671C"/>
    <w:rsid w:val="00820B6F"/>
    <w:rsid w:val="008211B2"/>
    <w:rsid w:val="00822E5D"/>
    <w:rsid w:val="0082361F"/>
    <w:rsid w:val="00823F1B"/>
    <w:rsid w:val="00824034"/>
    <w:rsid w:val="008240C8"/>
    <w:rsid w:val="008242C1"/>
    <w:rsid w:val="00824A0C"/>
    <w:rsid w:val="008251AC"/>
    <w:rsid w:val="008258AA"/>
    <w:rsid w:val="008278F9"/>
    <w:rsid w:val="008300AD"/>
    <w:rsid w:val="00831575"/>
    <w:rsid w:val="00831DA3"/>
    <w:rsid w:val="008350B9"/>
    <w:rsid w:val="00835EA4"/>
    <w:rsid w:val="00836CA4"/>
    <w:rsid w:val="008376FF"/>
    <w:rsid w:val="0084061C"/>
    <w:rsid w:val="00840726"/>
    <w:rsid w:val="00840AAF"/>
    <w:rsid w:val="00840ABA"/>
    <w:rsid w:val="00844558"/>
    <w:rsid w:val="00846806"/>
    <w:rsid w:val="00846A38"/>
    <w:rsid w:val="00846ABD"/>
    <w:rsid w:val="00850908"/>
    <w:rsid w:val="00850D48"/>
    <w:rsid w:val="008515C7"/>
    <w:rsid w:val="0085282E"/>
    <w:rsid w:val="00852D3E"/>
    <w:rsid w:val="008532F0"/>
    <w:rsid w:val="00857FFC"/>
    <w:rsid w:val="00862131"/>
    <w:rsid w:val="008647FA"/>
    <w:rsid w:val="00870241"/>
    <w:rsid w:val="00870CA9"/>
    <w:rsid w:val="008713B1"/>
    <w:rsid w:val="00872FE7"/>
    <w:rsid w:val="00873316"/>
    <w:rsid w:val="00876603"/>
    <w:rsid w:val="008821A2"/>
    <w:rsid w:val="00882820"/>
    <w:rsid w:val="0088331E"/>
    <w:rsid w:val="00883828"/>
    <w:rsid w:val="008844BD"/>
    <w:rsid w:val="00885B81"/>
    <w:rsid w:val="00887F70"/>
    <w:rsid w:val="00892025"/>
    <w:rsid w:val="008946A3"/>
    <w:rsid w:val="00894CBB"/>
    <w:rsid w:val="00895524"/>
    <w:rsid w:val="008964C7"/>
    <w:rsid w:val="00896D7D"/>
    <w:rsid w:val="0089734D"/>
    <w:rsid w:val="008A0217"/>
    <w:rsid w:val="008A07D5"/>
    <w:rsid w:val="008A1F19"/>
    <w:rsid w:val="008A318D"/>
    <w:rsid w:val="008A4CCD"/>
    <w:rsid w:val="008A4F94"/>
    <w:rsid w:val="008A5461"/>
    <w:rsid w:val="008A55B2"/>
    <w:rsid w:val="008A78DB"/>
    <w:rsid w:val="008A7C27"/>
    <w:rsid w:val="008B02A4"/>
    <w:rsid w:val="008B1C4C"/>
    <w:rsid w:val="008B4CC0"/>
    <w:rsid w:val="008B6A7B"/>
    <w:rsid w:val="008C00FB"/>
    <w:rsid w:val="008C243E"/>
    <w:rsid w:val="008C2E49"/>
    <w:rsid w:val="008C3268"/>
    <w:rsid w:val="008C377A"/>
    <w:rsid w:val="008C4A13"/>
    <w:rsid w:val="008C76D2"/>
    <w:rsid w:val="008C7D75"/>
    <w:rsid w:val="008C7E52"/>
    <w:rsid w:val="008D0148"/>
    <w:rsid w:val="008D068D"/>
    <w:rsid w:val="008D06B8"/>
    <w:rsid w:val="008D0E22"/>
    <w:rsid w:val="008D23EB"/>
    <w:rsid w:val="008D2D20"/>
    <w:rsid w:val="008D3720"/>
    <w:rsid w:val="008D66AD"/>
    <w:rsid w:val="008D7B74"/>
    <w:rsid w:val="008E0289"/>
    <w:rsid w:val="008E0A19"/>
    <w:rsid w:val="008E280F"/>
    <w:rsid w:val="008E2885"/>
    <w:rsid w:val="008E2987"/>
    <w:rsid w:val="008E3C0A"/>
    <w:rsid w:val="008E4185"/>
    <w:rsid w:val="008E5941"/>
    <w:rsid w:val="008E66EE"/>
    <w:rsid w:val="008E6A34"/>
    <w:rsid w:val="008E7870"/>
    <w:rsid w:val="008F0076"/>
    <w:rsid w:val="008F1270"/>
    <w:rsid w:val="008F1FAC"/>
    <w:rsid w:val="008F2730"/>
    <w:rsid w:val="008F49B4"/>
    <w:rsid w:val="008F6D9A"/>
    <w:rsid w:val="00900E36"/>
    <w:rsid w:val="00901684"/>
    <w:rsid w:val="00902338"/>
    <w:rsid w:val="009072D2"/>
    <w:rsid w:val="00910F85"/>
    <w:rsid w:val="009112ED"/>
    <w:rsid w:val="00911E93"/>
    <w:rsid w:val="00912DD3"/>
    <w:rsid w:val="00913CF2"/>
    <w:rsid w:val="00915543"/>
    <w:rsid w:val="0091596F"/>
    <w:rsid w:val="009205A1"/>
    <w:rsid w:val="00920A54"/>
    <w:rsid w:val="0092172A"/>
    <w:rsid w:val="00921E87"/>
    <w:rsid w:val="0092266D"/>
    <w:rsid w:val="009251B4"/>
    <w:rsid w:val="00925B8E"/>
    <w:rsid w:val="009260D1"/>
    <w:rsid w:val="00926730"/>
    <w:rsid w:val="00927645"/>
    <w:rsid w:val="00927D67"/>
    <w:rsid w:val="0093017C"/>
    <w:rsid w:val="00930458"/>
    <w:rsid w:val="00931862"/>
    <w:rsid w:val="00931B62"/>
    <w:rsid w:val="00932C5C"/>
    <w:rsid w:val="00935085"/>
    <w:rsid w:val="009366CC"/>
    <w:rsid w:val="00936A3F"/>
    <w:rsid w:val="00940F94"/>
    <w:rsid w:val="00942958"/>
    <w:rsid w:val="009433B2"/>
    <w:rsid w:val="009439FB"/>
    <w:rsid w:val="00944930"/>
    <w:rsid w:val="009464C4"/>
    <w:rsid w:val="0094664A"/>
    <w:rsid w:val="00946AA6"/>
    <w:rsid w:val="00950307"/>
    <w:rsid w:val="009515B5"/>
    <w:rsid w:val="009520CD"/>
    <w:rsid w:val="00956407"/>
    <w:rsid w:val="009574D1"/>
    <w:rsid w:val="00960EDD"/>
    <w:rsid w:val="00962219"/>
    <w:rsid w:val="009629A5"/>
    <w:rsid w:val="00967FDB"/>
    <w:rsid w:val="009732F9"/>
    <w:rsid w:val="0097334F"/>
    <w:rsid w:val="0097340C"/>
    <w:rsid w:val="00974552"/>
    <w:rsid w:val="00975437"/>
    <w:rsid w:val="0098561A"/>
    <w:rsid w:val="00986294"/>
    <w:rsid w:val="00986780"/>
    <w:rsid w:val="009872F4"/>
    <w:rsid w:val="009908EF"/>
    <w:rsid w:val="0099361F"/>
    <w:rsid w:val="00994101"/>
    <w:rsid w:val="0099593D"/>
    <w:rsid w:val="00995BF9"/>
    <w:rsid w:val="00995EBB"/>
    <w:rsid w:val="009961F3"/>
    <w:rsid w:val="009A0834"/>
    <w:rsid w:val="009A0D66"/>
    <w:rsid w:val="009A102B"/>
    <w:rsid w:val="009A2111"/>
    <w:rsid w:val="009A2BF7"/>
    <w:rsid w:val="009A3715"/>
    <w:rsid w:val="009A3EAB"/>
    <w:rsid w:val="009A411F"/>
    <w:rsid w:val="009A4C03"/>
    <w:rsid w:val="009A6ED2"/>
    <w:rsid w:val="009B0FBF"/>
    <w:rsid w:val="009B60FD"/>
    <w:rsid w:val="009B69D0"/>
    <w:rsid w:val="009B6AA1"/>
    <w:rsid w:val="009C0B6F"/>
    <w:rsid w:val="009C3076"/>
    <w:rsid w:val="009C4BEB"/>
    <w:rsid w:val="009C56B1"/>
    <w:rsid w:val="009C6749"/>
    <w:rsid w:val="009C7777"/>
    <w:rsid w:val="009D0A86"/>
    <w:rsid w:val="009D2FDF"/>
    <w:rsid w:val="009D3999"/>
    <w:rsid w:val="009D59DB"/>
    <w:rsid w:val="009D60BB"/>
    <w:rsid w:val="009D622A"/>
    <w:rsid w:val="009E114B"/>
    <w:rsid w:val="009E1873"/>
    <w:rsid w:val="009E1F26"/>
    <w:rsid w:val="009E545E"/>
    <w:rsid w:val="009E5961"/>
    <w:rsid w:val="009E5BE1"/>
    <w:rsid w:val="009E7DE4"/>
    <w:rsid w:val="009F338E"/>
    <w:rsid w:val="009F3697"/>
    <w:rsid w:val="009F4DD9"/>
    <w:rsid w:val="009F6CB4"/>
    <w:rsid w:val="00A008A1"/>
    <w:rsid w:val="00A0133A"/>
    <w:rsid w:val="00A0195B"/>
    <w:rsid w:val="00A03C3F"/>
    <w:rsid w:val="00A03D27"/>
    <w:rsid w:val="00A0604F"/>
    <w:rsid w:val="00A10610"/>
    <w:rsid w:val="00A1154C"/>
    <w:rsid w:val="00A1218F"/>
    <w:rsid w:val="00A12BA0"/>
    <w:rsid w:val="00A13DC4"/>
    <w:rsid w:val="00A17C49"/>
    <w:rsid w:val="00A21F9D"/>
    <w:rsid w:val="00A305A1"/>
    <w:rsid w:val="00A311DD"/>
    <w:rsid w:val="00A318AD"/>
    <w:rsid w:val="00A32387"/>
    <w:rsid w:val="00A32DCC"/>
    <w:rsid w:val="00A331BB"/>
    <w:rsid w:val="00A33644"/>
    <w:rsid w:val="00A33D8B"/>
    <w:rsid w:val="00A34836"/>
    <w:rsid w:val="00A36206"/>
    <w:rsid w:val="00A36852"/>
    <w:rsid w:val="00A40339"/>
    <w:rsid w:val="00A405B9"/>
    <w:rsid w:val="00A419BE"/>
    <w:rsid w:val="00A42408"/>
    <w:rsid w:val="00A42D17"/>
    <w:rsid w:val="00A43FF8"/>
    <w:rsid w:val="00A51A90"/>
    <w:rsid w:val="00A52CBA"/>
    <w:rsid w:val="00A5307D"/>
    <w:rsid w:val="00A54F6A"/>
    <w:rsid w:val="00A55C02"/>
    <w:rsid w:val="00A55EE8"/>
    <w:rsid w:val="00A56E2B"/>
    <w:rsid w:val="00A574A4"/>
    <w:rsid w:val="00A60CD4"/>
    <w:rsid w:val="00A64463"/>
    <w:rsid w:val="00A64657"/>
    <w:rsid w:val="00A64E8E"/>
    <w:rsid w:val="00A654DC"/>
    <w:rsid w:val="00A65798"/>
    <w:rsid w:val="00A67BBC"/>
    <w:rsid w:val="00A706D2"/>
    <w:rsid w:val="00A710B0"/>
    <w:rsid w:val="00A716D6"/>
    <w:rsid w:val="00A7226F"/>
    <w:rsid w:val="00A744A5"/>
    <w:rsid w:val="00A74BD0"/>
    <w:rsid w:val="00A752AF"/>
    <w:rsid w:val="00A753DD"/>
    <w:rsid w:val="00A76E7B"/>
    <w:rsid w:val="00A812C5"/>
    <w:rsid w:val="00A81405"/>
    <w:rsid w:val="00A8496A"/>
    <w:rsid w:val="00A84CF9"/>
    <w:rsid w:val="00A86A6E"/>
    <w:rsid w:val="00A86CA0"/>
    <w:rsid w:val="00A86EC8"/>
    <w:rsid w:val="00A8737B"/>
    <w:rsid w:val="00A90491"/>
    <w:rsid w:val="00A9184A"/>
    <w:rsid w:val="00A92A6A"/>
    <w:rsid w:val="00A9498A"/>
    <w:rsid w:val="00A95493"/>
    <w:rsid w:val="00A967F7"/>
    <w:rsid w:val="00A96C5E"/>
    <w:rsid w:val="00A97AC7"/>
    <w:rsid w:val="00AA01A1"/>
    <w:rsid w:val="00AA09CF"/>
    <w:rsid w:val="00AA1C85"/>
    <w:rsid w:val="00AA590C"/>
    <w:rsid w:val="00AA5AFD"/>
    <w:rsid w:val="00AB0E5E"/>
    <w:rsid w:val="00AB3220"/>
    <w:rsid w:val="00AB37AD"/>
    <w:rsid w:val="00AC182E"/>
    <w:rsid w:val="00AC2717"/>
    <w:rsid w:val="00AC2920"/>
    <w:rsid w:val="00AC4220"/>
    <w:rsid w:val="00AC4A0D"/>
    <w:rsid w:val="00AC5285"/>
    <w:rsid w:val="00AC5615"/>
    <w:rsid w:val="00AC6275"/>
    <w:rsid w:val="00AC7D61"/>
    <w:rsid w:val="00AD037B"/>
    <w:rsid w:val="00AD07F4"/>
    <w:rsid w:val="00AD0D7B"/>
    <w:rsid w:val="00AD103D"/>
    <w:rsid w:val="00AD34AF"/>
    <w:rsid w:val="00AD34FA"/>
    <w:rsid w:val="00AD3608"/>
    <w:rsid w:val="00AD3D10"/>
    <w:rsid w:val="00AD431B"/>
    <w:rsid w:val="00AD514E"/>
    <w:rsid w:val="00AD65ED"/>
    <w:rsid w:val="00AD685F"/>
    <w:rsid w:val="00AD7945"/>
    <w:rsid w:val="00AD7F82"/>
    <w:rsid w:val="00AE0F81"/>
    <w:rsid w:val="00AE1422"/>
    <w:rsid w:val="00AE17C2"/>
    <w:rsid w:val="00AE354B"/>
    <w:rsid w:val="00AE4FC7"/>
    <w:rsid w:val="00AE559F"/>
    <w:rsid w:val="00AE62E0"/>
    <w:rsid w:val="00AE6ACE"/>
    <w:rsid w:val="00AF08E7"/>
    <w:rsid w:val="00AF0CE5"/>
    <w:rsid w:val="00AF1166"/>
    <w:rsid w:val="00AF158A"/>
    <w:rsid w:val="00AF22C9"/>
    <w:rsid w:val="00AF3F1B"/>
    <w:rsid w:val="00AF4D26"/>
    <w:rsid w:val="00AF5EA9"/>
    <w:rsid w:val="00B00E91"/>
    <w:rsid w:val="00B011E1"/>
    <w:rsid w:val="00B03F8A"/>
    <w:rsid w:val="00B0542B"/>
    <w:rsid w:val="00B05642"/>
    <w:rsid w:val="00B058F9"/>
    <w:rsid w:val="00B066C9"/>
    <w:rsid w:val="00B071F4"/>
    <w:rsid w:val="00B0760D"/>
    <w:rsid w:val="00B11191"/>
    <w:rsid w:val="00B111D9"/>
    <w:rsid w:val="00B11EF4"/>
    <w:rsid w:val="00B13E6D"/>
    <w:rsid w:val="00B15A8A"/>
    <w:rsid w:val="00B21E96"/>
    <w:rsid w:val="00B22878"/>
    <w:rsid w:val="00B234E7"/>
    <w:rsid w:val="00B247A7"/>
    <w:rsid w:val="00B249DE"/>
    <w:rsid w:val="00B250A8"/>
    <w:rsid w:val="00B2525F"/>
    <w:rsid w:val="00B2794B"/>
    <w:rsid w:val="00B27C6D"/>
    <w:rsid w:val="00B3033F"/>
    <w:rsid w:val="00B30511"/>
    <w:rsid w:val="00B324CE"/>
    <w:rsid w:val="00B329DF"/>
    <w:rsid w:val="00B34A52"/>
    <w:rsid w:val="00B40604"/>
    <w:rsid w:val="00B406B3"/>
    <w:rsid w:val="00B42515"/>
    <w:rsid w:val="00B43143"/>
    <w:rsid w:val="00B435BF"/>
    <w:rsid w:val="00B442E5"/>
    <w:rsid w:val="00B4446A"/>
    <w:rsid w:val="00B44A21"/>
    <w:rsid w:val="00B46916"/>
    <w:rsid w:val="00B46EF9"/>
    <w:rsid w:val="00B50CE9"/>
    <w:rsid w:val="00B52F38"/>
    <w:rsid w:val="00B53B06"/>
    <w:rsid w:val="00B53FBC"/>
    <w:rsid w:val="00B55E65"/>
    <w:rsid w:val="00B56B3C"/>
    <w:rsid w:val="00B60F08"/>
    <w:rsid w:val="00B63255"/>
    <w:rsid w:val="00B63821"/>
    <w:rsid w:val="00B63EDE"/>
    <w:rsid w:val="00B64DC8"/>
    <w:rsid w:val="00B657FB"/>
    <w:rsid w:val="00B70032"/>
    <w:rsid w:val="00B705DE"/>
    <w:rsid w:val="00B711EE"/>
    <w:rsid w:val="00B71400"/>
    <w:rsid w:val="00B7459B"/>
    <w:rsid w:val="00B7696E"/>
    <w:rsid w:val="00B771C4"/>
    <w:rsid w:val="00B8016A"/>
    <w:rsid w:val="00B81E34"/>
    <w:rsid w:val="00B82483"/>
    <w:rsid w:val="00B825A9"/>
    <w:rsid w:val="00B82D8D"/>
    <w:rsid w:val="00B865D5"/>
    <w:rsid w:val="00B87550"/>
    <w:rsid w:val="00B9351F"/>
    <w:rsid w:val="00B944F0"/>
    <w:rsid w:val="00B97419"/>
    <w:rsid w:val="00BA1102"/>
    <w:rsid w:val="00BA434F"/>
    <w:rsid w:val="00BA6D04"/>
    <w:rsid w:val="00BA7081"/>
    <w:rsid w:val="00BA7751"/>
    <w:rsid w:val="00BB09E6"/>
    <w:rsid w:val="00BB3AFB"/>
    <w:rsid w:val="00BB63FC"/>
    <w:rsid w:val="00BB7524"/>
    <w:rsid w:val="00BC0111"/>
    <w:rsid w:val="00BC0E15"/>
    <w:rsid w:val="00BC17E3"/>
    <w:rsid w:val="00BC27DB"/>
    <w:rsid w:val="00BC40DE"/>
    <w:rsid w:val="00BC4DD1"/>
    <w:rsid w:val="00BC58B8"/>
    <w:rsid w:val="00BC6266"/>
    <w:rsid w:val="00BC794F"/>
    <w:rsid w:val="00BD0D39"/>
    <w:rsid w:val="00BD216D"/>
    <w:rsid w:val="00BD35E8"/>
    <w:rsid w:val="00BD397C"/>
    <w:rsid w:val="00BD44EB"/>
    <w:rsid w:val="00BD6E11"/>
    <w:rsid w:val="00BE0291"/>
    <w:rsid w:val="00BE03D5"/>
    <w:rsid w:val="00BE0529"/>
    <w:rsid w:val="00BE0B52"/>
    <w:rsid w:val="00BE367B"/>
    <w:rsid w:val="00BE4DC9"/>
    <w:rsid w:val="00BE54A6"/>
    <w:rsid w:val="00BE5F19"/>
    <w:rsid w:val="00BE6154"/>
    <w:rsid w:val="00BE7577"/>
    <w:rsid w:val="00BF05F1"/>
    <w:rsid w:val="00BF077B"/>
    <w:rsid w:val="00BF1129"/>
    <w:rsid w:val="00BF20BE"/>
    <w:rsid w:val="00BF2E6C"/>
    <w:rsid w:val="00BF500E"/>
    <w:rsid w:val="00BF5051"/>
    <w:rsid w:val="00BF6092"/>
    <w:rsid w:val="00C00804"/>
    <w:rsid w:val="00C00AF0"/>
    <w:rsid w:val="00C01F11"/>
    <w:rsid w:val="00C02AF7"/>
    <w:rsid w:val="00C02EB0"/>
    <w:rsid w:val="00C02EC0"/>
    <w:rsid w:val="00C03A7A"/>
    <w:rsid w:val="00C04C8D"/>
    <w:rsid w:val="00C05224"/>
    <w:rsid w:val="00C06959"/>
    <w:rsid w:val="00C1056E"/>
    <w:rsid w:val="00C105EB"/>
    <w:rsid w:val="00C10BC8"/>
    <w:rsid w:val="00C113BA"/>
    <w:rsid w:val="00C11C15"/>
    <w:rsid w:val="00C11F2B"/>
    <w:rsid w:val="00C1374B"/>
    <w:rsid w:val="00C142BD"/>
    <w:rsid w:val="00C15512"/>
    <w:rsid w:val="00C1556A"/>
    <w:rsid w:val="00C1686E"/>
    <w:rsid w:val="00C20B49"/>
    <w:rsid w:val="00C22580"/>
    <w:rsid w:val="00C230BB"/>
    <w:rsid w:val="00C25854"/>
    <w:rsid w:val="00C25D52"/>
    <w:rsid w:val="00C30361"/>
    <w:rsid w:val="00C30C6F"/>
    <w:rsid w:val="00C32CA0"/>
    <w:rsid w:val="00C33AE1"/>
    <w:rsid w:val="00C357A0"/>
    <w:rsid w:val="00C362DB"/>
    <w:rsid w:val="00C37775"/>
    <w:rsid w:val="00C37B3A"/>
    <w:rsid w:val="00C40257"/>
    <w:rsid w:val="00C407D1"/>
    <w:rsid w:val="00C40B47"/>
    <w:rsid w:val="00C44A67"/>
    <w:rsid w:val="00C44D86"/>
    <w:rsid w:val="00C45ED7"/>
    <w:rsid w:val="00C46A07"/>
    <w:rsid w:val="00C46A7B"/>
    <w:rsid w:val="00C50439"/>
    <w:rsid w:val="00C50502"/>
    <w:rsid w:val="00C512F9"/>
    <w:rsid w:val="00C525BD"/>
    <w:rsid w:val="00C530DB"/>
    <w:rsid w:val="00C56E44"/>
    <w:rsid w:val="00C576F4"/>
    <w:rsid w:val="00C577FC"/>
    <w:rsid w:val="00C6012B"/>
    <w:rsid w:val="00C62845"/>
    <w:rsid w:val="00C638B7"/>
    <w:rsid w:val="00C64B27"/>
    <w:rsid w:val="00C64CED"/>
    <w:rsid w:val="00C655D1"/>
    <w:rsid w:val="00C65CDA"/>
    <w:rsid w:val="00C67785"/>
    <w:rsid w:val="00C70393"/>
    <w:rsid w:val="00C71943"/>
    <w:rsid w:val="00C721D9"/>
    <w:rsid w:val="00C7265E"/>
    <w:rsid w:val="00C72CD4"/>
    <w:rsid w:val="00C7384A"/>
    <w:rsid w:val="00C73BF9"/>
    <w:rsid w:val="00C7518E"/>
    <w:rsid w:val="00C82918"/>
    <w:rsid w:val="00C87906"/>
    <w:rsid w:val="00C91B11"/>
    <w:rsid w:val="00C922CC"/>
    <w:rsid w:val="00C93B65"/>
    <w:rsid w:val="00C93EF5"/>
    <w:rsid w:val="00C93FC4"/>
    <w:rsid w:val="00C94B63"/>
    <w:rsid w:val="00C95275"/>
    <w:rsid w:val="00C95793"/>
    <w:rsid w:val="00C96E91"/>
    <w:rsid w:val="00C979DE"/>
    <w:rsid w:val="00C97F1E"/>
    <w:rsid w:val="00CA1376"/>
    <w:rsid w:val="00CA1443"/>
    <w:rsid w:val="00CA3905"/>
    <w:rsid w:val="00CA68B2"/>
    <w:rsid w:val="00CA752E"/>
    <w:rsid w:val="00CB0DDE"/>
    <w:rsid w:val="00CB120E"/>
    <w:rsid w:val="00CB4FF6"/>
    <w:rsid w:val="00CB5FF5"/>
    <w:rsid w:val="00CB638F"/>
    <w:rsid w:val="00CB6B1B"/>
    <w:rsid w:val="00CC014A"/>
    <w:rsid w:val="00CC0F65"/>
    <w:rsid w:val="00CC0FC2"/>
    <w:rsid w:val="00CC1194"/>
    <w:rsid w:val="00CC59B9"/>
    <w:rsid w:val="00CC69D2"/>
    <w:rsid w:val="00CC73C0"/>
    <w:rsid w:val="00CD0977"/>
    <w:rsid w:val="00CD1FEF"/>
    <w:rsid w:val="00CD3266"/>
    <w:rsid w:val="00CD345E"/>
    <w:rsid w:val="00CD4EB0"/>
    <w:rsid w:val="00CD51A6"/>
    <w:rsid w:val="00CD54F4"/>
    <w:rsid w:val="00CD69F3"/>
    <w:rsid w:val="00CE400A"/>
    <w:rsid w:val="00CE47D0"/>
    <w:rsid w:val="00CE6D84"/>
    <w:rsid w:val="00CE75EC"/>
    <w:rsid w:val="00CE7A8B"/>
    <w:rsid w:val="00CF3518"/>
    <w:rsid w:val="00CF48BE"/>
    <w:rsid w:val="00CF61D9"/>
    <w:rsid w:val="00D01D70"/>
    <w:rsid w:val="00D03489"/>
    <w:rsid w:val="00D04CAC"/>
    <w:rsid w:val="00D04D77"/>
    <w:rsid w:val="00D0700A"/>
    <w:rsid w:val="00D076B4"/>
    <w:rsid w:val="00D12644"/>
    <w:rsid w:val="00D15CFA"/>
    <w:rsid w:val="00D21229"/>
    <w:rsid w:val="00D21616"/>
    <w:rsid w:val="00D23329"/>
    <w:rsid w:val="00D23B5E"/>
    <w:rsid w:val="00D2415A"/>
    <w:rsid w:val="00D26E3A"/>
    <w:rsid w:val="00D3210B"/>
    <w:rsid w:val="00D33D76"/>
    <w:rsid w:val="00D341F6"/>
    <w:rsid w:val="00D344B9"/>
    <w:rsid w:val="00D37BF3"/>
    <w:rsid w:val="00D41EB1"/>
    <w:rsid w:val="00D422A0"/>
    <w:rsid w:val="00D42BBE"/>
    <w:rsid w:val="00D45045"/>
    <w:rsid w:val="00D477CF"/>
    <w:rsid w:val="00D5035E"/>
    <w:rsid w:val="00D541B3"/>
    <w:rsid w:val="00D56B91"/>
    <w:rsid w:val="00D614BF"/>
    <w:rsid w:val="00D61D46"/>
    <w:rsid w:val="00D62A96"/>
    <w:rsid w:val="00D62C23"/>
    <w:rsid w:val="00D6315A"/>
    <w:rsid w:val="00D634D2"/>
    <w:rsid w:val="00D6374C"/>
    <w:rsid w:val="00D64389"/>
    <w:rsid w:val="00D64DF5"/>
    <w:rsid w:val="00D654FB"/>
    <w:rsid w:val="00D67313"/>
    <w:rsid w:val="00D704EC"/>
    <w:rsid w:val="00D71B35"/>
    <w:rsid w:val="00D71C3E"/>
    <w:rsid w:val="00D7286A"/>
    <w:rsid w:val="00D73D77"/>
    <w:rsid w:val="00D74F22"/>
    <w:rsid w:val="00D7635C"/>
    <w:rsid w:val="00D81FAB"/>
    <w:rsid w:val="00D86F61"/>
    <w:rsid w:val="00D87BA3"/>
    <w:rsid w:val="00D87C01"/>
    <w:rsid w:val="00D900CF"/>
    <w:rsid w:val="00D90958"/>
    <w:rsid w:val="00D923FD"/>
    <w:rsid w:val="00D9251B"/>
    <w:rsid w:val="00D9503F"/>
    <w:rsid w:val="00D96412"/>
    <w:rsid w:val="00D97C96"/>
    <w:rsid w:val="00DA0632"/>
    <w:rsid w:val="00DA2B22"/>
    <w:rsid w:val="00DA4DB0"/>
    <w:rsid w:val="00DA75C5"/>
    <w:rsid w:val="00DA787C"/>
    <w:rsid w:val="00DB01BF"/>
    <w:rsid w:val="00DB0270"/>
    <w:rsid w:val="00DB2505"/>
    <w:rsid w:val="00DB5064"/>
    <w:rsid w:val="00DB57B8"/>
    <w:rsid w:val="00DB7828"/>
    <w:rsid w:val="00DC2FC1"/>
    <w:rsid w:val="00DC435F"/>
    <w:rsid w:val="00DC7661"/>
    <w:rsid w:val="00DD03B7"/>
    <w:rsid w:val="00DD0A8E"/>
    <w:rsid w:val="00DD23DA"/>
    <w:rsid w:val="00DD4367"/>
    <w:rsid w:val="00DD5DE5"/>
    <w:rsid w:val="00DE12FC"/>
    <w:rsid w:val="00DE1AD7"/>
    <w:rsid w:val="00DE218E"/>
    <w:rsid w:val="00DE5A54"/>
    <w:rsid w:val="00DE6DF6"/>
    <w:rsid w:val="00DF43DA"/>
    <w:rsid w:val="00DF45D7"/>
    <w:rsid w:val="00DF6F62"/>
    <w:rsid w:val="00DF7BCD"/>
    <w:rsid w:val="00E006B3"/>
    <w:rsid w:val="00E02D9C"/>
    <w:rsid w:val="00E041C0"/>
    <w:rsid w:val="00E04B05"/>
    <w:rsid w:val="00E050CF"/>
    <w:rsid w:val="00E0637A"/>
    <w:rsid w:val="00E12011"/>
    <w:rsid w:val="00E12712"/>
    <w:rsid w:val="00E12E7B"/>
    <w:rsid w:val="00E134E5"/>
    <w:rsid w:val="00E14A96"/>
    <w:rsid w:val="00E157CF"/>
    <w:rsid w:val="00E165AB"/>
    <w:rsid w:val="00E16DFE"/>
    <w:rsid w:val="00E17A02"/>
    <w:rsid w:val="00E200CE"/>
    <w:rsid w:val="00E2012F"/>
    <w:rsid w:val="00E22980"/>
    <w:rsid w:val="00E22A86"/>
    <w:rsid w:val="00E24EE4"/>
    <w:rsid w:val="00E26F60"/>
    <w:rsid w:val="00E27383"/>
    <w:rsid w:val="00E27EE8"/>
    <w:rsid w:val="00E30238"/>
    <w:rsid w:val="00E3362F"/>
    <w:rsid w:val="00E34BBD"/>
    <w:rsid w:val="00E34BE9"/>
    <w:rsid w:val="00E34E2A"/>
    <w:rsid w:val="00E365EC"/>
    <w:rsid w:val="00E37E2B"/>
    <w:rsid w:val="00E42A1C"/>
    <w:rsid w:val="00E43643"/>
    <w:rsid w:val="00E437A8"/>
    <w:rsid w:val="00E43BAA"/>
    <w:rsid w:val="00E46B4C"/>
    <w:rsid w:val="00E46DB8"/>
    <w:rsid w:val="00E4701A"/>
    <w:rsid w:val="00E47694"/>
    <w:rsid w:val="00E5030E"/>
    <w:rsid w:val="00E557DC"/>
    <w:rsid w:val="00E559B7"/>
    <w:rsid w:val="00E56221"/>
    <w:rsid w:val="00E5760F"/>
    <w:rsid w:val="00E61897"/>
    <w:rsid w:val="00E63219"/>
    <w:rsid w:val="00E65BA8"/>
    <w:rsid w:val="00E66B93"/>
    <w:rsid w:val="00E66E08"/>
    <w:rsid w:val="00E671DC"/>
    <w:rsid w:val="00E6788B"/>
    <w:rsid w:val="00E70B26"/>
    <w:rsid w:val="00E70B9C"/>
    <w:rsid w:val="00E71A04"/>
    <w:rsid w:val="00E71B1D"/>
    <w:rsid w:val="00E71E9B"/>
    <w:rsid w:val="00E727EA"/>
    <w:rsid w:val="00E72885"/>
    <w:rsid w:val="00E73052"/>
    <w:rsid w:val="00E73153"/>
    <w:rsid w:val="00E7360A"/>
    <w:rsid w:val="00E7470C"/>
    <w:rsid w:val="00E75925"/>
    <w:rsid w:val="00E75D72"/>
    <w:rsid w:val="00E75E14"/>
    <w:rsid w:val="00E825DD"/>
    <w:rsid w:val="00E82C4E"/>
    <w:rsid w:val="00E82FF5"/>
    <w:rsid w:val="00E83842"/>
    <w:rsid w:val="00E8398A"/>
    <w:rsid w:val="00E83B25"/>
    <w:rsid w:val="00E83DD5"/>
    <w:rsid w:val="00E83E53"/>
    <w:rsid w:val="00E85E29"/>
    <w:rsid w:val="00E87C1D"/>
    <w:rsid w:val="00E908CF"/>
    <w:rsid w:val="00E92F18"/>
    <w:rsid w:val="00E960CD"/>
    <w:rsid w:val="00E96D8A"/>
    <w:rsid w:val="00E971B2"/>
    <w:rsid w:val="00E97BBE"/>
    <w:rsid w:val="00EA0E2E"/>
    <w:rsid w:val="00EA0F0F"/>
    <w:rsid w:val="00EA2BE5"/>
    <w:rsid w:val="00EA3502"/>
    <w:rsid w:val="00EA5E78"/>
    <w:rsid w:val="00EA6A42"/>
    <w:rsid w:val="00EB101A"/>
    <w:rsid w:val="00EB1848"/>
    <w:rsid w:val="00EB1BF6"/>
    <w:rsid w:val="00EB1E3B"/>
    <w:rsid w:val="00EB3681"/>
    <w:rsid w:val="00EB517D"/>
    <w:rsid w:val="00EB5FAA"/>
    <w:rsid w:val="00EB67FC"/>
    <w:rsid w:val="00EB6C06"/>
    <w:rsid w:val="00EC1389"/>
    <w:rsid w:val="00EC22C7"/>
    <w:rsid w:val="00EC2820"/>
    <w:rsid w:val="00EC2A99"/>
    <w:rsid w:val="00EC4245"/>
    <w:rsid w:val="00EC6FAB"/>
    <w:rsid w:val="00EC77A1"/>
    <w:rsid w:val="00ED01B3"/>
    <w:rsid w:val="00ED34A9"/>
    <w:rsid w:val="00ED3718"/>
    <w:rsid w:val="00ED3E0D"/>
    <w:rsid w:val="00ED47D4"/>
    <w:rsid w:val="00EE12F9"/>
    <w:rsid w:val="00EE181A"/>
    <w:rsid w:val="00EE1B84"/>
    <w:rsid w:val="00EE2BA9"/>
    <w:rsid w:val="00EE2CCA"/>
    <w:rsid w:val="00EE3B75"/>
    <w:rsid w:val="00EE4522"/>
    <w:rsid w:val="00EE5179"/>
    <w:rsid w:val="00EE5B4A"/>
    <w:rsid w:val="00EE6A1E"/>
    <w:rsid w:val="00EE7EDC"/>
    <w:rsid w:val="00EF2CC6"/>
    <w:rsid w:val="00EF32AE"/>
    <w:rsid w:val="00EF46F5"/>
    <w:rsid w:val="00EF76C8"/>
    <w:rsid w:val="00F00F3C"/>
    <w:rsid w:val="00F027C3"/>
    <w:rsid w:val="00F04239"/>
    <w:rsid w:val="00F074B1"/>
    <w:rsid w:val="00F1009E"/>
    <w:rsid w:val="00F1278F"/>
    <w:rsid w:val="00F12C69"/>
    <w:rsid w:val="00F12F50"/>
    <w:rsid w:val="00F15EDB"/>
    <w:rsid w:val="00F20262"/>
    <w:rsid w:val="00F20A34"/>
    <w:rsid w:val="00F20AAC"/>
    <w:rsid w:val="00F240C4"/>
    <w:rsid w:val="00F25AD2"/>
    <w:rsid w:val="00F26F79"/>
    <w:rsid w:val="00F27459"/>
    <w:rsid w:val="00F3055A"/>
    <w:rsid w:val="00F30672"/>
    <w:rsid w:val="00F30A25"/>
    <w:rsid w:val="00F30C9F"/>
    <w:rsid w:val="00F317E9"/>
    <w:rsid w:val="00F3481B"/>
    <w:rsid w:val="00F34BE9"/>
    <w:rsid w:val="00F35147"/>
    <w:rsid w:val="00F365DD"/>
    <w:rsid w:val="00F36ABF"/>
    <w:rsid w:val="00F37FB3"/>
    <w:rsid w:val="00F40782"/>
    <w:rsid w:val="00F40D70"/>
    <w:rsid w:val="00F44966"/>
    <w:rsid w:val="00F46AFF"/>
    <w:rsid w:val="00F507D7"/>
    <w:rsid w:val="00F549B6"/>
    <w:rsid w:val="00F54B68"/>
    <w:rsid w:val="00F55CC9"/>
    <w:rsid w:val="00F55F7E"/>
    <w:rsid w:val="00F56EC6"/>
    <w:rsid w:val="00F56ECB"/>
    <w:rsid w:val="00F57375"/>
    <w:rsid w:val="00F57637"/>
    <w:rsid w:val="00F57809"/>
    <w:rsid w:val="00F608D6"/>
    <w:rsid w:val="00F62204"/>
    <w:rsid w:val="00F62D5F"/>
    <w:rsid w:val="00F62E9E"/>
    <w:rsid w:val="00F640AE"/>
    <w:rsid w:val="00F65125"/>
    <w:rsid w:val="00F651A8"/>
    <w:rsid w:val="00F66DBF"/>
    <w:rsid w:val="00F67D2A"/>
    <w:rsid w:val="00F70AA2"/>
    <w:rsid w:val="00F72923"/>
    <w:rsid w:val="00F75576"/>
    <w:rsid w:val="00F756AD"/>
    <w:rsid w:val="00F75E1D"/>
    <w:rsid w:val="00F76323"/>
    <w:rsid w:val="00F77C09"/>
    <w:rsid w:val="00F77F6E"/>
    <w:rsid w:val="00F82C4A"/>
    <w:rsid w:val="00F839E1"/>
    <w:rsid w:val="00F8493F"/>
    <w:rsid w:val="00F8711A"/>
    <w:rsid w:val="00F908A2"/>
    <w:rsid w:val="00F91FC7"/>
    <w:rsid w:val="00F92FA3"/>
    <w:rsid w:val="00F931E4"/>
    <w:rsid w:val="00F94B1C"/>
    <w:rsid w:val="00F955C3"/>
    <w:rsid w:val="00F95A17"/>
    <w:rsid w:val="00F96908"/>
    <w:rsid w:val="00F97F26"/>
    <w:rsid w:val="00FA00F0"/>
    <w:rsid w:val="00FA1E85"/>
    <w:rsid w:val="00FA3C63"/>
    <w:rsid w:val="00FA75C4"/>
    <w:rsid w:val="00FA7B72"/>
    <w:rsid w:val="00FB0AF3"/>
    <w:rsid w:val="00FB3A87"/>
    <w:rsid w:val="00FB7B2E"/>
    <w:rsid w:val="00FC0403"/>
    <w:rsid w:val="00FC0822"/>
    <w:rsid w:val="00FC3994"/>
    <w:rsid w:val="00FD0465"/>
    <w:rsid w:val="00FD1062"/>
    <w:rsid w:val="00FD1BD0"/>
    <w:rsid w:val="00FD255B"/>
    <w:rsid w:val="00FD345E"/>
    <w:rsid w:val="00FD49BD"/>
    <w:rsid w:val="00FD5575"/>
    <w:rsid w:val="00FD5854"/>
    <w:rsid w:val="00FD7149"/>
    <w:rsid w:val="00FE1257"/>
    <w:rsid w:val="00FE1495"/>
    <w:rsid w:val="00FE2318"/>
    <w:rsid w:val="00FE25E9"/>
    <w:rsid w:val="00FE2E3D"/>
    <w:rsid w:val="00FE3373"/>
    <w:rsid w:val="00FE3AD6"/>
    <w:rsid w:val="00FE3C72"/>
    <w:rsid w:val="00FE4606"/>
    <w:rsid w:val="00FF13FD"/>
    <w:rsid w:val="00FF43EC"/>
    <w:rsid w:val="00FF47D1"/>
    <w:rsid w:val="00FF6AC5"/>
    <w:rsid w:val="00FF6B5C"/>
    <w:rsid w:val="00FF70ED"/>
    <w:rsid w:val="00FF74BC"/>
    <w:rsid w:val="00FF782A"/>
    <w:rsid w:val="00FF7E68"/>
    <w:rsid w:val="03C72465"/>
    <w:rsid w:val="0462668B"/>
    <w:rsid w:val="06085010"/>
    <w:rsid w:val="07BB487B"/>
    <w:rsid w:val="07DB29DD"/>
    <w:rsid w:val="09AA270F"/>
    <w:rsid w:val="0D3D1A44"/>
    <w:rsid w:val="0ED40186"/>
    <w:rsid w:val="11B85B3D"/>
    <w:rsid w:val="16573B03"/>
    <w:rsid w:val="17236FE7"/>
    <w:rsid w:val="1B0167A6"/>
    <w:rsid w:val="1C2D7AE6"/>
    <w:rsid w:val="1FBF278C"/>
    <w:rsid w:val="24170DE9"/>
    <w:rsid w:val="24505200"/>
    <w:rsid w:val="27E40FE2"/>
    <w:rsid w:val="2A241B69"/>
    <w:rsid w:val="2C98683F"/>
    <w:rsid w:val="2D8D5C78"/>
    <w:rsid w:val="2FFE4C0B"/>
    <w:rsid w:val="31B23EFF"/>
    <w:rsid w:val="341744ED"/>
    <w:rsid w:val="37AF211A"/>
    <w:rsid w:val="382C4A0B"/>
    <w:rsid w:val="408B1B8A"/>
    <w:rsid w:val="40C559FD"/>
    <w:rsid w:val="47017063"/>
    <w:rsid w:val="48D32C81"/>
    <w:rsid w:val="4B78695C"/>
    <w:rsid w:val="4ECC61A8"/>
    <w:rsid w:val="59E44CEE"/>
    <w:rsid w:val="5E6006BB"/>
    <w:rsid w:val="60874625"/>
    <w:rsid w:val="640106DC"/>
    <w:rsid w:val="660222C5"/>
    <w:rsid w:val="6E4E6782"/>
    <w:rsid w:val="6FF173C5"/>
    <w:rsid w:val="72312642"/>
    <w:rsid w:val="72331F17"/>
    <w:rsid w:val="79D7762B"/>
    <w:rsid w:val="7D3D633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420"/>
      <w:jc w:val="both"/>
    </w:pPr>
    <w:rPr>
      <w:rFonts w:ascii="Times New Roman" w:hAnsi="Times New Roman" w:eastAsiaTheme="minorEastAsia" w:cstheme="minorBidi"/>
      <w:kern w:val="2"/>
      <w:sz w:val="24"/>
      <w:szCs w:val="22"/>
      <w:lang w:val="en-US" w:eastAsia="zh-CN" w:bidi="ar-SA"/>
    </w:rPr>
  </w:style>
  <w:style w:type="paragraph" w:styleId="2">
    <w:name w:val="heading 1"/>
    <w:next w:val="1"/>
    <w:link w:val="27"/>
    <w:qFormat/>
    <w:uiPriority w:val="0"/>
    <w:pPr>
      <w:keepNext/>
      <w:keepLines/>
      <w:numPr>
        <w:ilvl w:val="1"/>
        <w:numId w:val="1"/>
      </w:numPr>
      <w:spacing w:before="163" w:beforeLines="50" w:after="240"/>
      <w:outlineLvl w:val="0"/>
    </w:pPr>
    <w:rPr>
      <w:rFonts w:ascii="Times New Roman" w:hAnsi="Times New Roman" w:cs="Times New Roman" w:eastAsiaTheme="majorEastAsia"/>
      <w:b/>
      <w:bCs/>
      <w:smallCaps/>
      <w:kern w:val="44"/>
      <w:sz w:val="28"/>
      <w:szCs w:val="28"/>
      <w:lang w:val="zh-CN" w:eastAsia="zh-CN" w:bidi="ar-SA"/>
    </w:rPr>
  </w:style>
  <w:style w:type="paragraph" w:styleId="3">
    <w:name w:val="heading 2"/>
    <w:basedOn w:val="1"/>
    <w:next w:val="1"/>
    <w:link w:val="28"/>
    <w:unhideWhenUsed/>
    <w:qFormat/>
    <w:uiPriority w:val="0"/>
    <w:pPr>
      <w:keepNext/>
      <w:keepLines/>
      <w:numPr>
        <w:ilvl w:val="2"/>
        <w:numId w:val="2"/>
      </w:numPr>
      <w:spacing w:beforeLines="10" w:afterLines="10" w:line="412" w:lineRule="auto"/>
      <w:outlineLvl w:val="1"/>
    </w:pPr>
    <w:rPr>
      <w:rFonts w:eastAsia="宋体" w:cs="Times New Roman"/>
      <w:b/>
      <w:bCs/>
      <w:sz w:val="28"/>
      <w:szCs w:val="32"/>
    </w:rPr>
  </w:style>
  <w:style w:type="paragraph" w:styleId="4">
    <w:name w:val="heading 3"/>
    <w:basedOn w:val="1"/>
    <w:next w:val="1"/>
    <w:link w:val="29"/>
    <w:unhideWhenUsed/>
    <w:qFormat/>
    <w:uiPriority w:val="0"/>
    <w:pPr>
      <w:keepNext/>
      <w:keepLines/>
      <w:numPr>
        <w:ilvl w:val="3"/>
        <w:numId w:val="2"/>
      </w:numPr>
      <w:spacing w:beforeLines="10" w:afterLines="10" w:line="415" w:lineRule="auto"/>
      <w:outlineLvl w:val="2"/>
    </w:pPr>
    <w:rPr>
      <w:rFonts w:eastAsia="宋体" w:cs="Times New Roman"/>
      <w:b/>
      <w:bCs/>
      <w:szCs w:val="32"/>
    </w:rPr>
  </w:style>
  <w:style w:type="paragraph" w:styleId="5">
    <w:name w:val="heading 4"/>
    <w:basedOn w:val="1"/>
    <w:next w:val="1"/>
    <w:link w:val="30"/>
    <w:unhideWhenUsed/>
    <w:qFormat/>
    <w:uiPriority w:val="0"/>
    <w:pPr>
      <w:keepNext/>
      <w:keepLines/>
      <w:spacing w:beforeLines="10" w:afterLines="10" w:line="374" w:lineRule="auto"/>
      <w:ind w:firstLine="0"/>
      <w:outlineLvl w:val="3"/>
    </w:pPr>
    <w:rPr>
      <w:rFonts w:ascii="Calibri Light" w:hAnsi="Calibri Light" w:eastAsia="宋体" w:cs="Times New Roman"/>
      <w:b/>
      <w:bCs/>
      <w:sz w:val="28"/>
      <w:szCs w:val="28"/>
    </w:rPr>
  </w:style>
  <w:style w:type="paragraph" w:styleId="6">
    <w:name w:val="heading 5"/>
    <w:basedOn w:val="1"/>
    <w:next w:val="1"/>
    <w:link w:val="31"/>
    <w:unhideWhenUsed/>
    <w:qFormat/>
    <w:uiPriority w:val="9"/>
    <w:pPr>
      <w:keepNext/>
      <w:keepLines/>
      <w:spacing w:beforeLines="10" w:afterLines="10" w:line="374" w:lineRule="auto"/>
      <w:ind w:firstLine="0"/>
      <w:outlineLvl w:val="4"/>
    </w:pPr>
    <w:rPr>
      <w:rFonts w:eastAsia="宋体" w:cs="Times New Roman"/>
      <w:i/>
      <w:color w:val="0070C0"/>
      <w:szCs w:val="28"/>
      <w:u w:val="single"/>
    </w:rPr>
  </w:style>
  <w:style w:type="paragraph" w:styleId="7">
    <w:name w:val="heading 6"/>
    <w:basedOn w:val="1"/>
    <w:next w:val="1"/>
    <w:link w:val="33"/>
    <w:semiHidden/>
    <w:unhideWhenUsed/>
    <w:qFormat/>
    <w:uiPriority w:val="9"/>
    <w:pPr>
      <w:keepNext/>
      <w:keepLines/>
      <w:numPr>
        <w:ilvl w:val="5"/>
        <w:numId w:val="3"/>
      </w:numPr>
      <w:spacing w:beforeLines="10" w:afterLines="10" w:line="319" w:lineRule="auto"/>
      <w:ind w:left="794" w:firstLine="0"/>
      <w:outlineLvl w:val="5"/>
    </w:pPr>
    <w:rPr>
      <w:rFonts w:ascii="Calibri Light" w:hAnsi="Calibri Light" w:eastAsia="宋体" w:cs="Times New Roman"/>
      <w:b/>
      <w:bCs/>
      <w:szCs w:val="24"/>
    </w:rPr>
  </w:style>
  <w:style w:type="paragraph" w:styleId="8">
    <w:name w:val="heading 7"/>
    <w:basedOn w:val="1"/>
    <w:next w:val="1"/>
    <w:link w:val="35"/>
    <w:semiHidden/>
    <w:unhideWhenUsed/>
    <w:qFormat/>
    <w:uiPriority w:val="9"/>
    <w:pPr>
      <w:keepNext/>
      <w:keepLines/>
      <w:numPr>
        <w:ilvl w:val="6"/>
        <w:numId w:val="3"/>
      </w:numPr>
      <w:spacing w:beforeLines="10" w:afterLines="10" w:line="319" w:lineRule="auto"/>
      <w:ind w:left="794" w:firstLine="0"/>
      <w:outlineLvl w:val="6"/>
    </w:pPr>
    <w:rPr>
      <w:rFonts w:eastAsia="宋体" w:cs="Times New Roman"/>
      <w:b/>
      <w:bCs/>
      <w:szCs w:val="24"/>
    </w:rPr>
  </w:style>
  <w:style w:type="paragraph" w:styleId="9">
    <w:name w:val="heading 8"/>
    <w:basedOn w:val="1"/>
    <w:next w:val="1"/>
    <w:link w:val="36"/>
    <w:semiHidden/>
    <w:unhideWhenUsed/>
    <w:qFormat/>
    <w:uiPriority w:val="9"/>
    <w:pPr>
      <w:keepNext/>
      <w:keepLines/>
      <w:numPr>
        <w:ilvl w:val="7"/>
        <w:numId w:val="3"/>
      </w:numPr>
      <w:spacing w:beforeLines="10" w:afterLines="10" w:line="319" w:lineRule="auto"/>
      <w:ind w:left="794" w:firstLine="0"/>
      <w:outlineLvl w:val="7"/>
    </w:pPr>
    <w:rPr>
      <w:rFonts w:ascii="Calibri Light" w:hAnsi="Calibri Light" w:eastAsia="宋体" w:cs="Times New Roman"/>
      <w:szCs w:val="24"/>
    </w:rPr>
  </w:style>
  <w:style w:type="paragraph" w:styleId="10">
    <w:name w:val="heading 9"/>
    <w:basedOn w:val="1"/>
    <w:next w:val="1"/>
    <w:link w:val="37"/>
    <w:semiHidden/>
    <w:unhideWhenUsed/>
    <w:qFormat/>
    <w:uiPriority w:val="0"/>
    <w:pPr>
      <w:keepNext/>
      <w:keepLines/>
      <w:spacing w:beforeLines="10" w:afterLines="10" w:line="319" w:lineRule="auto"/>
      <w:outlineLvl w:val="8"/>
    </w:pPr>
    <w:rPr>
      <w:rFonts w:ascii="Calibri Light" w:hAnsi="Calibri Light" w:eastAsia="宋体" w:cs="Times New Roman"/>
      <w:sz w:val="28"/>
      <w:szCs w:val="21"/>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Note Heading"/>
    <w:basedOn w:val="1"/>
    <w:next w:val="1"/>
    <w:link w:val="42"/>
    <w:semiHidden/>
    <w:unhideWhenUsed/>
    <w:qFormat/>
    <w:uiPriority w:val="99"/>
    <w:pPr>
      <w:ind w:firstLine="0"/>
      <w:jc w:val="center"/>
    </w:pPr>
  </w:style>
  <w:style w:type="paragraph" w:styleId="12">
    <w:name w:val="caption"/>
    <w:basedOn w:val="1"/>
    <w:next w:val="1"/>
    <w:unhideWhenUsed/>
    <w:qFormat/>
    <w:uiPriority w:val="35"/>
    <w:pPr>
      <w:spacing w:beforeLines="10" w:afterLines="10"/>
    </w:pPr>
    <w:rPr>
      <w:rFonts w:eastAsia="黑体" w:asciiTheme="majorHAnsi" w:hAnsiTheme="majorHAnsi" w:cstheme="majorBidi"/>
      <w:sz w:val="20"/>
      <w:szCs w:val="20"/>
    </w:rPr>
  </w:style>
  <w:style w:type="paragraph" w:styleId="13">
    <w:name w:val="toc 3"/>
    <w:basedOn w:val="1"/>
    <w:next w:val="1"/>
    <w:semiHidden/>
    <w:unhideWhenUsed/>
    <w:qFormat/>
    <w:uiPriority w:val="39"/>
    <w:pPr>
      <w:ind w:left="840" w:leftChars="400"/>
    </w:pPr>
  </w:style>
  <w:style w:type="paragraph" w:styleId="14">
    <w:name w:val="Balloon Text"/>
    <w:basedOn w:val="1"/>
    <w:link w:val="91"/>
    <w:semiHidden/>
    <w:unhideWhenUsed/>
    <w:qFormat/>
    <w:uiPriority w:val="99"/>
    <w:pPr>
      <w:spacing w:line="240" w:lineRule="auto"/>
    </w:pPr>
    <w:rPr>
      <w:sz w:val="18"/>
      <w:szCs w:val="18"/>
    </w:rPr>
  </w:style>
  <w:style w:type="paragraph" w:styleId="15">
    <w:name w:val="footer"/>
    <w:basedOn w:val="1"/>
    <w:link w:val="39"/>
    <w:unhideWhenUsed/>
    <w:qFormat/>
    <w:uiPriority w:val="99"/>
    <w:pPr>
      <w:tabs>
        <w:tab w:val="center" w:pos="4153"/>
        <w:tab w:val="right" w:pos="8306"/>
      </w:tabs>
      <w:spacing w:beforeLines="10" w:afterLines="10"/>
      <w:jc w:val="left"/>
    </w:pPr>
    <w:rPr>
      <w:rFonts w:eastAsia="宋体" w:cs="Times New Roman"/>
      <w:sz w:val="18"/>
      <w:szCs w:val="18"/>
    </w:rPr>
  </w:style>
  <w:style w:type="paragraph" w:styleId="16">
    <w:name w:val="header"/>
    <w:basedOn w:val="1"/>
    <w:link w:val="38"/>
    <w:unhideWhenUsed/>
    <w:qFormat/>
    <w:uiPriority w:val="99"/>
    <w:pPr>
      <w:pBdr>
        <w:bottom w:val="single" w:color="auto" w:sz="6" w:space="1"/>
      </w:pBdr>
      <w:tabs>
        <w:tab w:val="center" w:pos="4153"/>
        <w:tab w:val="right" w:pos="8306"/>
      </w:tabs>
      <w:spacing w:beforeLines="10" w:afterLines="10"/>
      <w:jc w:val="center"/>
    </w:pPr>
    <w:rPr>
      <w:rFonts w:eastAsia="宋体" w:cs="Times New Roman"/>
      <w:sz w:val="18"/>
      <w:szCs w:val="18"/>
    </w:rPr>
  </w:style>
  <w:style w:type="paragraph" w:styleId="17">
    <w:name w:val="toc 1"/>
    <w:basedOn w:val="1"/>
    <w:next w:val="1"/>
    <w:semiHidden/>
    <w:unhideWhenUsed/>
    <w:qFormat/>
    <w:uiPriority w:val="39"/>
  </w:style>
  <w:style w:type="paragraph" w:styleId="18">
    <w:name w:val="toc 2"/>
    <w:basedOn w:val="1"/>
    <w:next w:val="1"/>
    <w:semiHidden/>
    <w:unhideWhenUsed/>
    <w:qFormat/>
    <w:uiPriority w:val="39"/>
    <w:pPr>
      <w:ind w:left="420" w:leftChars="200"/>
    </w:pPr>
  </w:style>
  <w:style w:type="paragraph" w:styleId="19">
    <w:name w:val="HTML Preformatted"/>
    <w:basedOn w:val="1"/>
    <w:link w:val="7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宋体" w:hAnsi="宋体" w:eastAsia="宋体" w:cs="宋体"/>
      <w:kern w:val="0"/>
      <w:szCs w:val="24"/>
    </w:rPr>
  </w:style>
  <w:style w:type="paragraph" w:styleId="20">
    <w:name w:val="Title"/>
    <w:basedOn w:val="1"/>
    <w:next w:val="1"/>
    <w:link w:val="40"/>
    <w:qFormat/>
    <w:uiPriority w:val="10"/>
    <w:pPr>
      <w:spacing w:before="240" w:after="60"/>
      <w:outlineLvl w:val="0"/>
    </w:pPr>
    <w:rPr>
      <w:rFonts w:eastAsia="Times New Roman" w:cstheme="majorBidi"/>
      <w:b/>
      <w:bCs/>
      <w:color w:val="70AD47" w:themeColor="accent6"/>
      <w:szCs w:val="32"/>
      <w:u w:val="wavyDouble"/>
      <w14:textFill>
        <w14:solidFill>
          <w14:schemeClr w14:val="accent6"/>
        </w14:solidFill>
      </w14:textFill>
    </w:rPr>
  </w:style>
  <w:style w:type="table" w:styleId="22">
    <w:name w:val="Table Grid"/>
    <w:basedOn w:val="21"/>
    <w:qFormat/>
    <w:uiPriority w:val="39"/>
    <w:rPr>
      <w:rFonts w:ascii="Calibri" w:hAnsi="Calibri"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character" w:styleId="26">
    <w:name w:val="HTML Code"/>
    <w:basedOn w:val="23"/>
    <w:semiHidden/>
    <w:unhideWhenUsed/>
    <w:qFormat/>
    <w:uiPriority w:val="99"/>
    <w:rPr>
      <w:rFonts w:ascii="宋体" w:hAnsi="宋体" w:eastAsia="宋体" w:cs="宋体"/>
      <w:sz w:val="24"/>
      <w:szCs w:val="24"/>
    </w:rPr>
  </w:style>
  <w:style w:type="character" w:customStyle="1" w:styleId="27">
    <w:name w:val="标题 1 字符"/>
    <w:basedOn w:val="23"/>
    <w:link w:val="2"/>
    <w:qFormat/>
    <w:locked/>
    <w:uiPriority w:val="0"/>
    <w:rPr>
      <w:rFonts w:cs="Times New Roman" w:eastAsiaTheme="majorEastAsia"/>
      <w:b/>
      <w:bCs/>
      <w:smallCaps/>
      <w:kern w:val="44"/>
      <w:sz w:val="28"/>
      <w:szCs w:val="28"/>
      <w:lang w:val="zh-CN"/>
    </w:rPr>
  </w:style>
  <w:style w:type="character" w:customStyle="1" w:styleId="28">
    <w:name w:val="标题 2 字符"/>
    <w:basedOn w:val="23"/>
    <w:link w:val="3"/>
    <w:qFormat/>
    <w:locked/>
    <w:uiPriority w:val="0"/>
    <w:rPr>
      <w:rFonts w:eastAsia="宋体" w:cs="Times New Roman"/>
      <w:b/>
      <w:bCs/>
      <w:kern w:val="2"/>
      <w:sz w:val="28"/>
      <w:szCs w:val="32"/>
    </w:rPr>
  </w:style>
  <w:style w:type="character" w:customStyle="1" w:styleId="29">
    <w:name w:val="标题 3 字符"/>
    <w:basedOn w:val="23"/>
    <w:link w:val="4"/>
    <w:qFormat/>
    <w:locked/>
    <w:uiPriority w:val="0"/>
    <w:rPr>
      <w:rFonts w:eastAsia="宋体" w:cs="Times New Roman"/>
      <w:b/>
      <w:bCs/>
      <w:kern w:val="2"/>
      <w:sz w:val="24"/>
      <w:szCs w:val="32"/>
    </w:rPr>
  </w:style>
  <w:style w:type="character" w:customStyle="1" w:styleId="30">
    <w:name w:val="标题 4 字符"/>
    <w:basedOn w:val="23"/>
    <w:link w:val="5"/>
    <w:qFormat/>
    <w:locked/>
    <w:uiPriority w:val="0"/>
    <w:rPr>
      <w:rFonts w:hint="default" w:ascii="Calibri Light" w:hAnsi="Calibri Light" w:eastAsia="宋体" w:cs="Times New Roman"/>
      <w:b/>
      <w:bCs/>
      <w:sz w:val="28"/>
      <w:szCs w:val="28"/>
    </w:rPr>
  </w:style>
  <w:style w:type="character" w:customStyle="1" w:styleId="31">
    <w:name w:val="标题 5 字符"/>
    <w:basedOn w:val="23"/>
    <w:link w:val="6"/>
    <w:qFormat/>
    <w:locked/>
    <w:uiPriority w:val="9"/>
    <w:rPr>
      <w:rFonts w:hint="default" w:ascii="Times New Roman" w:hAnsi="Times New Roman" w:eastAsia="宋体" w:cs="Times New Roman"/>
      <w:b/>
      <w:bCs/>
      <w:i/>
      <w:color w:val="0070C0"/>
      <w:kern w:val="2"/>
      <w:sz w:val="24"/>
      <w:szCs w:val="28"/>
      <w:u w:val="single"/>
    </w:rPr>
  </w:style>
  <w:style w:type="character" w:customStyle="1" w:styleId="32">
    <w:name w:val="Heading 5 Char1"/>
    <w:basedOn w:val="23"/>
    <w:semiHidden/>
    <w:qFormat/>
    <w:uiPriority w:val="9"/>
    <w:rPr>
      <w:rFonts w:eastAsiaTheme="minorEastAsia"/>
      <w:b/>
      <w:bCs/>
      <w:kern w:val="2"/>
      <w:sz w:val="28"/>
      <w:szCs w:val="28"/>
    </w:rPr>
  </w:style>
  <w:style w:type="character" w:customStyle="1" w:styleId="33">
    <w:name w:val="标题 6 字符"/>
    <w:basedOn w:val="23"/>
    <w:link w:val="7"/>
    <w:semiHidden/>
    <w:qFormat/>
    <w:locked/>
    <w:uiPriority w:val="9"/>
    <w:rPr>
      <w:rFonts w:ascii="Calibri Light" w:hAnsi="Calibri Light" w:eastAsia="宋体" w:cs="Times New Roman"/>
      <w:b/>
      <w:bCs/>
      <w:kern w:val="2"/>
      <w:sz w:val="24"/>
      <w:szCs w:val="24"/>
    </w:rPr>
  </w:style>
  <w:style w:type="paragraph" w:customStyle="1" w:styleId="34">
    <w:name w:val="msonormal"/>
    <w:basedOn w:val="1"/>
    <w:qFormat/>
    <w:uiPriority w:val="0"/>
    <w:pPr>
      <w:widowControl/>
      <w:snapToGrid/>
      <w:spacing w:before="100" w:beforeAutospacing="1" w:after="100" w:afterAutospacing="1" w:line="240" w:lineRule="auto"/>
      <w:ind w:firstLine="0"/>
      <w:jc w:val="left"/>
    </w:pPr>
    <w:rPr>
      <w:rFonts w:cs="Times New Roman"/>
      <w:kern w:val="0"/>
      <w:szCs w:val="24"/>
    </w:rPr>
  </w:style>
  <w:style w:type="character" w:customStyle="1" w:styleId="35">
    <w:name w:val="标题 7 字符"/>
    <w:basedOn w:val="23"/>
    <w:link w:val="8"/>
    <w:semiHidden/>
    <w:qFormat/>
    <w:locked/>
    <w:uiPriority w:val="9"/>
    <w:rPr>
      <w:rFonts w:eastAsia="宋体" w:cs="Times New Roman"/>
      <w:b/>
      <w:bCs/>
      <w:kern w:val="2"/>
      <w:sz w:val="24"/>
      <w:szCs w:val="24"/>
    </w:rPr>
  </w:style>
  <w:style w:type="character" w:customStyle="1" w:styleId="36">
    <w:name w:val="标题 8 字符"/>
    <w:basedOn w:val="23"/>
    <w:link w:val="9"/>
    <w:semiHidden/>
    <w:qFormat/>
    <w:locked/>
    <w:uiPriority w:val="9"/>
    <w:rPr>
      <w:rFonts w:ascii="Calibri Light" w:hAnsi="Calibri Light" w:eastAsia="宋体" w:cs="Times New Roman"/>
      <w:kern w:val="2"/>
      <w:sz w:val="24"/>
      <w:szCs w:val="24"/>
    </w:rPr>
  </w:style>
  <w:style w:type="character" w:customStyle="1" w:styleId="37">
    <w:name w:val="标题 9 字符"/>
    <w:basedOn w:val="23"/>
    <w:link w:val="10"/>
    <w:semiHidden/>
    <w:qFormat/>
    <w:locked/>
    <w:uiPriority w:val="0"/>
    <w:rPr>
      <w:rFonts w:hint="default" w:ascii="Calibri Light" w:hAnsi="Calibri Light" w:eastAsia="宋体" w:cs="Times New Roman"/>
      <w:sz w:val="28"/>
      <w:szCs w:val="21"/>
    </w:rPr>
  </w:style>
  <w:style w:type="character" w:customStyle="1" w:styleId="38">
    <w:name w:val="页眉 字符"/>
    <w:basedOn w:val="23"/>
    <w:link w:val="16"/>
    <w:qFormat/>
    <w:locked/>
    <w:uiPriority w:val="99"/>
    <w:rPr>
      <w:rFonts w:hint="default" w:ascii="Times New Roman" w:hAnsi="Times New Roman" w:eastAsia="宋体" w:cs="Times New Roman"/>
      <w:sz w:val="18"/>
      <w:szCs w:val="18"/>
    </w:rPr>
  </w:style>
  <w:style w:type="character" w:customStyle="1" w:styleId="39">
    <w:name w:val="页脚 字符"/>
    <w:basedOn w:val="23"/>
    <w:link w:val="15"/>
    <w:qFormat/>
    <w:locked/>
    <w:uiPriority w:val="99"/>
    <w:rPr>
      <w:rFonts w:hint="default" w:ascii="Times New Roman" w:hAnsi="Times New Roman" w:eastAsia="宋体" w:cs="Times New Roman"/>
      <w:sz w:val="18"/>
      <w:szCs w:val="18"/>
    </w:rPr>
  </w:style>
  <w:style w:type="character" w:customStyle="1" w:styleId="40">
    <w:name w:val="标题 字符"/>
    <w:basedOn w:val="23"/>
    <w:link w:val="20"/>
    <w:qFormat/>
    <w:locked/>
    <w:uiPriority w:val="10"/>
    <w:rPr>
      <w:rFonts w:hint="default" w:ascii="Times New Roman" w:hAnsi="Times New Roman" w:eastAsia="Times New Roman" w:cstheme="majorBidi"/>
      <w:b/>
      <w:bCs/>
      <w:color w:val="70AD47" w:themeColor="accent6"/>
      <w:kern w:val="2"/>
      <w:sz w:val="24"/>
      <w:szCs w:val="32"/>
      <w:u w:val="wavyDouble"/>
      <w14:textFill>
        <w14:solidFill>
          <w14:schemeClr w14:val="accent6"/>
        </w14:solidFill>
      </w14:textFill>
    </w:rPr>
  </w:style>
  <w:style w:type="character" w:customStyle="1" w:styleId="41">
    <w:name w:val="Title Char1"/>
    <w:basedOn w:val="23"/>
    <w:qFormat/>
    <w:uiPriority w:val="10"/>
    <w:rPr>
      <w:rFonts w:asciiTheme="majorHAnsi" w:hAnsiTheme="majorHAnsi" w:eastAsiaTheme="majorEastAsia" w:cstheme="majorBidi"/>
      <w:b/>
      <w:bCs/>
      <w:kern w:val="2"/>
      <w:sz w:val="32"/>
      <w:szCs w:val="32"/>
    </w:rPr>
  </w:style>
  <w:style w:type="character" w:customStyle="1" w:styleId="42">
    <w:name w:val="注释标题 字符"/>
    <w:basedOn w:val="23"/>
    <w:link w:val="11"/>
    <w:semiHidden/>
    <w:qFormat/>
    <w:locked/>
    <w:uiPriority w:val="99"/>
    <w:rPr>
      <w:rFonts w:hint="default" w:ascii="Times New Roman" w:hAnsi="Times New Roman" w:cs="Times New Roman"/>
      <w:kern w:val="2"/>
      <w:sz w:val="21"/>
      <w:szCs w:val="22"/>
    </w:rPr>
  </w:style>
  <w:style w:type="character" w:customStyle="1" w:styleId="43">
    <w:name w:val="无间隔 字符"/>
    <w:basedOn w:val="23"/>
    <w:link w:val="44"/>
    <w:qFormat/>
    <w:locked/>
    <w:uiPriority w:val="1"/>
    <w:rPr>
      <w:i/>
      <w:kern w:val="2"/>
      <w:sz w:val="24"/>
      <w:szCs w:val="22"/>
      <w:lang w:val="zh-CN"/>
    </w:rPr>
  </w:style>
  <w:style w:type="paragraph" w:styleId="44">
    <w:name w:val="No Spacing"/>
    <w:basedOn w:val="1"/>
    <w:next w:val="1"/>
    <w:link w:val="43"/>
    <w:qFormat/>
    <w:uiPriority w:val="1"/>
    <w:pPr>
      <w:numPr>
        <w:ilvl w:val="8"/>
        <w:numId w:val="2"/>
      </w:numPr>
    </w:pPr>
    <w:rPr>
      <w:i/>
      <w:lang w:val="zh-CN"/>
    </w:rPr>
  </w:style>
  <w:style w:type="character" w:customStyle="1" w:styleId="45">
    <w:name w:val="列表段落 字符"/>
    <w:basedOn w:val="23"/>
    <w:link w:val="46"/>
    <w:qFormat/>
    <w:locked/>
    <w:uiPriority w:val="99"/>
    <w:rPr>
      <w:rFonts w:hint="default" w:ascii="Times New Roman" w:hAnsi="Times New Roman" w:cs="Times New Roman"/>
      <w:kern w:val="2"/>
      <w:sz w:val="24"/>
      <w:szCs w:val="22"/>
    </w:rPr>
  </w:style>
  <w:style w:type="paragraph" w:styleId="46">
    <w:name w:val="List Paragraph"/>
    <w:basedOn w:val="1"/>
    <w:link w:val="45"/>
    <w:qFormat/>
    <w:uiPriority w:val="99"/>
  </w:style>
  <w:style w:type="paragraph" w:customStyle="1" w:styleId="47">
    <w:name w:val="TOC Heading"/>
    <w:basedOn w:val="2"/>
    <w:next w:val="1"/>
    <w:semiHidden/>
    <w:unhideWhenUsed/>
    <w:qFormat/>
    <w:uiPriority w:val="39"/>
    <w:pPr>
      <w:spacing w:before="240" w:after="0" w:line="256" w:lineRule="auto"/>
      <w:outlineLvl w:val="9"/>
    </w:pPr>
    <w:rPr>
      <w:rFonts w:asciiTheme="majorHAnsi" w:hAnsiTheme="majorHAnsi" w:cstheme="majorBidi"/>
      <w:b w:val="0"/>
      <w:bCs w:val="0"/>
      <w:color w:val="2E75B6" w:themeColor="accent1" w:themeShade="BF"/>
      <w:kern w:val="0"/>
    </w:rPr>
  </w:style>
  <w:style w:type="character" w:customStyle="1" w:styleId="48">
    <w:name w:val="表格标题 Char"/>
    <w:link w:val="49"/>
    <w:qFormat/>
    <w:locked/>
    <w:uiPriority w:val="0"/>
    <w:rPr>
      <w:rFonts w:eastAsia="宋体" w:cs="Times New Roman"/>
      <w:color w:val="000000"/>
      <w:kern w:val="2"/>
      <w:sz w:val="24"/>
      <w:szCs w:val="22"/>
    </w:rPr>
  </w:style>
  <w:style w:type="paragraph" w:customStyle="1" w:styleId="49">
    <w:name w:val="表格标题"/>
    <w:basedOn w:val="1"/>
    <w:next w:val="50"/>
    <w:link w:val="48"/>
    <w:qFormat/>
    <w:uiPriority w:val="0"/>
    <w:pPr>
      <w:keepNext/>
      <w:numPr>
        <w:ilvl w:val="4"/>
        <w:numId w:val="2"/>
      </w:numPr>
      <w:adjustRightInd w:val="0"/>
      <w:spacing w:beforeLines="20" w:afterLines="10"/>
      <w:jc w:val="center"/>
    </w:pPr>
    <w:rPr>
      <w:rFonts w:eastAsia="宋体" w:cs="Times New Roman"/>
      <w:color w:val="000000"/>
    </w:rPr>
  </w:style>
  <w:style w:type="paragraph" w:customStyle="1" w:styleId="50">
    <w:name w:val="英文表格标题"/>
    <w:basedOn w:val="49"/>
    <w:next w:val="1"/>
    <w:link w:val="51"/>
    <w:qFormat/>
    <w:uiPriority w:val="0"/>
    <w:pPr>
      <w:numPr>
        <w:ilvl w:val="7"/>
      </w:numPr>
      <w:spacing w:beforeLines="50" w:afterLines="20" w:line="240" w:lineRule="auto"/>
    </w:pPr>
  </w:style>
  <w:style w:type="character" w:customStyle="1" w:styleId="51">
    <w:name w:val="英文表格标题 Char"/>
    <w:link w:val="50"/>
    <w:qFormat/>
    <w:locked/>
    <w:uiPriority w:val="0"/>
    <w:rPr>
      <w:rFonts w:eastAsia="宋体" w:cs="Times New Roman"/>
      <w:color w:val="000000"/>
      <w:kern w:val="2"/>
      <w:sz w:val="24"/>
      <w:szCs w:val="22"/>
    </w:rPr>
  </w:style>
  <w:style w:type="character" w:customStyle="1" w:styleId="52">
    <w:name w:val="图片说明 Char"/>
    <w:link w:val="53"/>
    <w:qFormat/>
    <w:locked/>
    <w:uiPriority w:val="0"/>
    <w:rPr>
      <w:rFonts w:eastAsia="宋体" w:cs="Times New Roman"/>
      <w:kern w:val="2"/>
      <w:sz w:val="24"/>
      <w:szCs w:val="22"/>
    </w:rPr>
  </w:style>
  <w:style w:type="paragraph" w:customStyle="1" w:styleId="53">
    <w:name w:val="图片说明"/>
    <w:basedOn w:val="1"/>
    <w:next w:val="54"/>
    <w:link w:val="52"/>
    <w:qFormat/>
    <w:uiPriority w:val="0"/>
    <w:pPr>
      <w:numPr>
        <w:ilvl w:val="5"/>
        <w:numId w:val="2"/>
      </w:numPr>
      <w:adjustRightInd w:val="0"/>
      <w:spacing w:beforeLines="10" w:afterLines="10"/>
      <w:jc w:val="center"/>
    </w:pPr>
    <w:rPr>
      <w:rFonts w:eastAsia="宋体" w:cs="Times New Roman"/>
    </w:rPr>
  </w:style>
  <w:style w:type="paragraph" w:customStyle="1" w:styleId="54">
    <w:name w:val="英文图片说明"/>
    <w:basedOn w:val="53"/>
    <w:next w:val="1"/>
    <w:link w:val="55"/>
    <w:qFormat/>
    <w:uiPriority w:val="0"/>
    <w:pPr>
      <w:numPr>
        <w:ilvl w:val="6"/>
      </w:numPr>
      <w:spacing w:beforeLines="0" w:afterLines="20"/>
    </w:pPr>
  </w:style>
  <w:style w:type="character" w:customStyle="1" w:styleId="55">
    <w:name w:val="英文图片说明 Char"/>
    <w:link w:val="54"/>
    <w:qFormat/>
    <w:locked/>
    <w:uiPriority w:val="0"/>
    <w:rPr>
      <w:rFonts w:eastAsia="宋体" w:cs="Times New Roman"/>
      <w:kern w:val="2"/>
      <w:sz w:val="24"/>
      <w:szCs w:val="22"/>
    </w:rPr>
  </w:style>
  <w:style w:type="character" w:customStyle="1" w:styleId="56">
    <w:name w:val="公式 Char"/>
    <w:basedOn w:val="23"/>
    <w:link w:val="57"/>
    <w:qFormat/>
    <w:locked/>
    <w:uiPriority w:val="0"/>
    <w:rPr>
      <w:rFonts w:hint="default" w:ascii="Times New Roman" w:hAnsi="Times New Roman" w:eastAsia="宋体" w:cs="Times New Roman"/>
      <w:iCs/>
      <w:color w:val="000000" w:themeColor="text1"/>
      <w:sz w:val="24"/>
      <w14:textFill>
        <w14:solidFill>
          <w14:schemeClr w14:val="tx1"/>
        </w14:solidFill>
      </w14:textFill>
    </w:rPr>
  </w:style>
  <w:style w:type="paragraph" w:customStyle="1" w:styleId="57">
    <w:name w:val="公式"/>
    <w:basedOn w:val="1"/>
    <w:next w:val="1"/>
    <w:link w:val="56"/>
    <w:qFormat/>
    <w:uiPriority w:val="0"/>
    <w:pPr>
      <w:tabs>
        <w:tab w:val="center" w:pos="4200"/>
        <w:tab w:val="center" w:leader="middleDot" w:pos="8466"/>
      </w:tabs>
      <w:adjustRightInd w:val="0"/>
      <w:ind w:firstLine="0"/>
    </w:pPr>
    <w:rPr>
      <w:rFonts w:eastAsia="宋体"/>
      <w:iCs/>
      <w:color w:val="000000" w:themeColor="text1"/>
      <w14:textFill>
        <w14:solidFill>
          <w14:schemeClr w14:val="tx1"/>
        </w14:solidFill>
      </w14:textFill>
    </w:rPr>
  </w:style>
  <w:style w:type="paragraph" w:customStyle="1" w:styleId="58">
    <w:name w:val="列出段落1"/>
    <w:basedOn w:val="1"/>
    <w:qFormat/>
    <w:uiPriority w:val="34"/>
    <w:pPr>
      <w:spacing w:beforeLines="10" w:afterLines="10"/>
    </w:pPr>
    <w:rPr>
      <w:rFonts w:eastAsia="宋体" w:cs="Times New Roman"/>
      <w:sz w:val="28"/>
    </w:rPr>
  </w:style>
  <w:style w:type="character" w:customStyle="1" w:styleId="59">
    <w:name w:val="参考文献 Char"/>
    <w:basedOn w:val="23"/>
    <w:link w:val="60"/>
    <w:qFormat/>
    <w:locked/>
    <w:uiPriority w:val="0"/>
    <w:rPr>
      <w:kern w:val="2"/>
      <w:sz w:val="24"/>
      <w:szCs w:val="22"/>
    </w:rPr>
  </w:style>
  <w:style w:type="paragraph" w:customStyle="1" w:styleId="60">
    <w:name w:val="参考文献"/>
    <w:basedOn w:val="1"/>
    <w:link w:val="59"/>
    <w:qFormat/>
    <w:uiPriority w:val="0"/>
    <w:pPr>
      <w:numPr>
        <w:ilvl w:val="0"/>
        <w:numId w:val="4"/>
      </w:numPr>
      <w:adjustRightInd w:val="0"/>
      <w:spacing w:line="240" w:lineRule="auto"/>
      <w:ind w:firstLine="0"/>
    </w:pPr>
  </w:style>
  <w:style w:type="character" w:customStyle="1" w:styleId="61">
    <w:name w:val="Warning Char"/>
    <w:basedOn w:val="45"/>
    <w:link w:val="62"/>
    <w:qFormat/>
    <w:locked/>
    <w:uiPriority w:val="0"/>
    <w:rPr>
      <w:rFonts w:hint="default" w:ascii="Times New Roman" w:hAnsi="Times New Roman" w:cs="Times New Roman"/>
      <w:b/>
      <w:i/>
      <w:color w:val="FF0000"/>
      <w:kern w:val="2"/>
      <w:sz w:val="24"/>
      <w:szCs w:val="22"/>
    </w:rPr>
  </w:style>
  <w:style w:type="paragraph" w:customStyle="1" w:styleId="62">
    <w:name w:val="Warning"/>
    <w:basedOn w:val="46"/>
    <w:link w:val="61"/>
    <w:qFormat/>
    <w:uiPriority w:val="0"/>
    <w:pPr>
      <w:pBdr>
        <w:top w:val="single" w:color="auto" w:sz="4" w:space="0"/>
        <w:left w:val="single" w:color="auto" w:sz="4" w:space="0"/>
        <w:bottom w:val="single" w:color="auto" w:sz="4" w:space="0"/>
        <w:right w:val="single" w:color="auto" w:sz="4" w:space="0"/>
      </w:pBdr>
      <w:spacing w:line="240" w:lineRule="auto"/>
      <w:ind w:left="420" w:firstLine="0"/>
    </w:pPr>
    <w:rPr>
      <w:b/>
      <w:i/>
      <w:color w:val="FF0000"/>
    </w:rPr>
  </w:style>
  <w:style w:type="character" w:styleId="63">
    <w:name w:val="Placeholder Text"/>
    <w:basedOn w:val="23"/>
    <w:semiHidden/>
    <w:qFormat/>
    <w:uiPriority w:val="99"/>
    <w:rPr>
      <w:color w:val="808080"/>
    </w:rPr>
  </w:style>
  <w:style w:type="character" w:customStyle="1" w:styleId="64">
    <w:name w:val="占位符文本1"/>
    <w:basedOn w:val="23"/>
    <w:semiHidden/>
    <w:qFormat/>
    <w:uiPriority w:val="99"/>
    <w:rPr>
      <w:color w:val="808080"/>
    </w:rPr>
  </w:style>
  <w:style w:type="table" w:customStyle="1" w:styleId="65">
    <w:name w:val="Plain Table 2"/>
    <w:basedOn w:val="21"/>
    <w:qFormat/>
    <w:uiPriority w:val="42"/>
    <w:rPr>
      <w:rFonts w:asciiTheme="minorHAnsi" w:hAnsiTheme="minorHAnsi"/>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66">
    <w:name w:val="Grid Table 4"/>
    <w:basedOn w:val="21"/>
    <w:qFormat/>
    <w:uiPriority w:val="49"/>
    <w:rPr>
      <w:rFonts w:asciiTheme="minorHAnsi" w:hAnsiTheme="minorHAnsi"/>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7">
    <w:name w:val="Grid Table 5 Dark"/>
    <w:basedOn w:val="21"/>
    <w:qFormat/>
    <w:uiPriority w:val="50"/>
    <w:rPr>
      <w:rFonts w:asciiTheme="minorHAnsi" w:hAnsiTheme="minorHAnsi"/>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68">
    <w:name w:val="Grid Table 4 Accent 3"/>
    <w:basedOn w:val="21"/>
    <w:qFormat/>
    <w:uiPriority w:val="49"/>
    <w:rPr>
      <w:rFonts w:asciiTheme="minorHAnsi" w:hAnsiTheme="minorHAnsi"/>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9">
    <w:name w:val="Grid Table 5 Dark Accent 3"/>
    <w:basedOn w:val="21"/>
    <w:qFormat/>
    <w:uiPriority w:val="50"/>
    <w:rPr>
      <w:rFonts w:asciiTheme="minorHAnsi" w:hAnsiTheme="minorHAnsi"/>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70">
    <w:name w:val="网格表 5 深色 - 着色 51"/>
    <w:basedOn w:val="21"/>
    <w:qFormat/>
    <w:uiPriority w:val="50"/>
    <w:rPr>
      <w:rFonts w:ascii="Calibri" w:hAnsi="Calibri" w:eastAsia="宋体" w:cs="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9E2F3"/>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4472C4"/>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4472C4"/>
      </w:tcPr>
    </w:tblStylePr>
    <w:tblStylePr w:type="band1Vert">
      <w:tcPr>
        <w:shd w:val="clear" w:color="auto" w:fill="B4C6E7"/>
      </w:tcPr>
    </w:tblStylePr>
    <w:tblStylePr w:type="band1Horz">
      <w:tcPr>
        <w:shd w:val="clear" w:color="auto" w:fill="B4C6E7"/>
      </w:tcPr>
    </w:tblStylePr>
  </w:style>
  <w:style w:type="character" w:customStyle="1" w:styleId="71">
    <w:name w:val="HTML 预设格式 字符"/>
    <w:basedOn w:val="23"/>
    <w:link w:val="19"/>
    <w:semiHidden/>
    <w:qFormat/>
    <w:uiPriority w:val="99"/>
    <w:rPr>
      <w:rFonts w:ascii="宋体" w:hAnsi="宋体" w:eastAsia="宋体" w:cs="宋体"/>
      <w:sz w:val="24"/>
      <w:szCs w:val="24"/>
    </w:rPr>
  </w:style>
  <w:style w:type="paragraph" w:customStyle="1" w:styleId="72">
    <w:name w:val="Code"/>
    <w:basedOn w:val="46"/>
    <w:link w:val="73"/>
    <w:qFormat/>
    <w:uiPriority w:val="0"/>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line="240" w:lineRule="auto"/>
      <w:ind w:left="420" w:firstLine="0"/>
      <w:jc w:val="left"/>
    </w:pPr>
    <w:rPr>
      <w:rFonts w:ascii="Consolas" w:hAnsi="Consolas" w:eastAsia="Cambria" w:cs="宋体"/>
      <w:color w:val="333333"/>
      <w:kern w:val="0"/>
      <w:szCs w:val="24"/>
    </w:rPr>
  </w:style>
  <w:style w:type="character" w:customStyle="1" w:styleId="73">
    <w:name w:val="Code Char"/>
    <w:basedOn w:val="45"/>
    <w:link w:val="72"/>
    <w:qFormat/>
    <w:uiPriority w:val="0"/>
    <w:rPr>
      <w:rFonts w:hint="default" w:ascii="Consolas" w:hAnsi="Consolas" w:eastAsia="Cambria" w:cs="宋体"/>
      <w:color w:val="333333"/>
      <w:kern w:val="2"/>
      <w:sz w:val="24"/>
      <w:szCs w:val="24"/>
      <w:shd w:val="clear" w:color="auto" w:fill="F5F5F5"/>
    </w:rPr>
  </w:style>
  <w:style w:type="character" w:customStyle="1" w:styleId="74">
    <w:name w:val="gp"/>
    <w:basedOn w:val="23"/>
    <w:qFormat/>
    <w:uiPriority w:val="0"/>
  </w:style>
  <w:style w:type="character" w:customStyle="1" w:styleId="75">
    <w:name w:val="mi"/>
    <w:basedOn w:val="23"/>
    <w:qFormat/>
    <w:uiPriority w:val="0"/>
  </w:style>
  <w:style w:type="character" w:customStyle="1" w:styleId="76">
    <w:name w:val="o"/>
    <w:basedOn w:val="23"/>
    <w:qFormat/>
    <w:uiPriority w:val="0"/>
  </w:style>
  <w:style w:type="character" w:customStyle="1" w:styleId="77">
    <w:name w:val="go"/>
    <w:basedOn w:val="23"/>
    <w:qFormat/>
    <w:uiPriority w:val="0"/>
  </w:style>
  <w:style w:type="character" w:customStyle="1" w:styleId="78">
    <w:name w:val="p"/>
    <w:basedOn w:val="23"/>
    <w:qFormat/>
    <w:uiPriority w:val="0"/>
  </w:style>
  <w:style w:type="character" w:customStyle="1" w:styleId="79">
    <w:name w:val="c1"/>
    <w:basedOn w:val="23"/>
    <w:qFormat/>
    <w:uiPriority w:val="0"/>
  </w:style>
  <w:style w:type="character" w:customStyle="1" w:styleId="80">
    <w:name w:val="n"/>
    <w:basedOn w:val="23"/>
    <w:qFormat/>
    <w:uiPriority w:val="0"/>
  </w:style>
  <w:style w:type="character" w:customStyle="1" w:styleId="81">
    <w:name w:val="gt"/>
    <w:basedOn w:val="23"/>
    <w:qFormat/>
    <w:uiPriority w:val="0"/>
  </w:style>
  <w:style w:type="character" w:customStyle="1" w:styleId="82">
    <w:name w:val="nb"/>
    <w:basedOn w:val="23"/>
    <w:qFormat/>
    <w:uiPriority w:val="0"/>
  </w:style>
  <w:style w:type="character" w:customStyle="1" w:styleId="83">
    <w:name w:val="m"/>
    <w:basedOn w:val="23"/>
    <w:qFormat/>
    <w:uiPriority w:val="0"/>
  </w:style>
  <w:style w:type="character" w:customStyle="1" w:styleId="84">
    <w:name w:val="gr"/>
    <w:basedOn w:val="23"/>
    <w:qFormat/>
    <w:uiPriority w:val="0"/>
  </w:style>
  <w:style w:type="character" w:customStyle="1" w:styleId="85">
    <w:name w:val="mf"/>
    <w:basedOn w:val="23"/>
    <w:qFormat/>
    <w:uiPriority w:val="0"/>
  </w:style>
  <w:style w:type="character" w:customStyle="1" w:styleId="86">
    <w:name w:val="s1"/>
    <w:basedOn w:val="23"/>
    <w:qFormat/>
    <w:uiPriority w:val="0"/>
  </w:style>
  <w:style w:type="character" w:customStyle="1" w:styleId="87">
    <w:name w:val="se"/>
    <w:basedOn w:val="23"/>
    <w:qFormat/>
    <w:uiPriority w:val="0"/>
  </w:style>
  <w:style w:type="character" w:customStyle="1" w:styleId="88">
    <w:name w:val="s2"/>
    <w:basedOn w:val="23"/>
    <w:qFormat/>
    <w:uiPriority w:val="0"/>
  </w:style>
  <w:style w:type="character" w:customStyle="1" w:styleId="89">
    <w:name w:val="sa"/>
    <w:basedOn w:val="23"/>
    <w:qFormat/>
    <w:uiPriority w:val="0"/>
  </w:style>
  <w:style w:type="table" w:customStyle="1" w:styleId="90">
    <w:name w:val="Grid Table 1 Light Accent 2"/>
    <w:basedOn w:val="21"/>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character" w:customStyle="1" w:styleId="91">
    <w:name w:val="批注框文本 字符"/>
    <w:basedOn w:val="23"/>
    <w:link w:val="14"/>
    <w:semiHidden/>
    <w:qFormat/>
    <w:uiPriority w:val="99"/>
    <w:rPr>
      <w:kern w:val="2"/>
      <w:sz w:val="18"/>
      <w:szCs w:val="18"/>
    </w:rPr>
  </w:style>
  <w:style w:type="paragraph" w:customStyle="1" w:styleId="92">
    <w:name w:val="var_name"/>
    <w:basedOn w:val="1"/>
    <w:link w:val="93"/>
    <w:qFormat/>
    <w:uiPriority w:val="0"/>
    <w:pPr>
      <w:widowControl/>
      <w:snapToGrid/>
      <w:spacing w:after="180" w:line="240" w:lineRule="auto"/>
      <w:ind w:firstLine="0"/>
      <w:jc w:val="left"/>
    </w:pPr>
    <w:rPr>
      <w:rFonts w:ascii="Consolas" w:hAnsi="Consolas"/>
      <w:b/>
      <w:sz w:val="20"/>
      <w:szCs w:val="20"/>
      <w:bdr w:val="single" w:color="9CC2E5" w:themeColor="accent1" w:themeTint="99" w:sz="6" w:space="0"/>
    </w:rPr>
  </w:style>
  <w:style w:type="character" w:customStyle="1" w:styleId="93">
    <w:name w:val="var_name Char"/>
    <w:basedOn w:val="23"/>
    <w:link w:val="92"/>
    <w:qFormat/>
    <w:uiPriority w:val="0"/>
    <w:rPr>
      <w:rFonts w:ascii="Consolas" w:hAnsi="Consolas"/>
      <w:b/>
      <w:kern w:val="2"/>
      <w:bdr w:val="single" w:color="9CC2E5" w:themeColor="accent1" w:themeTint="99" w:sz="6" w:space="0"/>
    </w:rPr>
  </w:style>
  <w:style w:type="character" w:customStyle="1" w:styleId="94">
    <w:name w:val="Intense Emphasis"/>
    <w:basedOn w:val="23"/>
    <w:qFormat/>
    <w:uiPriority w:val="21"/>
    <w:rPr>
      <w:i/>
      <w:iCs/>
      <w:color w:val="5B9BD5" w:themeColor="accent1"/>
      <w14:textFill>
        <w14:solidFill>
          <w14:schemeClr w14:val="accent1"/>
        </w14:solidFill>
      </w14:textFill>
    </w:rPr>
  </w:style>
  <w:style w:type="paragraph" w:customStyle="1" w:styleId="95">
    <w:name w:val="high_win"/>
    <w:basedOn w:val="46"/>
    <w:link w:val="96"/>
    <w:qFormat/>
    <w:uiPriority w:val="0"/>
    <w:pPr>
      <w:numPr>
        <w:ilvl w:val="0"/>
        <w:numId w:val="5"/>
      </w:numPr>
    </w:pPr>
    <w:rPr>
      <w:rFonts w:cs="Times New Roman"/>
      <w:bdr w:val="dotted" w:color="auto" w:sz="4" w:space="0"/>
    </w:rPr>
  </w:style>
  <w:style w:type="character" w:customStyle="1" w:styleId="96">
    <w:name w:val="high_win Char"/>
    <w:basedOn w:val="45"/>
    <w:link w:val="95"/>
    <w:qFormat/>
    <w:uiPriority w:val="0"/>
    <w:rPr>
      <w:rFonts w:hint="default" w:ascii="Times New Roman" w:hAnsi="Times New Roman" w:cs="Times New Roman"/>
      <w:kern w:val="2"/>
      <w:sz w:val="24"/>
      <w:szCs w:val="22"/>
      <w:bdr w:val="dotted" w:color="auto" w:sz="4" w:space="0"/>
    </w:rPr>
  </w:style>
  <w:style w:type="character" w:customStyle="1" w:styleId="97">
    <w:name w:val="jlqj4b"/>
    <w:basedOn w:val="23"/>
    <w:qFormat/>
    <w:uiPriority w:val="0"/>
  </w:style>
  <w:style w:type="character" w:customStyle="1" w:styleId="98">
    <w:name w:val="Unresolved Mention"/>
    <w:basedOn w:val="23"/>
    <w:semiHidden/>
    <w:unhideWhenUsed/>
    <w:qFormat/>
    <w:uiPriority w:val="99"/>
    <w:rPr>
      <w:color w:val="605E5C"/>
      <w:shd w:val="clear" w:color="auto" w:fill="E1DFDD"/>
    </w:rPr>
  </w:style>
  <w:style w:type="paragraph" w:customStyle="1" w:styleId="99">
    <w:name w:val="Revision"/>
    <w:hidden/>
    <w:semiHidden/>
    <w:qFormat/>
    <w:uiPriority w:val="99"/>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4.xml"/><Relationship Id="rId24" Type="http://schemas.openxmlformats.org/officeDocument/2006/relationships/customXml" Target="../customXml/item3.xml"/><Relationship Id="rId23" Type="http://schemas.openxmlformats.org/officeDocument/2006/relationships/customXml" Target="../customXml/item2.xml"/><Relationship Id="rId22" Type="http://schemas.openxmlformats.org/officeDocument/2006/relationships/customXml" Target="../customXml/item1.xml"/><Relationship Id="rId21" Type="http://schemas.openxmlformats.org/officeDocument/2006/relationships/numbering" Target="numbering.xm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3a44345-fa14-40f2-aa08-0bb8171ef47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471D64E891938429A8480B8988A0BC6" ma:contentTypeVersion="6" ma:contentTypeDescription="Create a new document." ma:contentTypeScope="" ma:versionID="2de005260fc7194b3c071235939744e7">
  <xsd:schema xmlns:xsd="http://www.w3.org/2001/XMLSchema" xmlns:xs="http://www.w3.org/2001/XMLSchema" xmlns:p="http://schemas.microsoft.com/office/2006/metadata/properties" xmlns:ns3="63a44345-fa14-40f2-aa08-0bb8171ef47a" xmlns:ns4="e36e7775-045d-49db-9c4e-a393b5454a82" targetNamespace="http://schemas.microsoft.com/office/2006/metadata/properties" ma:root="true" ma:fieldsID="7d1b5aba0c75dccb3c752d37601212e7" ns3:_="" ns4:_="">
    <xsd:import namespace="63a44345-fa14-40f2-aa08-0bb8171ef47a"/>
    <xsd:import namespace="e36e7775-045d-49db-9c4e-a393b5454a8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44345-fa14-40f2-aa08-0bb8171ef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6e7775-045d-49db-9c4e-a393b5454a8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9074C-DD2A-4DCB-AEC2-0A8BA6969C3E}">
  <ds:schemaRefs/>
</ds:datastoreItem>
</file>

<file path=customXml/itemProps2.xml><?xml version="1.0" encoding="utf-8"?>
<ds:datastoreItem xmlns:ds="http://schemas.openxmlformats.org/officeDocument/2006/customXml" ds:itemID="{641A327D-5EDC-4472-9282-6B7C66CDFA2C}">
  <ds:schemaRefs/>
</ds:datastoreItem>
</file>

<file path=customXml/itemProps3.xml><?xml version="1.0" encoding="utf-8"?>
<ds:datastoreItem xmlns:ds="http://schemas.openxmlformats.org/officeDocument/2006/customXml" ds:itemID="{3D1BE5E8-C6DC-4DED-B7DF-3BF19C8C7D20}">
  <ds:schemaRefs/>
</ds:datastoreItem>
</file>

<file path=customXml/itemProps4.xml><?xml version="1.0" encoding="utf-8"?>
<ds:datastoreItem xmlns:ds="http://schemas.openxmlformats.org/officeDocument/2006/customXml" ds:itemID="{2B3AEAE8-582C-496E-9F02-8B96DC3BBA55}">
  <ds:schemaRefs/>
</ds:datastoreItem>
</file>

<file path=docProps/app.xml><?xml version="1.0" encoding="utf-8"?>
<Properties xmlns="http://schemas.openxmlformats.org/officeDocument/2006/extended-properties" xmlns:vt="http://schemas.openxmlformats.org/officeDocument/2006/docPropsVTypes">
  <Template>document_template.dotx</Template>
  <Company>逻辑设计一部</Company>
  <Pages>9</Pages>
  <Words>1496</Words>
  <Characters>7801</Characters>
  <Lines>79</Lines>
  <Paragraphs>22</Paragraphs>
  <TotalTime>52</TotalTime>
  <ScaleCrop>false</ScaleCrop>
  <LinksUpToDate>false</LinksUpToDate>
  <CharactersWithSpaces>9658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2023-06-29T08:38:00Z</dcterms:created>
  <dc:creator>XU, CHONGYAO</dc:creator>
  <cp:lastModifiedBy>肖其凯</cp:lastModifiedBy>
  <cp:lastPrinted>2023-06-11T10:54:00Z</cp:lastPrinted>
  <dcterms:modified xsi:type="dcterms:W3CDTF">2023-07-03T08:40:13Z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MTWinEqns">
    <vt:bool>true</vt:bool>
  </property>
  <property fmtid="{D5CDD505-2E9C-101B-9397-08002B2CF9AE}" pid="4" name="ContentTypeId">
    <vt:lpwstr>0x010100D471D64E891938429A8480B8988A0BC6</vt:lpwstr>
  </property>
  <property fmtid="{D5CDD505-2E9C-101B-9397-08002B2CF9AE}" pid="5" name="GrammarlyDocumentId">
    <vt:lpwstr>a7f1fd61c578632e61775ba0d945703e300d320e28811145a9a913ce48a1ecd9</vt:lpwstr>
  </property>
  <property fmtid="{D5CDD505-2E9C-101B-9397-08002B2CF9AE}" pid="6" name="ICV">
    <vt:lpwstr>5FBD7CD1B6524A6FA80B1127AAEDB9CF_13</vt:lpwstr>
  </property>
</Properties>
</file>